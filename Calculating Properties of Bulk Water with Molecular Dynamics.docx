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0A6DAA" w14:textId="77777777" w:rsidR="002617AE" w:rsidRPr="006355C4" w:rsidRDefault="0060777A" w:rsidP="007856B1">
      <w:pPr>
        <w:pStyle w:val="JCETitle"/>
      </w:pPr>
      <w:r>
        <w:t>Calculating Properties of Bulk Water with Molecular Dynamics</w:t>
      </w:r>
    </w:p>
    <w:p w14:paraId="291DD78B" w14:textId="77777777" w:rsidR="002617AE" w:rsidRPr="006355C4" w:rsidRDefault="0060777A" w:rsidP="00563601">
      <w:pPr>
        <w:pStyle w:val="JCEAuNames"/>
      </w:pPr>
      <w:r>
        <w:t>Laura J. Kinnaman*</w:t>
      </w:r>
      <w:r>
        <w:rPr>
          <w:rFonts w:ascii="Helvetica" w:hAnsi="Helvetica" w:cs="Helvetica"/>
          <w:color w:val="000000"/>
          <w:sz w:val="22"/>
          <w:szCs w:val="22"/>
        </w:rPr>
        <w:t xml:space="preserve">† </w:t>
      </w:r>
      <w:r>
        <w:t>and Carrie S. Miller</w:t>
      </w:r>
      <w:r>
        <w:rPr>
          <w:rFonts w:ascii="Helvetica" w:hAnsi="Helvetica" w:cs="Helvetica"/>
          <w:color w:val="000000"/>
          <w:sz w:val="22"/>
          <w:szCs w:val="22"/>
        </w:rPr>
        <w:t>‡</w:t>
      </w:r>
    </w:p>
    <w:p w14:paraId="78E2BF97" w14:textId="77777777" w:rsidR="002617AE" w:rsidRDefault="0060777A" w:rsidP="00563601">
      <w:pPr>
        <w:pStyle w:val="JCEAuAttribution"/>
      </w:pPr>
      <w:r>
        <w:rPr>
          <w:rFonts w:ascii="Helvetica" w:hAnsi="Helvetica" w:cs="Helvetica"/>
          <w:color w:val="000000"/>
          <w:sz w:val="22"/>
          <w:szCs w:val="22"/>
        </w:rPr>
        <w:t>†</w:t>
      </w:r>
      <w:r>
        <w:t xml:space="preserve">Department of Mathematical Sciences, Morningside College, 1501 Morningside Ave. Sioux City, Iowa 51106, United States </w:t>
      </w:r>
    </w:p>
    <w:p w14:paraId="2DDD0ABA" w14:textId="77777777" w:rsidR="0060777A" w:rsidRPr="00A06E4C" w:rsidRDefault="0060777A" w:rsidP="00563601">
      <w:pPr>
        <w:pStyle w:val="JCEAuAttribution"/>
      </w:pPr>
      <w:r>
        <w:rPr>
          <w:rFonts w:ascii="Helvetica" w:hAnsi="Helvetica" w:cs="Helvetica"/>
          <w:color w:val="000000"/>
          <w:sz w:val="22"/>
          <w:szCs w:val="22"/>
        </w:rPr>
        <w:t>‡</w:t>
      </w:r>
      <w:r>
        <w:t>Department of Biology and Chemistry, Azusa Pacific University, 901 E. Alosta Ave. Azusa, California 91702, United States</w:t>
      </w:r>
    </w:p>
    <w:p w14:paraId="13F1599D" w14:textId="77777777" w:rsidR="002617AE" w:rsidRPr="006355C4" w:rsidRDefault="002617AE" w:rsidP="00935C4F">
      <w:pPr>
        <w:pStyle w:val="JCEH1"/>
      </w:pPr>
      <w:r w:rsidRPr="006355C4">
        <w:t>Abstract</w:t>
      </w:r>
    </w:p>
    <w:p w14:paraId="2D079FEC" w14:textId="4ECA811F" w:rsidR="0060777A" w:rsidRPr="00563BBE" w:rsidRDefault="0060777A" w:rsidP="0060777A">
      <w:pPr>
        <w:spacing w:line="240" w:lineRule="auto"/>
        <w:ind w:firstLine="0"/>
        <w:rPr>
          <w:rFonts w:ascii="Bookman Old Style" w:eastAsia="Times New Roman" w:hAnsi="Bookman Old Style"/>
        </w:rPr>
      </w:pPr>
      <w:r w:rsidRPr="00563BBE">
        <w:rPr>
          <w:rFonts w:ascii="Bookman Old Style" w:eastAsia="Times New Roman" w:hAnsi="Bookman Old Style"/>
          <w:color w:val="000000"/>
        </w:rPr>
        <w:t xml:space="preserve">A computational chemistry exercise for the undergraduate physical chemistry laboratory is described. In this exercise students use molecular dynamics to generate trajectories of bulk liquid water. Using a combination of Fortran and Perl scripts to process the trajectory, students calculate structural (radial distribution functions) and dynamic (diffusion coefficients) properties of water that they compare to experimental values. Based on the comparison to experiment, students are also able to draw conclusions regarding the efficacy of </w:t>
      </w:r>
      <w:r w:rsidR="00C26C0D">
        <w:rPr>
          <w:rFonts w:ascii="Bookman Old Style" w:eastAsia="Times New Roman" w:hAnsi="Bookman Old Style"/>
          <w:color w:val="000000"/>
        </w:rPr>
        <w:t>TIP3P water at model</w:t>
      </w:r>
      <w:r w:rsidRPr="00563BBE">
        <w:rPr>
          <w:rFonts w:ascii="Bookman Old Style" w:eastAsia="Times New Roman" w:hAnsi="Bookman Old Style"/>
          <w:color w:val="000000"/>
        </w:rPr>
        <w:t>ing properties of real water.</w:t>
      </w:r>
    </w:p>
    <w:p w14:paraId="188EE9F1" w14:textId="77777777" w:rsidR="00BF22D1" w:rsidRPr="006355C4" w:rsidRDefault="00C01A79" w:rsidP="00935C4F">
      <w:pPr>
        <w:pStyle w:val="JCEH1"/>
      </w:pPr>
      <w:r>
        <w:t>Graphical Abstract</w:t>
      </w:r>
    </w:p>
    <w:p w14:paraId="3DB187C9" w14:textId="3546C3D3" w:rsidR="00BF22D1" w:rsidRPr="00563601" w:rsidRDefault="00F13270" w:rsidP="00935C4F">
      <w:pPr>
        <w:pStyle w:val="JCEcaption"/>
      </w:pPr>
      <w:r w:rsidRPr="00F13270">
        <mc:AlternateContent>
          <mc:Choice Requires="wpg">
            <w:drawing>
              <wp:inline distT="0" distB="0" distL="0" distR="0" wp14:anchorId="76D336E9" wp14:editId="1FEE90DE">
                <wp:extent cx="2990850" cy="1702517"/>
                <wp:effectExtent l="0" t="0" r="6350" b="0"/>
                <wp:docPr id="5" name="Group 4"/>
                <wp:cNvGraphicFramePr/>
                <a:graphic xmlns:a="http://schemas.openxmlformats.org/drawingml/2006/main">
                  <a:graphicData uri="http://schemas.microsoft.com/office/word/2010/wordprocessingGroup">
                    <wpg:wgp>
                      <wpg:cNvGrpSpPr/>
                      <wpg:grpSpPr>
                        <a:xfrm>
                          <a:off x="0" y="0"/>
                          <a:ext cx="2990850" cy="1702517"/>
                          <a:chOff x="0" y="0"/>
                          <a:chExt cx="2990851" cy="1702516"/>
                        </a:xfrm>
                      </wpg:grpSpPr>
                      <pic:pic xmlns:pic="http://schemas.openxmlformats.org/drawingml/2006/picture">
                        <pic:nvPicPr>
                          <pic:cNvPr id="2" name="Picture 2"/>
                          <pic:cNvPicPr>
                            <a:picLocks noChangeAspect="1"/>
                          </pic:cNvPicPr>
                        </pic:nvPicPr>
                        <pic:blipFill>
                          <a:blip r:embed="rId9"/>
                          <a:stretch>
                            <a:fillRect/>
                          </a:stretch>
                        </pic:blipFill>
                        <pic:spPr>
                          <a:xfrm>
                            <a:off x="1338055" y="0"/>
                            <a:ext cx="1328945" cy="934643"/>
                          </a:xfrm>
                          <a:prstGeom prst="rect">
                            <a:avLst/>
                          </a:prstGeom>
                        </pic:spPr>
                      </pic:pic>
                      <wpg:grpSp>
                        <wpg:cNvPr id="3" name="Group 3"/>
                        <wpg:cNvGrpSpPr/>
                        <wpg:grpSpPr>
                          <a:xfrm>
                            <a:off x="0" y="252665"/>
                            <a:ext cx="2990851" cy="1449851"/>
                            <a:chOff x="0" y="252665"/>
                            <a:chExt cx="5982970" cy="2900319"/>
                          </a:xfrm>
                        </wpg:grpSpPr>
                        <pic:pic xmlns:pic="http://schemas.openxmlformats.org/drawingml/2006/picture">
                          <pic:nvPicPr>
                            <pic:cNvPr id="4" name="Picture 4" descr="equil_water_small.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52665"/>
                              <a:ext cx="3017520" cy="2645664"/>
                            </a:xfrm>
                            <a:prstGeom prst="rect">
                              <a:avLst/>
                            </a:prstGeom>
                          </pic:spPr>
                        </pic:pic>
                        <pic:pic xmlns:pic="http://schemas.openxmlformats.org/drawingml/2006/picture">
                          <pic:nvPicPr>
                            <pic:cNvPr id="6" name="Picture 6" descr="DIFFsmall.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239770" y="1223600"/>
                              <a:ext cx="2743200" cy="1929384"/>
                            </a:xfrm>
                            <a:prstGeom prst="rect">
                              <a:avLst/>
                            </a:prstGeom>
                          </pic:spPr>
                        </pic:pic>
                        <wps:wsp>
                          <wps:cNvPr id="7" name="Straight Arrow Connector 7"/>
                          <wps:cNvCnPr/>
                          <wps:spPr>
                            <a:xfrm flipV="1">
                              <a:off x="1684655" y="1401507"/>
                              <a:ext cx="1670050" cy="323850"/>
                            </a:xfrm>
                            <a:prstGeom prst="straightConnector1">
                              <a:avLst/>
                            </a:prstGeom>
                            <a:ln w="76200" cmpd="sng">
                              <a:round/>
                              <a:tailEnd type="stealth" w="lg" len="lg"/>
                            </a:ln>
                            <a:effectLst/>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id="Group 4" o:spid="_x0000_s1026" style="width:235.5pt;height:134.05pt;mso-position-horizontal-relative:char;mso-position-vertical-relative:line" coordsize="2990851,17025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&#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338055;width:1328945;height:9346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bAa7AAAA2gAAAA8AAABkcnMvZG93bnJldi54bWxEj80KwjAQhO+C7xBW8KapHkSrUUQUvfp/XZK1&#10;LTab0kStb28EweMwM98ws0VjS/Gk2heOFQz6CQhi7UzBmYLTcdMbg/AB2WDpmBS8ycNi3m7NMDXu&#10;xXt6HkImIoR9igryEKpUSq9zsuj7riKO3s3VFkOUdSZNja8It6UcJslIWiw4LuRY0SonfT88bKRM&#10;cIS6XON2cz5dxzfp7cVrpbqdZjkFEagJ//CvvTMKhvC9Em+AnH8A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B2dbAa7AAAA2gAAAA8AAAAAAAAAAAAAAAAAnAIAAGRycy9kb3du&#10;cmV2LnhtbFBLBQYAAAAABAAEAPcAAACEAwAAAAA=&#10;">
                  <v:imagedata r:id="rId12" o:title=""/>
                  <v:path arrowok="t"/>
                </v:shape>
                <v:group id="Group 3" o:spid="_x0000_s1028" style="position:absolute;top:252665;width:2990851;height:1449851" coordorigin=",252665" coordsize="5982970,29003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 id="Picture 4" o:spid="_x0000_s1029" type="#_x0000_t75" alt="equil_water_small.png" style="position:absolute;top:252665;width:3017520;height:2645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X&#10;dnrDAAAA2gAAAA8AAABkcnMvZG93bnJldi54bWxEj0FrwkAUhO8F/8PyBG91ExUtqauIIIh4qdpD&#10;b6/ZZxK7+zZmVxP/fVco9DjMzDfMfNlZI+7U+MqxgnSYgCDOna64UHA6bl7fQPiArNE4JgUP8rBc&#10;9F7mmGnX8gfdD6EQEcI+QwVlCHUmpc9LsuiHriaO3tk1FkOUTSF1g22EWyNHSTKVFiuOCyXWtC4p&#10;/zncrALXXr7S89Xs9hfznc7cerz/tGOlBv1u9Q4iUBf+w3/trVYwgeeVeAPk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5d2esMAAADaAAAADwAAAAAAAAAAAAAAAACcAgAA&#10;ZHJzL2Rvd25yZXYueG1sUEsFBgAAAAAEAAQA9wAAAIwDAAAAAA==&#10;">
                    <v:imagedata r:id="rId13" o:title="equil_water_small.png"/>
                    <v:path arrowok="t"/>
                  </v:shape>
                  <v:shape id="Picture 6" o:spid="_x0000_s1030" type="#_x0000_t75" alt="DIFFsmall.png" style="position:absolute;left:3239770;top:1223600;width:2743200;height:19293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G&#10;FcLDAAAA2gAAAA8AAABkcnMvZG93bnJldi54bWxEj0+LwjAUxO+C3yG8BW+argcpXaOIoiy7XvwD&#10;6/HRPNti81KSWOt+eiMIHoeZ+Q0znXemFi05X1lW8DlKQBDnVldcKDge1sMUhA/IGmvLpOBOHuaz&#10;fm+KmbY33lG7D4WIEPYZKihDaDIpfV6SQT+yDXH0ztYZDFG6QmqHtwg3tRwnyUQarDgulNjQsqT8&#10;sr8aBX//XX5y9fL3pI+bdbVq0x+7TZUafHSLLxCBuvAOv9rfWsEEnlfiDZC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wYVwsMAAADaAAAADwAAAAAAAAAAAAAAAACcAgAA&#10;ZHJzL2Rvd25yZXYueG1sUEsFBgAAAAAEAAQA9wAAAIwDAAAAAA==&#10;">
                    <v:imagedata r:id="rId14" o:title="DIFFsmall.png"/>
                    <v:path arrowok="t"/>
                  </v:shape>
                  <v:shapetype id="_x0000_t32" coordsize="21600,21600" o:spt="32" o:oned="t" path="m0,0l21600,21600e" filled="f">
                    <v:path arrowok="t" fillok="f" o:connecttype="none"/>
                    <o:lock v:ext="edit" shapetype="t"/>
                  </v:shapetype>
                  <v:shape id="Straight Arrow Connector 7" o:spid="_x0000_s1031" type="#_x0000_t32" style="position:absolute;left:1684655;top:1401507;width:1670050;height:3238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LpU4MIAAADaAAAADwAAAGRycy9kb3ducmV2LnhtbESPQWvCQBSE7wX/w/KE3ppNPcQSXcW2&#10;CPYiViVeH9lnEs2+XbJbTf+9Kwgeh5n5hpnOe9OKC3W+sazgPUlBEJdWN1wp2O+Wbx8gfEDW2Fom&#10;Bf/kYT4bvEwx1/bKv3TZhkpECPscFdQhuFxKX9Zk0CfWEUfvaDuDIcqukrrDa4SbVo7SNJMGG44L&#10;NTr6qqk8b/+MglHmC7fURfjU7WGdbVbfrvg5KfU67BcTEIH68Aw/2iutYAz3K/EGyNk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LpU4MIAAADaAAAADwAAAAAAAAAAAAAA&#10;AAChAgAAZHJzL2Rvd25yZXYueG1sUEsFBgAAAAAEAAQA+QAAAJADAAAAAA==&#10;" strokecolor="#4f81bd [3204]" strokeweight="6pt">
                    <v:stroke endarrow="classic" endarrowwidth="wide" endarrowlength="long"/>
                  </v:shape>
                </v:group>
                <w10:anchorlock/>
              </v:group>
            </w:pict>
          </mc:Fallback>
        </mc:AlternateContent>
      </w:r>
    </w:p>
    <w:p w14:paraId="5EB2FD90" w14:textId="77777777" w:rsidR="002617AE" w:rsidRPr="00095D22" w:rsidRDefault="002617AE" w:rsidP="00B66764">
      <w:pPr>
        <w:pStyle w:val="JCEH1"/>
      </w:pPr>
      <w:r w:rsidRPr="00095D22">
        <w:t>Keywords</w:t>
      </w:r>
    </w:p>
    <w:p w14:paraId="13B66B76" w14:textId="69849575" w:rsidR="00337014" w:rsidRDefault="00961677" w:rsidP="00563601">
      <w:pPr>
        <w:pStyle w:val="JCEFlushbody"/>
      </w:pPr>
      <w:r>
        <w:t xml:space="preserve">Upper-division Undergraduate, Physical Chemistry, Computer-Based Learning, Computational Chemistry, Molecular </w:t>
      </w:r>
      <w:r w:rsidR="004D1E98">
        <w:t>Mechanics/</w:t>
      </w:r>
      <w:r>
        <w:t>Dynamics, Molecular Properties, Water</w:t>
      </w:r>
      <w:r w:rsidR="004D1E98">
        <w:t>/Water Chemistry</w:t>
      </w:r>
    </w:p>
    <w:p w14:paraId="584541CB" w14:textId="77777777" w:rsidR="00961677" w:rsidRDefault="00961677" w:rsidP="00961677">
      <w:pPr>
        <w:pStyle w:val="JCEH1"/>
      </w:pPr>
      <w:r>
        <w:t>background</w:t>
      </w:r>
    </w:p>
    <w:p w14:paraId="53C14E50" w14:textId="6F6A34AE" w:rsidR="00961677" w:rsidRPr="00961677" w:rsidRDefault="00961677" w:rsidP="004C1D8E">
      <w:pPr>
        <w:pStyle w:val="JCEbodytext"/>
      </w:pPr>
      <w:r w:rsidRPr="00961677">
        <w:t xml:space="preserve">Undergraduate students are often exposed to chemical properties through either individual molecules (e.g. dipoles and geometry) or through bulk properties (e.g. </w:t>
      </w:r>
      <w:r w:rsidRPr="00961677">
        <w:lastRenderedPageBreak/>
        <w:t xml:space="preserve">boiling point or density) and may have difficulty seeing how the molecular and bulk properties relate to each other. Molecular dynamics (MD) represents a unique opportunity for students to connect these two ideas and see how the behavior of many molecules together, following simple physics laws, can give rise to the bulk properties that are measured. </w:t>
      </w:r>
    </w:p>
    <w:p w14:paraId="4CF0FBA0" w14:textId="466430D2" w:rsidR="00961677" w:rsidRPr="00961677" w:rsidRDefault="00961677" w:rsidP="004C1D8E">
      <w:pPr>
        <w:pStyle w:val="JCEbodytext"/>
      </w:pPr>
      <w:r w:rsidRPr="00961677">
        <w:t xml:space="preserve">Because real molecules are quantum mechanical, it is necessary to solve the Schrödinger equation to fully capture their behavior. By using a few approximations, </w:t>
      </w:r>
      <w:r w:rsidRPr="00961677">
        <w:rPr>
          <w:i/>
          <w:iCs/>
        </w:rPr>
        <w:t>ab initio</w:t>
      </w:r>
      <w:r w:rsidRPr="00961677">
        <w:t xml:space="preserve"> models do so</w:t>
      </w:r>
      <w:r>
        <w:t>—</w:t>
      </w:r>
      <w:r w:rsidRPr="00961677">
        <w:t xml:space="preserve">however, these calculations are limited to very small systems of just a few molecules. In order to actually model systems with enough molecules to reproduce the bulk state, molecules and their dynamics must be treated classically, using Newtonian mechanics. Classical models cannot capture certain effects which rely on electron behavior, such as the breaking of bonds, but they are highly efficient and can produce long simulations with many molecules in a reasonable time frame. </w:t>
      </w:r>
    </w:p>
    <w:p w14:paraId="082EBAF9" w14:textId="245AF867" w:rsidR="00961677" w:rsidRPr="00961677" w:rsidRDefault="00961677" w:rsidP="00790ECE">
      <w:pPr>
        <w:pStyle w:val="JCEbodytext"/>
      </w:pPr>
      <w:r w:rsidRPr="00961677">
        <w:t>Water is an especially interesting molecule to study, as it has a deceptively simple molecular structure, is vital to many chemical reactions, and demonstrates a hydrogen-bonded network. Because different properties of water are most relevant for different chemical problems, a vast array of computational methods have been developed to achieve different results. Our focus is on the commonly used TIP3P</w:t>
      </w:r>
      <w:r w:rsidR="00B22F54">
        <w:t>,</w:t>
      </w:r>
      <w:r w:rsidR="00295712" w:rsidRPr="00295712">
        <w:rPr>
          <w:vertAlign w:val="superscript"/>
        </w:rPr>
        <w:t>1</w:t>
      </w:r>
      <w:r w:rsidRPr="00961677">
        <w:t xml:space="preserve"> </w:t>
      </w:r>
      <w:r w:rsidR="00B22F54">
        <w:t xml:space="preserve">an </w:t>
      </w:r>
      <w:r w:rsidR="005B73C2">
        <w:t>example of</w:t>
      </w:r>
      <w:r w:rsidR="00B22F54">
        <w:t xml:space="preserve"> empirical water model</w:t>
      </w:r>
      <w:r w:rsidR="005B73C2">
        <w:t>s,</w:t>
      </w:r>
      <w:r w:rsidRPr="00961677">
        <w:t xml:space="preserve"> which </w:t>
      </w:r>
      <w:r w:rsidR="005B73C2">
        <w:t xml:space="preserve">are </w:t>
      </w:r>
      <w:r w:rsidRPr="00961677">
        <w:t>parameterized to reproduce given experimental results. Choices must be made when a model is developed, depending on what properties are important for the model to reliably match. A model might, for example, get structural properties such as distances between molecules and orientation of molecules correct, but it might then be unable to reproduce dynamic properties such as diffusion. The accuracy of a model can be then be characterized by comparing its structural, dynamical, and even spectroscopic properties to experimental data or quantum mechanical calculations. Being able to determine when a model is most effective is vital for scientists deciding which water model to use when doing simulations of complex process</w:t>
      </w:r>
      <w:r w:rsidR="00295712">
        <w:t>es such as protein folding</w:t>
      </w:r>
      <w:r w:rsidR="00BE4713">
        <w:t>,</w:t>
      </w:r>
      <w:r w:rsidR="00295712" w:rsidRPr="00295712">
        <w:rPr>
          <w:vertAlign w:val="superscript"/>
        </w:rPr>
        <w:t>2-</w:t>
      </w:r>
      <w:r w:rsidR="0000155B">
        <w:rPr>
          <w:vertAlign w:val="superscript"/>
        </w:rPr>
        <w:t>6</w:t>
      </w:r>
      <w:r w:rsidRPr="00961677">
        <w:t xml:space="preserve"> and interactions of water with semi</w:t>
      </w:r>
      <w:r w:rsidR="00295712">
        <w:t>conductor</w:t>
      </w:r>
      <w:r w:rsidR="0000155B">
        <w:rPr>
          <w:vertAlign w:val="superscript"/>
        </w:rPr>
        <w:t>7</w:t>
      </w:r>
      <w:r w:rsidR="00295712" w:rsidRPr="00295712">
        <w:rPr>
          <w:vertAlign w:val="superscript"/>
        </w:rPr>
        <w:t>-</w:t>
      </w:r>
      <w:r w:rsidR="0000155B">
        <w:rPr>
          <w:vertAlign w:val="superscript"/>
        </w:rPr>
        <w:t>9</w:t>
      </w:r>
      <w:r w:rsidRPr="00295712">
        <w:rPr>
          <w:vertAlign w:val="superscript"/>
        </w:rPr>
        <w:t xml:space="preserve"> </w:t>
      </w:r>
      <w:r w:rsidR="00295712">
        <w:t>or biochemical surfaces</w:t>
      </w:r>
      <w:r w:rsidR="00BE4713">
        <w:t>.</w:t>
      </w:r>
      <w:r w:rsidR="00295712" w:rsidRPr="00295712">
        <w:rPr>
          <w:vertAlign w:val="superscript"/>
        </w:rPr>
        <w:t>1</w:t>
      </w:r>
      <w:r w:rsidR="0000155B">
        <w:rPr>
          <w:vertAlign w:val="superscript"/>
        </w:rPr>
        <w:t>0,11</w:t>
      </w:r>
    </w:p>
    <w:p w14:paraId="03C79689" w14:textId="12A9CCB2" w:rsidR="00961677" w:rsidRPr="00961677" w:rsidRDefault="00961677" w:rsidP="00961677">
      <w:pPr>
        <w:pStyle w:val="JCEbodytext"/>
      </w:pPr>
      <w:r w:rsidRPr="00961677">
        <w:t>In this experiment, students will equilibrate bulk liquid water to various temperatures, analysing an example structural property (the radial distribution function) and dynamic property (the diffusion coefficient). By examining these properties under different conditions, students gain insight into the bulk behavior of water as it emerge</w:t>
      </w:r>
      <w:r w:rsidR="00C26C0D">
        <w:t>s from the dynamics of many individual molecule</w:t>
      </w:r>
      <w:r w:rsidRPr="00961677">
        <w:t xml:space="preserve">s. By comparing to experimental results, students </w:t>
      </w:r>
      <w:bookmarkStart w:id="0" w:name="_GoBack"/>
      <w:bookmarkEnd w:id="0"/>
      <w:r w:rsidRPr="00961677">
        <w:t>gain insight into how well the TIP3P water model works under different conditions.</w:t>
      </w:r>
    </w:p>
    <w:p w14:paraId="1AE6C277" w14:textId="67687CF4" w:rsidR="00961677" w:rsidRPr="00961677" w:rsidRDefault="00961677" w:rsidP="007557AA">
      <w:pPr>
        <w:pStyle w:val="JCEH2"/>
      </w:pPr>
      <w:r w:rsidRPr="00961677">
        <w:t> </w:t>
      </w:r>
      <w:r w:rsidR="007557AA">
        <w:t>Radial Distribution Function</w:t>
      </w:r>
    </w:p>
    <w:p w14:paraId="1972C55B" w14:textId="20BFE732" w:rsidR="00496754" w:rsidRDefault="00961677" w:rsidP="00496754">
      <w:pPr>
        <w:pStyle w:val="JCEbodytext"/>
      </w:pPr>
      <w:r w:rsidRPr="00961677">
        <w:t xml:space="preserve">The radial distribution function (RDF) describes the average number of specific atoms in the volume of a sphere with radius </w:t>
      </w:r>
      <w:r w:rsidRPr="00961677">
        <w:rPr>
          <w:i/>
          <w:iCs/>
        </w:rPr>
        <w:t>r</w:t>
      </w:r>
      <w:r w:rsidR="00BE4713">
        <w:t xml:space="preserve"> from a given molecule’s atom</w:t>
      </w:r>
      <w:r w:rsidR="00C26C0D">
        <w:t>, compared to the liquid’s average density</w:t>
      </w:r>
      <w:r w:rsidR="00BE4713">
        <w:t>.</w:t>
      </w:r>
      <w:r w:rsidR="00BE4713" w:rsidRPr="00BE4713">
        <w:rPr>
          <w:vertAlign w:val="superscript"/>
        </w:rPr>
        <w:t>1</w:t>
      </w:r>
      <w:r w:rsidR="0000155B">
        <w:rPr>
          <w:vertAlign w:val="superscript"/>
        </w:rPr>
        <w:t>2</w:t>
      </w:r>
      <w:r w:rsidRPr="00961677">
        <w:t xml:space="preserve"> As such, there is an oxygen-oxygen RDF</w:t>
      </w:r>
      <w:r w:rsidR="00496754">
        <w:t xml:space="preserve">, </w:t>
      </w:r>
      <w:r w:rsidRPr="00961677">
        <w:t xml:space="preserve">oxygen-hydrogen RDF, and hydrogen-hydrogen RDF for water. </w:t>
      </w:r>
      <w:r w:rsidR="00496754">
        <w:t xml:space="preserve">The intensity of peaks in an RDF indicate by how much the local density (for a given solvation shell) exceeds the bulk density. </w:t>
      </w:r>
      <w:r w:rsidRPr="00961677">
        <w:t>Qualitatively, the RDF can also show how organized the structure is: solids have regular intervals between molecules and hence repetitive peaks in the RDF while gases have random distributions of molecules and no peaks. Liquids have local structure and global disorder, so the RDF shows a few peaks (corresponding to solvation shells) before flattening. Within the liquid phase, the RDF’s first peak shows variation when under high pressure, which allows a significant temperature range; at high temperatures</w:t>
      </w:r>
      <w:r w:rsidR="002343EB">
        <w:t xml:space="preserve">, the minimum between the first and second peaks </w:t>
      </w:r>
      <w:r w:rsidRPr="00961677">
        <w:t>flattens considerably</w:t>
      </w:r>
      <w:r w:rsidR="009364A7">
        <w:t>.</w:t>
      </w:r>
      <w:r w:rsidR="009364A7" w:rsidRPr="009364A7">
        <w:rPr>
          <w:vertAlign w:val="superscript"/>
        </w:rPr>
        <w:t>1</w:t>
      </w:r>
      <w:r w:rsidR="0000155B">
        <w:rPr>
          <w:vertAlign w:val="superscript"/>
        </w:rPr>
        <w:t>3</w:t>
      </w:r>
      <w:r w:rsidRPr="00961677">
        <w:t xml:space="preserve"> In order for students to better connect with the states of water being considered, in this lab they work with 1 atmosphere of pressure and temperatures between freezing and boiling. </w:t>
      </w:r>
    </w:p>
    <w:p w14:paraId="389562E4" w14:textId="77BB768D" w:rsidR="00961677" w:rsidRPr="00961677" w:rsidRDefault="00961677" w:rsidP="00016785">
      <w:pPr>
        <w:pStyle w:val="JCEH2"/>
      </w:pPr>
      <w:r>
        <w:tab/>
      </w:r>
      <w:r>
        <w:tab/>
      </w:r>
      <w:r>
        <w:tab/>
      </w:r>
      <w:r>
        <w:tab/>
      </w:r>
      <w:r w:rsidR="00016785">
        <w:t>Diffusion Constant</w:t>
      </w:r>
    </w:p>
    <w:p w14:paraId="55FF9AC5" w14:textId="75228648" w:rsidR="00961677" w:rsidRPr="00961677" w:rsidRDefault="00961677" w:rsidP="00961677">
      <w:pPr>
        <w:pStyle w:val="JCEbodytext"/>
      </w:pPr>
      <w:r w:rsidRPr="00961677">
        <w:t xml:space="preserve">Water molecules wander from their original positions because of thermal fluctuations, which can cause them to move both away and towards that original position. Eventually, however, at a rate characterized by </w:t>
      </w:r>
      <w:r w:rsidRPr="00961677">
        <w:rPr>
          <w:i/>
          <w:iCs/>
        </w:rPr>
        <w:t>D</w:t>
      </w:r>
      <w:r w:rsidRPr="00961677">
        <w:t>, the diffusion coefficient, the water molecule will be far from where it started. The diffusion coefficient is a proportionality constant which relates the flux of particles to the concentration gradient. Effectively, particles can move faster through a less dense liquid and in the direction where the liquid is becoming less dense. For long timescales, the diffusion constant can be found</w:t>
      </w:r>
      <w:r w:rsidR="008E5187">
        <w:t xml:space="preserve"> using Einstein’s relationship:</w:t>
      </w:r>
      <w:r w:rsidR="008E5187" w:rsidRPr="008E5187">
        <w:rPr>
          <w:vertAlign w:val="superscript"/>
        </w:rPr>
        <w:t>1</w:t>
      </w:r>
      <w:r w:rsidR="00211B4E">
        <w:rPr>
          <w:vertAlign w:val="superscript"/>
        </w:rPr>
        <w:t>2</w:t>
      </w:r>
      <w:r w:rsidRPr="00961677">
        <w:t xml:space="preserve"> </w:t>
      </w:r>
      <w:r w:rsidRPr="00961677">
        <w:tab/>
      </w:r>
    </w:p>
    <w:p w14:paraId="7DF528E6" w14:textId="77777777" w:rsidR="00DE2DE6" w:rsidRPr="009E1856" w:rsidRDefault="00E42856" w:rsidP="00E42856">
      <w:pPr>
        <w:pStyle w:val="JCEbodytext"/>
        <w:rPr>
          <w:sz w:val="22"/>
          <w:szCs w:val="22"/>
        </w:rPr>
      </w:pPr>
      <m:oMathPara>
        <m:oMathParaPr>
          <m:jc m:val="center"/>
        </m:oMathParaPr>
        <m:oMath>
          <m:r>
            <m:rPr>
              <m:sty m:val="bi"/>
            </m:rPr>
            <w:rPr>
              <w:rFonts w:ascii="Cambria Math" w:hAnsi="Cambria Math" w:cs="Helvetica"/>
              <w:sz w:val="22"/>
              <w:szCs w:val="22"/>
            </w:rPr>
            <m:t xml:space="preserve">D= </m:t>
          </m:r>
          <m:f>
            <m:fPr>
              <m:ctrlPr>
                <w:rPr>
                  <w:rFonts w:ascii="Cambria Math" w:hAnsi="Cambria Math" w:cs="Helvetica"/>
                  <w:i/>
                  <w:sz w:val="22"/>
                  <w:szCs w:val="22"/>
                </w:rPr>
              </m:ctrlPr>
            </m:fPr>
            <m:num>
              <m:r>
                <m:rPr>
                  <m:sty m:val="bi"/>
                </m:rPr>
                <w:rPr>
                  <w:rFonts w:ascii="Cambria Math" w:hAnsi="Cambria Math" w:cs="Helvetica"/>
                  <w:sz w:val="22"/>
                  <w:szCs w:val="22"/>
                </w:rPr>
                <m:t>1</m:t>
              </m:r>
            </m:num>
            <m:den>
              <m:r>
                <m:rPr>
                  <m:sty m:val="bi"/>
                </m:rPr>
                <w:rPr>
                  <w:rFonts w:ascii="Cambria Math" w:hAnsi="Cambria Math" w:cs="Helvetica"/>
                  <w:sz w:val="22"/>
                  <w:szCs w:val="22"/>
                </w:rPr>
                <m:t>6</m:t>
              </m:r>
            </m:den>
          </m:f>
          <m:r>
            <m:rPr>
              <m:sty m:val="bi"/>
            </m:rPr>
            <w:rPr>
              <w:rFonts w:ascii="Cambria Math" w:hAnsi="Cambria Math" w:cs="Helvetica"/>
              <w:sz w:val="22"/>
              <w:szCs w:val="22"/>
            </w:rPr>
            <m:t xml:space="preserve"> </m:t>
          </m:r>
          <m:f>
            <m:fPr>
              <m:ctrlPr>
                <w:rPr>
                  <w:rFonts w:ascii="Cambria Math" w:hAnsi="Cambria Math" w:cs="Helvetica"/>
                  <w:i/>
                  <w:sz w:val="22"/>
                  <w:szCs w:val="22"/>
                </w:rPr>
              </m:ctrlPr>
            </m:fPr>
            <m:num>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begChr m:val="|"/>
                          <m:endChr m:val="|"/>
                          <m:ctrlPr>
                            <w:rPr>
                              <w:rFonts w:ascii="Cambria Math" w:hAnsi="Cambria Math" w:cs="Helvetica"/>
                              <w:i/>
                              <w:sz w:val="22"/>
                              <w:szCs w:val="22"/>
                            </w:rPr>
                          </m:ctrlPr>
                        </m:dPr>
                        <m:e>
                          <m:sSub>
                            <m:sSubPr>
                              <m:ctrlPr>
                                <w:rPr>
                                  <w:rFonts w:ascii="Cambria Math" w:hAnsi="Cambria Math" w:cs="Helvetica"/>
                                  <w:i/>
                                  <w:sz w:val="22"/>
                                  <w:szCs w:val="22"/>
                                </w:rPr>
                              </m:ctrlPr>
                            </m:sSubPr>
                            <m:e>
                              <m:acc>
                                <m:accPr>
                                  <m:chr m:val="⃗"/>
                                  <m:ctrlPr>
                                    <w:rPr>
                                      <w:rFonts w:ascii="Cambria Math" w:hAnsi="Cambria Math" w:cs="Helvetica"/>
                                      <w:i/>
                                      <w:sz w:val="22"/>
                                      <w:szCs w:val="22"/>
                                    </w:rPr>
                                  </m:ctrlPr>
                                </m:accPr>
                                <m:e>
                                  <m:r>
                                    <m:rPr>
                                      <m:sty m:val="bi"/>
                                    </m:rPr>
                                    <w:rPr>
                                      <w:rFonts w:ascii="Cambria Math" w:hAnsi="Cambria Math" w:cs="Helvetica"/>
                                      <w:sz w:val="22"/>
                                      <w:szCs w:val="22"/>
                                    </w:rPr>
                                    <m:t>r</m:t>
                                  </m:r>
                                </m:e>
                              </m:acc>
                            </m:e>
                            <m:sub>
                              <m:r>
                                <m:rPr>
                                  <m:sty m:val="bi"/>
                                </m:rPr>
                                <w:rPr>
                                  <w:rFonts w:ascii="Cambria Math" w:hAnsi="Cambria Math" w:cs="Helvetica"/>
                                  <w:sz w:val="22"/>
                                  <w:szCs w:val="22"/>
                                </w:rPr>
                                <m:t>i</m:t>
                              </m:r>
                            </m:sub>
                          </m:sSub>
                          <m:d>
                            <m:dPr>
                              <m:ctrlPr>
                                <w:rPr>
                                  <w:rFonts w:ascii="Cambria Math" w:hAnsi="Cambria Math" w:cs="Helvetica"/>
                                  <w:i/>
                                  <w:sz w:val="22"/>
                                  <w:szCs w:val="22"/>
                                </w:rPr>
                              </m:ctrlPr>
                            </m:dPr>
                            <m:e>
                              <m:r>
                                <m:rPr>
                                  <m:sty m:val="bi"/>
                                </m:rPr>
                                <w:rPr>
                                  <w:rFonts w:ascii="Cambria Math" w:hAnsi="Cambria Math" w:cs="Helvetica"/>
                                  <w:sz w:val="22"/>
                                  <w:szCs w:val="22"/>
                                </w:rPr>
                                <m:t>t</m:t>
                              </m:r>
                            </m:e>
                          </m:d>
                          <m:r>
                            <m:rPr>
                              <m:sty m:val="bi"/>
                            </m:rPr>
                            <w:rPr>
                              <w:rFonts w:ascii="Cambria Math" w:hAnsi="Cambria Math" w:cs="Helvetica"/>
                              <w:sz w:val="22"/>
                              <w:szCs w:val="22"/>
                            </w:rPr>
                            <m:t>-</m:t>
                          </m:r>
                          <m:sSub>
                            <m:sSubPr>
                              <m:ctrlPr>
                                <w:rPr>
                                  <w:rFonts w:ascii="Cambria Math" w:hAnsi="Cambria Math" w:cs="Helvetica"/>
                                  <w:i/>
                                  <w:sz w:val="22"/>
                                  <w:szCs w:val="22"/>
                                </w:rPr>
                              </m:ctrlPr>
                            </m:sSubPr>
                            <m:e>
                              <m:acc>
                                <m:accPr>
                                  <m:chr m:val="⃗"/>
                                  <m:ctrlPr>
                                    <w:rPr>
                                      <w:rFonts w:ascii="Cambria Math" w:hAnsi="Cambria Math" w:cs="Helvetica"/>
                                      <w:i/>
                                      <w:sz w:val="22"/>
                                      <w:szCs w:val="22"/>
                                    </w:rPr>
                                  </m:ctrlPr>
                                </m:accPr>
                                <m:e>
                                  <m:r>
                                    <m:rPr>
                                      <m:sty m:val="bi"/>
                                    </m:rPr>
                                    <w:rPr>
                                      <w:rFonts w:ascii="Cambria Math" w:hAnsi="Cambria Math" w:cs="Helvetica"/>
                                      <w:sz w:val="22"/>
                                      <w:szCs w:val="22"/>
                                    </w:rPr>
                                    <m:t>r</m:t>
                                  </m:r>
                                </m:e>
                              </m:acc>
                            </m:e>
                            <m:sub>
                              <m:r>
                                <m:rPr>
                                  <m:sty m:val="bi"/>
                                </m:rPr>
                                <w:rPr>
                                  <w:rFonts w:ascii="Cambria Math" w:hAnsi="Cambria Math" w:cs="Helvetica"/>
                                  <w:sz w:val="22"/>
                                  <w:szCs w:val="22"/>
                                </w:rPr>
                                <m:t>i</m:t>
                              </m:r>
                            </m:sub>
                          </m:sSub>
                          <m:d>
                            <m:dPr>
                              <m:ctrlPr>
                                <w:rPr>
                                  <w:rFonts w:ascii="Cambria Math" w:hAnsi="Cambria Math" w:cs="Helvetica"/>
                                  <w:i/>
                                  <w:sz w:val="22"/>
                                  <w:szCs w:val="22"/>
                                </w:rPr>
                              </m:ctrlPr>
                            </m:dPr>
                            <m:e>
                              <m:r>
                                <m:rPr>
                                  <m:sty m:val="bi"/>
                                </m:rPr>
                                <w:rPr>
                                  <w:rFonts w:ascii="Cambria Math" w:hAnsi="Cambria Math" w:cs="Helvetica"/>
                                  <w:sz w:val="22"/>
                                  <w:szCs w:val="22"/>
                                </w:rPr>
                                <m:t>0</m:t>
                              </m:r>
                            </m:e>
                          </m:d>
                        </m:e>
                      </m:d>
                    </m:e>
                    <m:sup>
                      <m:r>
                        <m:rPr>
                          <m:sty m:val="bi"/>
                        </m:rPr>
                        <w:rPr>
                          <w:rFonts w:ascii="Cambria Math" w:hAnsi="Cambria Math" w:cs="Helvetica"/>
                          <w:sz w:val="22"/>
                          <w:szCs w:val="22"/>
                        </w:rPr>
                        <m:t>2</m:t>
                      </m:r>
                    </m:sup>
                  </m:sSup>
                </m:e>
              </m:d>
            </m:num>
            <m:den>
              <m:r>
                <m:rPr>
                  <m:sty m:val="bi"/>
                </m:rPr>
                <w:rPr>
                  <w:rFonts w:ascii="Cambria Math" w:hAnsi="Cambria Math" w:cs="Helvetica"/>
                  <w:sz w:val="22"/>
                  <w:szCs w:val="22"/>
                </w:rPr>
                <m:t>t</m:t>
              </m:r>
            </m:den>
          </m:f>
        </m:oMath>
      </m:oMathPara>
    </w:p>
    <w:p w14:paraId="5791A265" w14:textId="50C6D162" w:rsidR="00961677" w:rsidRPr="00961677" w:rsidRDefault="007A7ACE" w:rsidP="00E42856">
      <w:pPr>
        <w:pStyle w:val="JCEbodytext"/>
      </w:pPr>
      <w:r>
        <w:t>w</w:t>
      </w:r>
      <w:r w:rsidR="00386DA2">
        <w:t xml:space="preserve">here </w:t>
      </w:r>
      <w:r w:rsidR="00386DA2" w:rsidRPr="00A6320E">
        <w:rPr>
          <w:i/>
        </w:rPr>
        <w:t>r</w:t>
      </w:r>
      <w:r w:rsidR="00386DA2">
        <w:t xml:space="preserve"> is the position of the </w:t>
      </w:r>
      <w:r w:rsidR="00386DA2" w:rsidRPr="00A6320E">
        <w:rPr>
          <w:i/>
        </w:rPr>
        <w:t>i</w:t>
      </w:r>
      <w:r w:rsidR="00386DA2" w:rsidRPr="008E5187">
        <w:rPr>
          <w:i/>
          <w:vertAlign w:val="superscript"/>
        </w:rPr>
        <w:t>th</w:t>
      </w:r>
      <w:r w:rsidR="00386DA2">
        <w:t xml:space="preserve"> particle at time </w:t>
      </w:r>
      <w:r w:rsidR="00386DA2" w:rsidRPr="00A6320E">
        <w:rPr>
          <w:i/>
        </w:rPr>
        <w:t>t</w:t>
      </w:r>
      <w:r w:rsidR="00386DA2">
        <w:t xml:space="preserve">. The quantity </w:t>
      </w:r>
      <w:r w:rsidR="00386DA2" w:rsidRPr="00961677">
        <w:t>r</w:t>
      </w:r>
      <w:r w:rsidR="00386DA2" w:rsidRPr="00A6320E">
        <w:rPr>
          <w:vertAlign w:val="subscript"/>
        </w:rPr>
        <w:t>i</w:t>
      </w:r>
      <w:r w:rsidR="00A6320E">
        <w:t>(t) - r</w:t>
      </w:r>
      <w:r w:rsidR="00A6320E" w:rsidRPr="00A6320E">
        <w:rPr>
          <w:vertAlign w:val="subscript"/>
        </w:rPr>
        <w:t>i</w:t>
      </w:r>
      <w:r w:rsidR="00A6320E">
        <w:t>(0</w:t>
      </w:r>
      <w:r w:rsidR="00386DA2">
        <w:t xml:space="preserve">) is the difference between the position of molecule </w:t>
      </w:r>
      <w:r w:rsidR="00A6320E" w:rsidRPr="00A6320E">
        <w:rPr>
          <w:i/>
        </w:rPr>
        <w:t>i</w:t>
      </w:r>
      <w:r w:rsidR="00386DA2">
        <w:t xml:space="preserve"> at some later time t and that molecule’s original position at time zero. The angle brackets &lt; and &gt; indicate an average over all of the molecules in the simulation at time </w:t>
      </w:r>
      <w:r w:rsidR="00386DA2" w:rsidRPr="00A6320E">
        <w:rPr>
          <w:i/>
        </w:rPr>
        <w:t>t</w:t>
      </w:r>
      <w:r w:rsidR="00386DA2">
        <w:t>.</w:t>
      </w:r>
      <w:r w:rsidR="00E42856">
        <w:t xml:space="preserve"> </w:t>
      </w:r>
      <w:r w:rsidR="00961677" w:rsidRPr="00961677">
        <w:t>Diffusion coefficients also have a simple, proportional relationship with absolute temperature, as predicted by the Stokes-Einstein equation</w:t>
      </w:r>
      <w:r w:rsidR="008E5187">
        <w:t>.</w:t>
      </w:r>
      <w:r w:rsidR="008E5187" w:rsidRPr="008E5187">
        <w:rPr>
          <w:vertAlign w:val="superscript"/>
        </w:rPr>
        <w:t>1</w:t>
      </w:r>
      <w:r w:rsidR="00211B4E">
        <w:rPr>
          <w:vertAlign w:val="superscript"/>
        </w:rPr>
        <w:t>4</w:t>
      </w:r>
    </w:p>
    <w:p w14:paraId="090FE61F" w14:textId="79D264FB" w:rsidR="00961677" w:rsidRPr="00961677" w:rsidRDefault="00961677" w:rsidP="001A1A4E">
      <w:pPr>
        <w:pStyle w:val="JCEH1"/>
      </w:pPr>
      <w:r w:rsidRPr="00961677">
        <w:tab/>
      </w:r>
      <w:r w:rsidRPr="00961677">
        <w:tab/>
      </w:r>
      <w:r w:rsidRPr="00961677">
        <w:tab/>
      </w:r>
      <w:r w:rsidRPr="00961677">
        <w:tab/>
      </w:r>
      <w:r w:rsidR="001A1A4E">
        <w:t>Student learning outcomes</w:t>
      </w:r>
    </w:p>
    <w:p w14:paraId="41FBD62E" w14:textId="77777777" w:rsidR="00961677" w:rsidRPr="00961677" w:rsidRDefault="00961677" w:rsidP="00961677">
      <w:pPr>
        <w:pStyle w:val="JCEbodytext"/>
      </w:pPr>
      <w:r w:rsidRPr="00961677">
        <w:t>The following are the learning goals for the experiment; by the end of the laboratory students will be able to...</w:t>
      </w:r>
    </w:p>
    <w:p w14:paraId="75546EE9" w14:textId="77777777" w:rsidR="00961677" w:rsidRDefault="00961677" w:rsidP="00961677">
      <w:pPr>
        <w:pStyle w:val="JCEbodytext"/>
        <w:numPr>
          <w:ilvl w:val="0"/>
          <w:numId w:val="17"/>
        </w:numPr>
      </w:pPr>
      <w:r w:rsidRPr="00961677">
        <w:t>Produce MD simulation data of equilibrated water</w:t>
      </w:r>
    </w:p>
    <w:p w14:paraId="590CE303" w14:textId="0604B9A8" w:rsidR="009F3939" w:rsidRPr="00961677" w:rsidRDefault="009F3939" w:rsidP="009F3939">
      <w:pPr>
        <w:pStyle w:val="JCEbodytext"/>
        <w:numPr>
          <w:ilvl w:val="0"/>
          <w:numId w:val="17"/>
        </w:numPr>
      </w:pPr>
      <w:r w:rsidRPr="00961677">
        <w:t>Calculate radial distribution functions of water at different temperatures from MD simulation data</w:t>
      </w:r>
    </w:p>
    <w:p w14:paraId="432FD66F" w14:textId="77777777" w:rsidR="00961677" w:rsidRPr="00961677" w:rsidRDefault="00961677" w:rsidP="00961677">
      <w:pPr>
        <w:pStyle w:val="JCEbodytext"/>
        <w:numPr>
          <w:ilvl w:val="0"/>
          <w:numId w:val="17"/>
        </w:numPr>
      </w:pPr>
      <w:r w:rsidRPr="00961677">
        <w:t>Calculate diffusion coefficients of water at different temperatures from MD simulation data</w:t>
      </w:r>
    </w:p>
    <w:p w14:paraId="0E17CD74" w14:textId="374A9751" w:rsidR="00961677" w:rsidRPr="00961677" w:rsidRDefault="00961677" w:rsidP="00961677">
      <w:pPr>
        <w:pStyle w:val="JCEbodytext"/>
        <w:numPr>
          <w:ilvl w:val="0"/>
          <w:numId w:val="17"/>
        </w:numPr>
      </w:pPr>
      <w:r w:rsidRPr="00961677">
        <w:t xml:space="preserve">Interpret the physical meaning of </w:t>
      </w:r>
      <w:r w:rsidR="009F3939">
        <w:t>RDFs and diffusion coefficients</w:t>
      </w:r>
    </w:p>
    <w:p w14:paraId="042D3E92" w14:textId="1D68EE6B" w:rsidR="00961677" w:rsidRDefault="00961677" w:rsidP="001A66E4">
      <w:pPr>
        <w:pStyle w:val="JCEbodytext"/>
        <w:numPr>
          <w:ilvl w:val="0"/>
          <w:numId w:val="17"/>
        </w:numPr>
      </w:pPr>
      <w:r w:rsidRPr="00961677">
        <w:t>Evaluate the ability of a classical water model to recreate experimental properties of water under different temperature conditions</w:t>
      </w:r>
    </w:p>
    <w:p w14:paraId="2CBE18E4" w14:textId="01C32EA9" w:rsidR="001A66E4" w:rsidRDefault="001A66E4" w:rsidP="001A66E4">
      <w:pPr>
        <w:pStyle w:val="JCEH1"/>
      </w:pPr>
      <w:r>
        <w:t>experiment</w:t>
      </w:r>
    </w:p>
    <w:p w14:paraId="63C4CC34" w14:textId="6C6560AA" w:rsidR="001A66E4" w:rsidRPr="001A66E4" w:rsidRDefault="001A66E4" w:rsidP="001A66E4">
      <w:pPr>
        <w:pStyle w:val="JCEbodytext"/>
      </w:pPr>
      <w:r w:rsidRPr="001A66E4">
        <w:t xml:space="preserve">This experiment consists of three parts: 1) students make their hypotheses for the research questions, based on their reading of the background information in the lab 2) students obtain MD trajectory data for water at their assigned temperatures and 3) students process the MD data in order to calculate the </w:t>
      </w:r>
      <w:r w:rsidR="00DA775A" w:rsidRPr="001A66E4">
        <w:t xml:space="preserve">radial distribution functions </w:t>
      </w:r>
      <w:r w:rsidR="00DA775A">
        <w:t xml:space="preserve">and </w:t>
      </w:r>
      <w:r w:rsidRPr="001A66E4">
        <w:t xml:space="preserve">diffusion coefficients of liquid water over a range of temperatures. </w:t>
      </w:r>
    </w:p>
    <w:p w14:paraId="0FDACD52" w14:textId="24D79DED" w:rsidR="001A66E4" w:rsidRPr="001A66E4" w:rsidRDefault="001A66E4" w:rsidP="001A66E4">
      <w:pPr>
        <w:pStyle w:val="JCEH2"/>
      </w:pPr>
      <w:r>
        <w:t>Research Questions</w:t>
      </w:r>
      <w:r w:rsidRPr="001A66E4">
        <w:t> </w:t>
      </w:r>
    </w:p>
    <w:p w14:paraId="580381E1" w14:textId="77777777" w:rsidR="001A66E4" w:rsidRPr="001A66E4" w:rsidRDefault="001A66E4" w:rsidP="001A66E4">
      <w:pPr>
        <w:pStyle w:val="JCEbodytext"/>
      </w:pPr>
      <w:r w:rsidRPr="001A66E4">
        <w:t>The research questions for this lab are:</w:t>
      </w:r>
    </w:p>
    <w:p w14:paraId="583E299E" w14:textId="4DEC77DA" w:rsidR="009F3939" w:rsidRDefault="009F3939" w:rsidP="009F3939">
      <w:pPr>
        <w:pStyle w:val="JCEbodytext"/>
        <w:numPr>
          <w:ilvl w:val="0"/>
          <w:numId w:val="18"/>
        </w:numPr>
      </w:pPr>
      <w:r w:rsidRPr="001A66E4">
        <w:t>What is the structure of liquid water?</w:t>
      </w:r>
    </w:p>
    <w:p w14:paraId="199A6C55" w14:textId="77777777" w:rsidR="001A66E4" w:rsidRPr="001A66E4" w:rsidRDefault="001A66E4" w:rsidP="001A66E4">
      <w:pPr>
        <w:pStyle w:val="JCEbodytext"/>
        <w:numPr>
          <w:ilvl w:val="0"/>
          <w:numId w:val="18"/>
        </w:numPr>
      </w:pPr>
      <w:r w:rsidRPr="001A66E4">
        <w:t>How do the dynamics of liquid water change with temperature?</w:t>
      </w:r>
    </w:p>
    <w:p w14:paraId="2D9F9E69" w14:textId="541E0065" w:rsidR="001A66E4" w:rsidRPr="001A66E4" w:rsidRDefault="001A66E4" w:rsidP="00790ECE">
      <w:pPr>
        <w:pStyle w:val="JCEbodytext"/>
        <w:numPr>
          <w:ilvl w:val="0"/>
          <w:numId w:val="18"/>
        </w:numPr>
      </w:pPr>
      <w:r w:rsidRPr="001A66E4">
        <w:t>How well does your model of liquid water (and set of assumptions) match experimental results for dynamics and structure?</w:t>
      </w:r>
    </w:p>
    <w:p w14:paraId="10FB8EB5" w14:textId="77777777" w:rsidR="009F3939" w:rsidRDefault="009F3939" w:rsidP="001A66E4">
      <w:pPr>
        <w:pStyle w:val="JCEbodytext"/>
      </w:pPr>
    </w:p>
    <w:p w14:paraId="5F8CE49B" w14:textId="66836F36" w:rsidR="001A66E4" w:rsidRPr="001A66E4" w:rsidRDefault="009F3939" w:rsidP="001A66E4">
      <w:pPr>
        <w:pStyle w:val="JCEbodytext"/>
      </w:pPr>
      <w:r w:rsidRPr="001A66E4">
        <w:t>Students answer the first question based on their calculated radial distribution functions (a structural property). They answer the second question</w:t>
      </w:r>
      <w:r>
        <w:t xml:space="preserve"> based </w:t>
      </w:r>
      <w:r w:rsidRPr="001A66E4">
        <w:t>on their calculated diffusion coefficients (a dynamical property)</w:t>
      </w:r>
      <w:r>
        <w:t>.</w:t>
      </w:r>
      <w:r w:rsidRPr="001A66E4">
        <w:t xml:space="preserve"> </w:t>
      </w:r>
      <w:r w:rsidR="001A66E4" w:rsidRPr="001A66E4">
        <w:t xml:space="preserve">The comparison of both results to experiment will allow them to evaluate the water model in terms of its ability to represent either structure or dynamics of water accurately. </w:t>
      </w:r>
    </w:p>
    <w:p w14:paraId="3B2AEC92" w14:textId="627F28F5" w:rsidR="001A66E4" w:rsidRPr="001A66E4" w:rsidRDefault="001A66E4" w:rsidP="00790ECE">
      <w:pPr>
        <w:pStyle w:val="JCEH2"/>
      </w:pPr>
      <w:r w:rsidRPr="001A66E4">
        <w:t> </w:t>
      </w:r>
      <w:r w:rsidR="00790ECE">
        <w:t>Process</w:t>
      </w:r>
    </w:p>
    <w:p w14:paraId="78C263D8" w14:textId="7BF4690F" w:rsidR="001A66E4" w:rsidRPr="001A66E4" w:rsidRDefault="001A66E4" w:rsidP="001A66E4">
      <w:pPr>
        <w:pStyle w:val="JCEbodytext"/>
      </w:pPr>
      <w:r w:rsidRPr="001A66E4">
        <w:t xml:space="preserve">The molecular dynamics package </w:t>
      </w:r>
      <w:r w:rsidR="00790ECE">
        <w:t>Amber</w:t>
      </w:r>
      <w:r w:rsidR="002D74A4" w:rsidRPr="002D74A4">
        <w:rPr>
          <w:vertAlign w:val="superscript"/>
        </w:rPr>
        <w:t>1</w:t>
      </w:r>
      <w:r w:rsidR="00211B4E">
        <w:rPr>
          <w:vertAlign w:val="superscript"/>
        </w:rPr>
        <w:t>5</w:t>
      </w:r>
      <w:r w:rsidRPr="001A66E4">
        <w:t xml:space="preserve"> is used to construct a box of TIP3P water, defrost the system to the student’s target temperature (assigned between 280 - 370 K), equilibrate the system, and to obtain the trajectory from which the bulk properties can be calculated. The calculations together have about a 20 minute run time. Optionally, the free molecular</w:t>
      </w:r>
      <w:r w:rsidR="002D74A4">
        <w:t xml:space="preserve"> visualization program Chimera</w:t>
      </w:r>
      <w:r w:rsidR="002D74A4" w:rsidRPr="002D74A4">
        <w:rPr>
          <w:vertAlign w:val="superscript"/>
        </w:rPr>
        <w:t>1</w:t>
      </w:r>
      <w:r w:rsidR="00211B4E">
        <w:rPr>
          <w:vertAlign w:val="superscript"/>
        </w:rPr>
        <w:t>6</w:t>
      </w:r>
      <w:r w:rsidRPr="001A66E4">
        <w:t xml:space="preserve"> can be used by students to qualitatively see the difference between the original ice structure and their equilibrated system</w:t>
      </w:r>
      <w:r w:rsidR="004C1D8E">
        <w:t xml:space="preserve"> (see Figure 1)</w:t>
      </w:r>
      <w:r w:rsidRPr="001A66E4">
        <w:t>.</w:t>
      </w:r>
    </w:p>
    <w:p w14:paraId="547D4842" w14:textId="11FD9B41" w:rsidR="001A66E4" w:rsidRPr="001A66E4" w:rsidRDefault="001A66E4" w:rsidP="001A66E4">
      <w:pPr>
        <w:pStyle w:val="JCEbodytext"/>
      </w:pPr>
      <w:r w:rsidRPr="001A66E4">
        <w:t> </w:t>
      </w:r>
      <w:r w:rsidR="00CA7DC1" w:rsidRPr="00CA7DC1">
        <w:rPr>
          <w:noProof/>
        </w:rPr>
        <mc:AlternateContent>
          <mc:Choice Requires="wpg">
            <w:drawing>
              <wp:inline distT="0" distB="0" distL="0" distR="0" wp14:anchorId="4939D033" wp14:editId="49F50839">
                <wp:extent cx="3017520" cy="4928616"/>
                <wp:effectExtent l="0" t="0" r="5080" b="0"/>
                <wp:docPr id="46" name="Group 13"/>
                <wp:cNvGraphicFramePr/>
                <a:graphic xmlns:a="http://schemas.openxmlformats.org/drawingml/2006/main">
                  <a:graphicData uri="http://schemas.microsoft.com/office/word/2010/wordprocessingGroup">
                    <wpg:wgp>
                      <wpg:cNvGrpSpPr/>
                      <wpg:grpSpPr>
                        <a:xfrm>
                          <a:off x="0" y="0"/>
                          <a:ext cx="3017520" cy="4928616"/>
                          <a:chOff x="0" y="0"/>
                          <a:chExt cx="3017520" cy="4928616"/>
                        </a:xfrm>
                      </wpg:grpSpPr>
                      <pic:pic xmlns:pic="http://schemas.openxmlformats.org/drawingml/2006/picture">
                        <pic:nvPicPr>
                          <pic:cNvPr id="47" name="Picture 47" descr="ice-h_small.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17520" cy="2282952"/>
                          </a:xfrm>
                          <a:prstGeom prst="rect">
                            <a:avLst/>
                          </a:prstGeom>
                        </pic:spPr>
                      </pic:pic>
                      <wps:wsp>
                        <wps:cNvPr id="48" name="Text Box 48"/>
                        <wps:cNvSpPr txBox="1"/>
                        <wps:spPr>
                          <a:xfrm>
                            <a:off x="0" y="10841"/>
                            <a:ext cx="383540" cy="215444"/>
                          </a:xfrm>
                          <a:prstGeom prst="rect">
                            <a:avLst/>
                          </a:prstGeom>
                          <a:noFill/>
                        </wps:spPr>
                        <wps:txbx>
                          <w:txbxContent>
                            <w:p w14:paraId="5023BA89" w14:textId="77777777" w:rsidR="00D54502" w:rsidRDefault="00D54502" w:rsidP="00CA7DC1">
                              <w:pPr>
                                <w:pStyle w:val="NormalWeb"/>
                                <w:spacing w:before="0" w:beforeAutospacing="0" w:after="0" w:afterAutospacing="0"/>
                              </w:pPr>
                              <w:r>
                                <w:rPr>
                                  <w:rFonts w:ascii="Bookman Old Style" w:hAnsi="Bookman Old Style" w:cs="Bookman Old Style"/>
                                  <w:color w:val="000000" w:themeColor="text1"/>
                                  <w:kern w:val="24"/>
                                  <w:sz w:val="16"/>
                                  <w:szCs w:val="16"/>
                                </w:rPr>
                                <w:t>a)</w:t>
                              </w:r>
                            </w:p>
                          </w:txbxContent>
                        </wps:txbx>
                        <wps:bodyPr wrap="square" rtlCol="0">
                          <a:spAutoFit/>
                        </wps:bodyPr>
                      </wps:wsp>
                      <pic:pic xmlns:pic="http://schemas.openxmlformats.org/drawingml/2006/picture">
                        <pic:nvPicPr>
                          <pic:cNvPr id="49" name="Picture 49" descr="equil_water_small.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282952"/>
                            <a:ext cx="3017520" cy="2645664"/>
                          </a:xfrm>
                          <a:prstGeom prst="rect">
                            <a:avLst/>
                          </a:prstGeom>
                        </pic:spPr>
                      </pic:pic>
                      <wps:wsp>
                        <wps:cNvPr id="50" name="Text Box 50"/>
                        <wps:cNvSpPr txBox="1"/>
                        <wps:spPr>
                          <a:xfrm>
                            <a:off x="0" y="2430191"/>
                            <a:ext cx="383540" cy="215444"/>
                          </a:xfrm>
                          <a:prstGeom prst="rect">
                            <a:avLst/>
                          </a:prstGeom>
                          <a:noFill/>
                        </wps:spPr>
                        <wps:txbx>
                          <w:txbxContent>
                            <w:p w14:paraId="7B20CF53" w14:textId="77777777" w:rsidR="00D54502" w:rsidRDefault="00D54502" w:rsidP="00CA7DC1">
                              <w:pPr>
                                <w:pStyle w:val="NormalWeb"/>
                                <w:spacing w:before="0" w:beforeAutospacing="0" w:after="0" w:afterAutospacing="0"/>
                              </w:pPr>
                              <w:r>
                                <w:rPr>
                                  <w:rFonts w:ascii="Bookman Old Style" w:hAnsi="Bookman Old Style" w:cs="Bookman Old Style"/>
                                  <w:color w:val="000000" w:themeColor="text1"/>
                                  <w:kern w:val="24"/>
                                  <w:sz w:val="16"/>
                                  <w:szCs w:val="16"/>
                                </w:rPr>
                                <w:t>b)</w:t>
                              </w:r>
                            </w:p>
                          </w:txbxContent>
                        </wps:txbx>
                        <wps:bodyPr wrap="square" rtlCol="0">
                          <a:spAutoFit/>
                        </wps:bodyPr>
                      </wps:wsp>
                    </wpg:wgp>
                  </a:graphicData>
                </a:graphic>
              </wp:inline>
            </w:drawing>
          </mc:Choice>
          <mc:Fallback>
            <w:pict>
              <v:group id="Group 13" o:spid="_x0000_s1026" style="width:237.6pt;height:388.1pt;mso-position-horizontal-relative:char;mso-position-vertical-relative:line" coordsize="3017520,49286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">
                <v:shape id="Picture 47" o:spid="_x0000_s1027" type="#_x0000_t75" alt="ice-h_small.png" style="position:absolute;width:3017520;height:228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H&#10;XGXAAAAA2wAAAA8AAABkcnMvZG93bnJldi54bWxEj0FrAjEUhO8F/0N4greaVaTKahRZKdajtnh+&#10;JM/s4uZlSVJd/70pFDwOM/MNs9r0rhU3CrHxrGAyLkAQa28atgp+vj/fFyBiQjbYeiYFD4qwWQ/e&#10;Vlgaf+cj3U7JigzhWKKCOqWulDLqmhzGse+Is3fxwWHKMlhpAt4z3LVyWhQf0mHDeaHGjqqa9PX0&#10;6xRUocAZzQ96t9d4PiystOfqotRo2G+XIBL16RX+b38ZBbM5/H3JP0Cu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8dcZcAAAADbAAAADwAAAAAAAAAAAAAAAACcAgAAZHJz&#10;L2Rvd25yZXYueG1sUEsFBgAAAAAEAAQA9wAAAIkDAAAAAA==&#10;">
                  <v:imagedata r:id="rId16" o:title="ice-h_small.png"/>
                  <v:path arrowok="t"/>
                </v:shape>
                <v:shapetype id="_x0000_t202" coordsize="21600,21600" o:spt="202" path="m0,0l0,21600,21600,21600,21600,0xe">
                  <v:stroke joinstyle="miter"/>
                  <v:path gradientshapeok="t" o:connecttype="rect"/>
                </v:shapetype>
                <v:shape id="Text Box 48" o:spid="_x0000_s1028" type="#_x0000_t202" style="position:absolute;top:10841;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kQjvgAA&#10;ANsAAAAPAAAAZHJzL2Rvd25yZXYueG1sRE9Na8JAEL0X/A/LCL3VjcUWia4iVsFDL2q8D9kxG8zO&#10;huxo4r/vHgoeH+97uR58ox7UxTqwgekkA0VcBltzZaA47z/moKIgW2wCk4EnRVivRm9LzG3o+UiP&#10;k1QqhXDM0YATaXOtY+nIY5yEljhx19B5lAS7StsO+xTuG/2ZZd/aY82pwWFLW0fl7XT3BkTsZvos&#10;dj4eLsPvT++y8gsLY97Hw2YBSmiQl/jffbAGZ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J0ZEI74AAADbAAAADwAAAAAAAAAAAAAAAACXAgAAZHJzL2Rvd25yZXYu&#10;eG1sUEsFBgAAAAAEAAQA9QAAAIIDAAAAAA==&#10;" filled="f" stroked="f">
                  <v:textbox style="mso-fit-shape-to-text:t">
                    <w:txbxContent>
                      <w:p w14:paraId="5023BA89" w14:textId="77777777" w:rsidR="00D54502" w:rsidRDefault="00D54502" w:rsidP="00CA7DC1">
                        <w:pPr>
                          <w:pStyle w:val="NormalWeb"/>
                          <w:spacing w:before="0" w:beforeAutospacing="0" w:after="0" w:afterAutospacing="0"/>
                        </w:pPr>
                        <w:r>
                          <w:rPr>
                            <w:rFonts w:ascii="Bookman Old Style" w:hAnsi="Bookman Old Style" w:cs="Bookman Old Style"/>
                            <w:color w:val="000000" w:themeColor="text1"/>
                            <w:kern w:val="24"/>
                            <w:sz w:val="16"/>
                            <w:szCs w:val="16"/>
                          </w:rPr>
                          <w:t>a)</w:t>
                        </w:r>
                      </w:p>
                    </w:txbxContent>
                  </v:textbox>
                </v:shape>
                <v:shape id="Picture 49" o:spid="_x0000_s1029" type="#_x0000_t75" alt="equil_water_small.png" style="position:absolute;top:2282952;width:3017520;height:2645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X&#10;MgDFAAAA2wAAAA8AAABkcnMvZG93bnJldi54bWxEj0FrwkAUhO+C/2F5gjfdpIrV1FVEEIp4qa0H&#10;b6/ZZxLdfZtmtyb9991CweMwM98wy3VnjbhT4yvHCtJxAoI4d7riQsHH+240B+EDskbjmBT8kIf1&#10;qt9bYqZdy290P4ZCRAj7DBWUIdSZlD4vyaIfu5o4ehfXWAxRNoXUDbYRbo18SpKZtFhxXCixpm1J&#10;+e34bRW49npOL19mf7iaz/TZbSeHk50oNRx0mxcQgbrwCP+3X7WC6QL+vsQfI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VzIAxQAAANsAAAAPAAAAAAAAAAAAAAAAAJwC&#10;AABkcnMvZG93bnJldi54bWxQSwUGAAAAAAQABAD3AAAAjgMAAAAA&#10;">
                  <v:imagedata r:id="rId17" o:title="equil_water_small.png"/>
                  <v:path arrowok="t"/>
                </v:shape>
                <v:shape id="Text Box 50" o:spid="_x0000_s1030" type="#_x0000_t202" style="position:absolute;top:2430191;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d74vgAA&#10;ANsAAAAPAAAAZHJzL2Rvd25yZXYueG1sRE9Li8IwEL4v+B/CCN7WVMFlqUYRH+DBy7r1PjRjU2wm&#10;pRlt/ffmsLDHj++92gy+UU/qYh3YwGyagSIug625MlD8Hj+/QUVBttgEJgMvirBZjz5WmNvQ8w89&#10;L1KpFMIxRwNOpM21jqUjj3EaWuLE3ULnURLsKm077FO4b/Q8y760x5pTg8OWdo7K++XhDYjY7exV&#10;HHw8XYfzvndZucDCmMl42C5BCQ3yL/5zn6yBRVqfvqQfoN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One+L4AAADbAAAADwAAAAAAAAAAAAAAAACXAgAAZHJzL2Rvd25yZXYu&#10;eG1sUEsFBgAAAAAEAAQA9QAAAIIDAAAAAA==&#10;" filled="f" stroked="f">
                  <v:textbox style="mso-fit-shape-to-text:t">
                    <w:txbxContent>
                      <w:p w14:paraId="7B20CF53" w14:textId="77777777" w:rsidR="00D54502" w:rsidRDefault="00D54502" w:rsidP="00CA7DC1">
                        <w:pPr>
                          <w:pStyle w:val="NormalWeb"/>
                          <w:spacing w:before="0" w:beforeAutospacing="0" w:after="0" w:afterAutospacing="0"/>
                        </w:pPr>
                        <w:r>
                          <w:rPr>
                            <w:rFonts w:ascii="Bookman Old Style" w:hAnsi="Bookman Old Style" w:cs="Bookman Old Style"/>
                            <w:color w:val="000000" w:themeColor="text1"/>
                            <w:kern w:val="24"/>
                            <w:sz w:val="16"/>
                            <w:szCs w:val="16"/>
                          </w:rPr>
                          <w:t>b)</w:t>
                        </w:r>
                      </w:p>
                    </w:txbxContent>
                  </v:textbox>
                </v:shape>
                <w10:anchorlock/>
              </v:group>
            </w:pict>
          </mc:Fallback>
        </mc:AlternateContent>
      </w:r>
    </w:p>
    <w:p w14:paraId="6094C27E" w14:textId="5409E781" w:rsidR="001A66E4" w:rsidRPr="001A66E4" w:rsidRDefault="00CA7DC1" w:rsidP="00CA7DC1">
      <w:pPr>
        <w:pStyle w:val="JCEcaption"/>
      </w:pPr>
      <w:r>
        <w:t>Figure 1. a) Ice-h polymorph</w:t>
      </w:r>
      <w:r w:rsidR="001A66E4" w:rsidRPr="001A66E4">
        <w:t> </w:t>
      </w:r>
      <w:r>
        <w:t>of water, showing its hexagonal structure. b) equilibrated box of water at 300 K</w:t>
      </w:r>
    </w:p>
    <w:p w14:paraId="31FEF85F" w14:textId="77777777" w:rsidR="00B37E1F" w:rsidRDefault="00B37E1F" w:rsidP="00790ECE">
      <w:pPr>
        <w:pStyle w:val="JCEbodytext"/>
      </w:pPr>
    </w:p>
    <w:p w14:paraId="1128DD13" w14:textId="3B5764FD" w:rsidR="001A66E4" w:rsidRPr="001A66E4" w:rsidRDefault="001A66E4" w:rsidP="009F3939">
      <w:pPr>
        <w:pStyle w:val="JCEbodytext"/>
      </w:pPr>
      <w:r w:rsidRPr="001A66E4">
        <w:t xml:space="preserve">The third part of the experiment is the processing of the MD trajectory data to produce the final results. Students use a combination of Perl scripts and Fortran code (provided in the Supplementary Information) to pull the coordinates of the atoms from the </w:t>
      </w:r>
      <w:r w:rsidR="00790ECE">
        <w:t>Amber</w:t>
      </w:r>
      <w:r w:rsidRPr="001A66E4">
        <w:t xml:space="preserve"> trajectory files and calculate the position data needed to find radial distribution functions</w:t>
      </w:r>
      <w:r w:rsidR="009F3939">
        <w:t xml:space="preserve"> and the diffusion coefficients</w:t>
      </w:r>
      <w:r w:rsidRPr="001A66E4">
        <w:t xml:space="preserve">. </w:t>
      </w:r>
      <w:r w:rsidR="00DA775A">
        <w:t xml:space="preserve">Students determine the position, of the first peak, </w:t>
      </w:r>
      <w:r w:rsidR="009F3939">
        <w:t>intensity of the first peak</w:t>
      </w:r>
      <w:r w:rsidR="00DA775A">
        <w:t>, and position of the first minimum</w:t>
      </w:r>
      <w:r w:rsidR="009F3939">
        <w:t xml:space="preserve"> of the oxygen-oxygen RDF at each temperature and </w:t>
      </w:r>
      <w:r w:rsidRPr="001A66E4">
        <w:t>determine the diffusion coefficient from the slope</w:t>
      </w:r>
      <w:r w:rsidR="009F3939">
        <w:t xml:space="preserve"> of the graph of displacement versus time</w:t>
      </w:r>
      <w:r w:rsidRPr="001A66E4">
        <w:t xml:space="preserve">. They can then compare their results </w:t>
      </w:r>
      <w:r w:rsidR="005B7A0E">
        <w:t xml:space="preserve">over the whole range of temperatures </w:t>
      </w:r>
      <w:r w:rsidRPr="001A66E4">
        <w:t>to see the general trends in structural and dynamic changes. Finally, these values can be c</w:t>
      </w:r>
      <w:r w:rsidR="005B7A0E">
        <w:t>ompared to experimental results at 300 K.</w:t>
      </w:r>
    </w:p>
    <w:p w14:paraId="4485CA65" w14:textId="5C08817E" w:rsidR="001A66E4" w:rsidRPr="001A66E4" w:rsidRDefault="001A66E4" w:rsidP="00790ECE">
      <w:pPr>
        <w:pStyle w:val="JCEbodytext"/>
      </w:pPr>
      <w:r w:rsidRPr="001A66E4">
        <w:t xml:space="preserve">This laboratory experiment has been performed in a physical chemistry lab </w:t>
      </w:r>
      <w:r>
        <w:t>for two years and as part of an independent study once</w:t>
      </w:r>
      <w:r w:rsidRPr="001A66E4">
        <w:t xml:space="preserve">. Students worked in pairs to perform the MD simulations for two assigned temperatures. The groups shared their data with their peers, and then wrote full lab reports individually. The lab takes about 2 hours per pair (for two temperatures) on a dual processor PC. If a longer lab session or more computers are available, each pair can perform the simulations for more temperatures. </w:t>
      </w:r>
    </w:p>
    <w:p w14:paraId="5BB25F47" w14:textId="0C0B4DF6" w:rsidR="001A66E4" w:rsidRPr="001A66E4" w:rsidRDefault="001A66E4" w:rsidP="001A66E4">
      <w:pPr>
        <w:pStyle w:val="JCEbodytext"/>
      </w:pPr>
      <w:r w:rsidRPr="001A66E4">
        <w:t>Several components of the software used in this laboratory can be replaced with alternates as needed: the simulations can be performed with any molecula</w:t>
      </w:r>
      <w:r w:rsidR="00B37E1F">
        <w:t>r dynamics package (e.g. CHARMM</w:t>
      </w:r>
      <w:r w:rsidR="00B37E1F" w:rsidRPr="00B37E1F">
        <w:rPr>
          <w:vertAlign w:val="superscript"/>
        </w:rPr>
        <w:t>1</w:t>
      </w:r>
      <w:r w:rsidR="00211B4E">
        <w:rPr>
          <w:vertAlign w:val="superscript"/>
        </w:rPr>
        <w:t>7</w:t>
      </w:r>
      <w:r w:rsidR="00B37E1F">
        <w:t xml:space="preserve"> or NAMD</w:t>
      </w:r>
      <w:r w:rsidR="00B37E1F" w:rsidRPr="00B37E1F">
        <w:rPr>
          <w:vertAlign w:val="superscript"/>
        </w:rPr>
        <w:t>1</w:t>
      </w:r>
      <w:r w:rsidR="00211B4E">
        <w:rPr>
          <w:vertAlign w:val="superscript"/>
        </w:rPr>
        <w:t>8</w:t>
      </w:r>
      <w:r w:rsidRPr="001A66E4">
        <w:t xml:space="preserve">). If an alternative MD package is used, the instructor will need to adapt the provided </w:t>
      </w:r>
      <w:r>
        <w:t>P</w:t>
      </w:r>
      <w:r w:rsidRPr="001A66E4">
        <w:t xml:space="preserve">erl script (parse_mdcrd.pl) to be able to process the format of the output of their package of choice. Visualization of the </w:t>
      </w:r>
      <w:r>
        <w:t>PDB</w:t>
      </w:r>
      <w:r w:rsidRPr="001A66E4">
        <w:t xml:space="preserve"> files can be done with many different s</w:t>
      </w:r>
      <w:r w:rsidR="00B37E1F">
        <w:t>oftware packages (e.g. Chimera or VMD</w:t>
      </w:r>
      <w:r w:rsidR="00211B4E">
        <w:rPr>
          <w:vertAlign w:val="superscript"/>
        </w:rPr>
        <w:t>19</w:t>
      </w:r>
      <w:r w:rsidRPr="001A66E4">
        <w:t>). Graphing the results and the RDFs can likewise be done in a variety of software (e.</w:t>
      </w:r>
      <w:r w:rsidR="00B37E1F">
        <w:t>g. Grace</w:t>
      </w:r>
      <w:r w:rsidR="00B37E1F" w:rsidRPr="00B37E1F">
        <w:rPr>
          <w:vertAlign w:val="superscript"/>
        </w:rPr>
        <w:t>2</w:t>
      </w:r>
      <w:r w:rsidR="00211B4E">
        <w:rPr>
          <w:vertAlign w:val="superscript"/>
        </w:rPr>
        <w:t>0</w:t>
      </w:r>
      <w:r w:rsidR="00B37E1F">
        <w:t xml:space="preserve"> or</w:t>
      </w:r>
      <w:r w:rsidRPr="001A66E4">
        <w:t xml:space="preserve"> Excel).</w:t>
      </w:r>
    </w:p>
    <w:p w14:paraId="64FE17C8" w14:textId="5B69B86A" w:rsidR="001A66E4" w:rsidRPr="001A66E4" w:rsidRDefault="001A66E4" w:rsidP="00B85AF0">
      <w:pPr>
        <w:pStyle w:val="JCEH1"/>
      </w:pPr>
      <w:r w:rsidRPr="001A66E4">
        <w:t> </w:t>
      </w:r>
      <w:r w:rsidR="00B85AF0">
        <w:t>hazards</w:t>
      </w:r>
    </w:p>
    <w:p w14:paraId="58449D6C" w14:textId="599FE1CF" w:rsidR="001A66E4" w:rsidRPr="001A66E4" w:rsidRDefault="001A66E4" w:rsidP="00662025">
      <w:pPr>
        <w:pStyle w:val="JCEbodytext"/>
        <w:ind w:firstLine="1"/>
      </w:pPr>
      <w:r w:rsidRPr="001A66E4">
        <w:t>There are no hazards involved in this experiment.</w:t>
      </w:r>
    </w:p>
    <w:p w14:paraId="2E36E279" w14:textId="08B1FB8A" w:rsidR="002A2735" w:rsidRDefault="00662025" w:rsidP="004C1D8E">
      <w:pPr>
        <w:pStyle w:val="JCEH1"/>
      </w:pPr>
      <w:r>
        <w:t>results and discussion</w:t>
      </w:r>
    </w:p>
    <w:p w14:paraId="2F00F0BB" w14:textId="3AAC5B4C" w:rsidR="00662025" w:rsidRDefault="00662025" w:rsidP="00563601">
      <w:pPr>
        <w:pStyle w:val="JCEbodytext"/>
      </w:pPr>
    </w:p>
    <w:p w14:paraId="2239EF0F" w14:textId="15EEB5D2" w:rsidR="005F2AD4" w:rsidRPr="005F2AD4" w:rsidRDefault="005F2AD4" w:rsidP="005F2AD4">
      <w:pPr>
        <w:pStyle w:val="JCEcaption"/>
      </w:pPr>
    </w:p>
    <w:p w14:paraId="6D5A0737" w14:textId="55574358" w:rsidR="005F2AD4" w:rsidRDefault="005F2AD4" w:rsidP="005F2AD4">
      <w:pPr>
        <w:pStyle w:val="JCEcaption"/>
      </w:pPr>
    </w:p>
    <w:p w14:paraId="45E3AFD7" w14:textId="77777777" w:rsidR="0055011B" w:rsidRDefault="0055011B" w:rsidP="00563601">
      <w:pPr>
        <w:pStyle w:val="JCEbodytext"/>
      </w:pPr>
    </w:p>
    <w:p w14:paraId="63B6BAA0" w14:textId="418F4F0D" w:rsidR="005B7A0E" w:rsidRPr="00D54502" w:rsidRDefault="00610704" w:rsidP="005B7A0E">
      <w:pPr>
        <w:pStyle w:val="JCEbodytext"/>
      </w:pPr>
      <w:r w:rsidRPr="00610704">
        <w:t xml:space="preserve">The oxygen-oxygen radial distribution functions for TIP3P water, calculated at temperatures between 280 and 370 K, are shown in Figure </w:t>
      </w:r>
      <w:r w:rsidR="00BB7409">
        <w:t>2</w:t>
      </w:r>
      <w:r w:rsidRPr="00610704">
        <w:t xml:space="preserve">. </w:t>
      </w:r>
      <w:r w:rsidRPr="005B7A0E">
        <w:t>Qualitatively, all of the RDFs exhibit the expected</w:t>
      </w:r>
      <w:r w:rsidR="00CA3E02" w:rsidRPr="005B7A0E">
        <w:t xml:space="preserve"> intense </w:t>
      </w:r>
      <w:r w:rsidRPr="005B7A0E">
        <w:t>first peak.</w:t>
      </w:r>
      <w:r w:rsidR="00CA3E02" w:rsidRPr="005B7A0E">
        <w:t xml:space="preserve"> The second peak is much more flat, which is characteristic of TIP3P.</w:t>
      </w:r>
      <w:r w:rsidR="005B7A0E">
        <w:t xml:space="preserve"> At 300 K, the position of the first peak is 3% larger than reported values for TIP3P while the intensity and position of the first minimum match reported values.</w:t>
      </w:r>
      <w:r w:rsidR="005B7A0E" w:rsidRPr="005B7A0E">
        <w:rPr>
          <w:vertAlign w:val="superscript"/>
        </w:rPr>
        <w:t>21</w:t>
      </w:r>
      <w:r w:rsidR="005B7A0E">
        <w:rPr>
          <w:vertAlign w:val="superscript"/>
        </w:rPr>
        <w:t xml:space="preserve"> </w:t>
      </w:r>
      <w:r w:rsidR="0042035D">
        <w:t>TIP3P underestimates the intensity and position of the first peak while overestimating the position of the first minimum, compared to neutron diffraction data.</w:t>
      </w:r>
      <w:r w:rsidR="0042035D" w:rsidRPr="00543BFE">
        <w:rPr>
          <w:vertAlign w:val="superscript"/>
        </w:rPr>
        <w:t>1</w:t>
      </w:r>
      <w:r w:rsidR="0042035D">
        <w:rPr>
          <w:vertAlign w:val="superscript"/>
        </w:rPr>
        <w:t>3</w:t>
      </w:r>
    </w:p>
    <w:p w14:paraId="197BB7A0" w14:textId="2EE09CE1" w:rsidR="005B7A0E" w:rsidRDefault="00543BFE" w:rsidP="005B7A0E">
      <w:pPr>
        <w:pStyle w:val="JCEbodytext"/>
      </w:pPr>
      <w:r>
        <w:t>Because of</w:t>
      </w:r>
      <w:r w:rsidR="00610704" w:rsidRPr="00610704">
        <w:t xml:space="preserve"> differences in pressure conditions, direct comparisons to neutron diffraction data are difficult over our range of temperatures. However, Soper shows that at increasing temperature (and pressure), the local minimum between the fir</w:t>
      </w:r>
      <w:r>
        <w:t>st two peaks somewhat flattens.</w:t>
      </w:r>
      <w:r w:rsidRPr="00543BFE">
        <w:rPr>
          <w:vertAlign w:val="superscript"/>
        </w:rPr>
        <w:t>1</w:t>
      </w:r>
      <w:r w:rsidR="00211B4E">
        <w:rPr>
          <w:vertAlign w:val="superscript"/>
        </w:rPr>
        <w:t>3</w:t>
      </w:r>
      <w:r w:rsidR="00610704" w:rsidRPr="00610704">
        <w:t xml:space="preserve">  </w:t>
      </w:r>
      <w:r w:rsidR="005B7A0E">
        <w:t>Liquid water becomes somewhat less ordered as temperature increases, which is consistent with a lower intensity and broader first peak. Compared to the bulk density, fewer molecules will reside at the particular distance, associated with the first solvation shell, from any given water molecule.</w:t>
      </w:r>
    </w:p>
    <w:p w14:paraId="2D744F5B" w14:textId="0864AC13" w:rsidR="0055011B" w:rsidRDefault="00BF57BC" w:rsidP="0055011B">
      <w:pPr>
        <w:pStyle w:val="JCEbodytext"/>
      </w:pPr>
      <w:r w:rsidRPr="00BF57BC">
        <mc:AlternateContent>
          <mc:Choice Requires="wpg">
            <w:drawing>
              <wp:inline distT="0" distB="0" distL="0" distR="0" wp14:anchorId="192A0948" wp14:editId="7CB2C15B">
                <wp:extent cx="3141218" cy="2167119"/>
                <wp:effectExtent l="0" t="0" r="8890" b="0"/>
                <wp:docPr id="1" name="Group 38"/>
                <wp:cNvGraphicFramePr/>
                <a:graphic xmlns:a="http://schemas.openxmlformats.org/drawingml/2006/main">
                  <a:graphicData uri="http://schemas.microsoft.com/office/word/2010/wordprocessingGroup">
                    <wpg:wgp>
                      <wpg:cNvGrpSpPr/>
                      <wpg:grpSpPr>
                        <a:xfrm>
                          <a:off x="0" y="0"/>
                          <a:ext cx="3141218" cy="2167119"/>
                          <a:chOff x="-10585" y="0"/>
                          <a:chExt cx="3141218" cy="2167119"/>
                        </a:xfrm>
                      </wpg:grpSpPr>
                      <wps:wsp>
                        <wps:cNvPr id="8" name="Text Box 8"/>
                        <wps:cNvSpPr txBox="1"/>
                        <wps:spPr>
                          <a:xfrm rot="16200000">
                            <a:off x="-505568" y="528039"/>
                            <a:ext cx="1226185" cy="236220"/>
                          </a:xfrm>
                          <a:prstGeom prst="rect">
                            <a:avLst/>
                          </a:prstGeom>
                          <a:noFill/>
                        </wps:spPr>
                        <wps:txbx>
                          <w:txbxContent>
                            <w:p w14:paraId="01EE36C3"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g(r)</w:t>
                              </w:r>
                              <w:r>
                                <w:rPr>
                                  <w:rFonts w:ascii="Bookman Old Style" w:hAnsi="Bookman Old Style" w:cs="Bookman Old Style"/>
                                  <w:color w:val="000000" w:themeColor="text1"/>
                                  <w:kern w:val="24"/>
                                  <w:position w:val="-4"/>
                                  <w:sz w:val="16"/>
                                  <w:szCs w:val="16"/>
                                  <w:vertAlign w:val="subscript"/>
                                </w:rPr>
                                <w:t>OO</w:t>
                              </w:r>
                            </w:p>
                          </w:txbxContent>
                        </wps:txbx>
                        <wps:bodyPr wrap="square" rtlCol="0">
                          <a:spAutoFit/>
                        </wps:bodyPr>
                      </wps:wsp>
                      <wpg:grpSp>
                        <wpg:cNvPr id="9" name="Group 9"/>
                        <wpg:cNvGrpSpPr/>
                        <wpg:grpSpPr>
                          <a:xfrm>
                            <a:off x="113764" y="0"/>
                            <a:ext cx="3016869" cy="2167119"/>
                            <a:chOff x="113764" y="0"/>
                            <a:chExt cx="3016869" cy="2167119"/>
                          </a:xfrm>
                        </wpg:grpSpPr>
                        <pic:pic xmlns:pic="http://schemas.openxmlformats.org/drawingml/2006/picture">
                          <pic:nvPicPr>
                            <pic:cNvPr id="10" name="Picture 10"/>
                            <pic:cNvPicPr>
                              <a:picLocks noChangeAspect="1"/>
                            </pic:cNvPicPr>
                          </pic:nvPicPr>
                          <pic:blipFill>
                            <a:blip r:embed="rId18"/>
                            <a:stretch>
                              <a:fillRect/>
                            </a:stretch>
                          </pic:blipFill>
                          <pic:spPr>
                            <a:xfrm>
                              <a:off x="383092" y="0"/>
                              <a:ext cx="2747541" cy="1929384"/>
                            </a:xfrm>
                            <a:prstGeom prst="rect">
                              <a:avLst/>
                            </a:prstGeom>
                          </pic:spPr>
                        </pic:pic>
                        <wps:wsp>
                          <wps:cNvPr id="11" name="Text Box 11"/>
                          <wps:cNvSpPr txBox="1"/>
                          <wps:spPr>
                            <a:xfrm>
                              <a:off x="1542149" y="1928994"/>
                              <a:ext cx="717550" cy="238125"/>
                            </a:xfrm>
                            <a:prstGeom prst="rect">
                              <a:avLst/>
                            </a:prstGeom>
                            <a:noFill/>
                          </wps:spPr>
                          <wps:txbx>
                            <w:txbxContent>
                              <w:p w14:paraId="2AB792A2"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r (</w:t>
                                </w:r>
                                <w:r>
                                  <w:rPr>
                                    <w:rFonts w:ascii="Academy Engraved LET" w:hAnsi="Academy Engraved LET" w:cs="Academy Engraved LET"/>
                                    <w:color w:val="000000" w:themeColor="text1"/>
                                    <w:kern w:val="24"/>
                                    <w:sz w:val="16"/>
                                    <w:szCs w:val="16"/>
                                  </w:rPr>
                                  <w:t>Å</w:t>
                                </w:r>
                                <w:r>
                                  <w:rPr>
                                    <w:rFonts w:ascii="Bookman Old Style" w:hAnsi="Bookman Old Style" w:cs="Bookman Old Style"/>
                                    <w:color w:val="000000" w:themeColor="text1"/>
                                    <w:kern w:val="24"/>
                                    <w:sz w:val="16"/>
                                    <w:szCs w:val="16"/>
                                  </w:rPr>
                                  <w:t>)</w:t>
                                </w:r>
                              </w:p>
                            </w:txbxContent>
                          </wps:txbx>
                          <wps:bodyPr wrap="square" rtlCol="0">
                            <a:spAutoFit/>
                          </wps:bodyPr>
                        </wps:wsp>
                        <wps:wsp>
                          <wps:cNvPr id="12" name="Text Box 12"/>
                          <wps:cNvSpPr txBox="1"/>
                          <wps:spPr>
                            <a:xfrm>
                              <a:off x="1183107" y="1878584"/>
                              <a:ext cx="205740" cy="215444"/>
                            </a:xfrm>
                            <a:prstGeom prst="rect">
                              <a:avLst/>
                            </a:prstGeom>
                            <a:noFill/>
                          </wps:spPr>
                          <wps:txbx>
                            <w:txbxContent>
                              <w:p w14:paraId="5F8128BE"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4</w:t>
                                </w:r>
                              </w:p>
                            </w:txbxContent>
                          </wps:txbx>
                          <wps:bodyPr wrap="square" rtlCol="0">
                            <a:spAutoFit/>
                          </wps:bodyPr>
                        </wps:wsp>
                        <wps:wsp>
                          <wps:cNvPr id="13" name="Text Box 13"/>
                          <wps:cNvSpPr txBox="1"/>
                          <wps:spPr>
                            <a:xfrm>
                              <a:off x="2123215" y="1878584"/>
                              <a:ext cx="391160" cy="215444"/>
                            </a:xfrm>
                            <a:prstGeom prst="rect">
                              <a:avLst/>
                            </a:prstGeom>
                            <a:noFill/>
                          </wps:spPr>
                          <wps:txbx>
                            <w:txbxContent>
                              <w:p w14:paraId="7904F456"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8</w:t>
                                </w:r>
                              </w:p>
                            </w:txbxContent>
                          </wps:txbx>
                          <wps:bodyPr wrap="square" rtlCol="0">
                            <a:spAutoFit/>
                          </wps:bodyPr>
                        </wps:wsp>
                        <wps:wsp>
                          <wps:cNvPr id="14" name="Text Box 14"/>
                          <wps:cNvSpPr txBox="1"/>
                          <wps:spPr>
                            <a:xfrm>
                              <a:off x="113764" y="115853"/>
                              <a:ext cx="383540" cy="210820"/>
                            </a:xfrm>
                            <a:prstGeom prst="rect">
                              <a:avLst/>
                            </a:prstGeom>
                            <a:noFill/>
                          </wps:spPr>
                          <wps:txbx>
                            <w:txbxContent>
                              <w:p w14:paraId="4E1E75FC"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2.5</w:t>
                                </w:r>
                              </w:p>
                            </w:txbxContent>
                          </wps:txbx>
                          <wps:bodyPr wrap="square" rtlCol="0">
                            <a:spAutoFit/>
                          </wps:bodyPr>
                        </wps:wsp>
                        <wps:wsp>
                          <wps:cNvPr id="15" name="Text Box 15"/>
                          <wps:cNvSpPr txBox="1"/>
                          <wps:spPr>
                            <a:xfrm>
                              <a:off x="113767" y="1125289"/>
                              <a:ext cx="383540" cy="215444"/>
                            </a:xfrm>
                            <a:prstGeom prst="rect">
                              <a:avLst/>
                            </a:prstGeom>
                            <a:noFill/>
                          </wps:spPr>
                          <wps:txbx>
                            <w:txbxContent>
                              <w:p w14:paraId="01A1305F"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1.0</w:t>
                                </w:r>
                              </w:p>
                            </w:txbxContent>
                          </wps:txbx>
                          <wps:bodyPr wrap="square" rtlCol="0">
                            <a:spAutoFit/>
                          </wps:bodyPr>
                        </wps:wsp>
                        <wps:wsp>
                          <wps:cNvPr id="17" name="Text Box 17"/>
                          <wps:cNvSpPr txBox="1"/>
                          <wps:spPr>
                            <a:xfrm>
                              <a:off x="215373" y="1789912"/>
                              <a:ext cx="383540" cy="215444"/>
                            </a:xfrm>
                            <a:prstGeom prst="rect">
                              <a:avLst/>
                            </a:prstGeom>
                            <a:noFill/>
                          </wps:spPr>
                          <wps:txbx>
                            <w:txbxContent>
                              <w:p w14:paraId="1FC96E9A"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wps:txbx>
                          <wps:bodyPr wrap="square" rtlCol="0">
                            <a:spAutoFit/>
                          </wps:bodyPr>
                        </wps:wsp>
                        <wps:wsp>
                          <wps:cNvPr id="51" name="Text Box 51"/>
                          <wps:cNvSpPr txBox="1"/>
                          <wps:spPr>
                            <a:xfrm>
                              <a:off x="284680" y="1878584"/>
                              <a:ext cx="383540" cy="215444"/>
                            </a:xfrm>
                            <a:prstGeom prst="rect">
                              <a:avLst/>
                            </a:prstGeom>
                            <a:noFill/>
                          </wps:spPr>
                          <wps:txbx>
                            <w:txbxContent>
                              <w:p w14:paraId="0DA4C55E"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wps:txbx>
                          <wps:bodyPr wrap="square" rtlCol="0">
                            <a:spAutoFit/>
                          </wps:bodyPr>
                        </wps:wsp>
                        <wps:wsp>
                          <wps:cNvPr id="52" name="Text Box 52"/>
                          <wps:cNvSpPr txBox="1"/>
                          <wps:spPr>
                            <a:xfrm>
                              <a:off x="113767" y="1464670"/>
                              <a:ext cx="383540" cy="215444"/>
                            </a:xfrm>
                            <a:prstGeom prst="rect">
                              <a:avLst/>
                            </a:prstGeom>
                            <a:noFill/>
                          </wps:spPr>
                          <wps:txbx>
                            <w:txbxContent>
                              <w:p w14:paraId="053467B4"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0.5</w:t>
                                </w:r>
                              </w:p>
                            </w:txbxContent>
                          </wps:txbx>
                          <wps:bodyPr wrap="square" rtlCol="0">
                            <a:spAutoFit/>
                          </wps:bodyPr>
                        </wps:wsp>
                        <wps:wsp>
                          <wps:cNvPr id="53" name="Text Box 53"/>
                          <wps:cNvSpPr txBox="1"/>
                          <wps:spPr>
                            <a:xfrm>
                              <a:off x="113764" y="794701"/>
                              <a:ext cx="383540" cy="210820"/>
                            </a:xfrm>
                            <a:prstGeom prst="rect">
                              <a:avLst/>
                            </a:prstGeom>
                            <a:noFill/>
                          </wps:spPr>
                          <wps:txbx>
                            <w:txbxContent>
                              <w:p w14:paraId="467B173B"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1.5</w:t>
                                </w:r>
                              </w:p>
                            </w:txbxContent>
                          </wps:txbx>
                          <wps:bodyPr wrap="square" rtlCol="0">
                            <a:spAutoFit/>
                          </wps:bodyPr>
                        </wps:wsp>
                        <wps:wsp>
                          <wps:cNvPr id="54" name="Text Box 54"/>
                          <wps:cNvSpPr txBox="1"/>
                          <wps:spPr>
                            <a:xfrm>
                              <a:off x="113767" y="458539"/>
                              <a:ext cx="383540" cy="215444"/>
                            </a:xfrm>
                            <a:prstGeom prst="rect">
                              <a:avLst/>
                            </a:prstGeom>
                            <a:noFill/>
                          </wps:spPr>
                          <wps:txbx>
                            <w:txbxContent>
                              <w:p w14:paraId="7B37026B"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2.0</w:t>
                                </w:r>
                              </w:p>
                            </w:txbxContent>
                          </wps:txbx>
                          <wps:bodyPr wrap="square" rtlCol="0">
                            <a:spAutoFit/>
                          </wps:bodyPr>
                        </wps:wsp>
                      </wpg:grpSp>
                    </wpg:wgp>
                  </a:graphicData>
                </a:graphic>
              </wp:inline>
            </w:drawing>
          </mc:Choice>
          <mc:Fallback>
            <w:pict>
              <v:group id="Group 38" o:spid="_x0000_s1031" style="width:247.35pt;height:170.65pt;mso-position-horizontal-relative:char;mso-position-vertical-relative:line" coordorigin="-10585" coordsize="3141218,21671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">
                <v:shape id="Text Box 8" o:spid="_x0000_s1032" type="#_x0000_t202" style="position:absolute;left:-505568;top:528039;width:1226185;height:23622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36A1vwAA&#10;ANoAAAAPAAAAZHJzL2Rvd25yZXYueG1sRE9Ni8IwEL0L/ocwghdZU10s0m0qIgjiZVmt99lmbMs2&#10;k9LEWv315rDg8fG+081gGtFT52rLChbzCARxYXXNpYL8vP9Yg3AeWWNjmRQ8yMEmG49STLS98w/1&#10;J1+KEMIuQQWV920ipSsqMujmtiUO3NV2Bn2AXSl1h/cQbhq5jKJYGqw5NFTY0q6i4u90Mwpm113+&#10;uBzt9zM2lK9+e11/5l6p6WTYfoHwNPi3+N990ArC1nAl3ACZv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HfoDW/AAAA2gAAAA8AAAAAAAAAAAAAAAAAlwIAAGRycy9kb3ducmV2&#10;LnhtbFBLBQYAAAAABAAEAPUAAACDAwAAAAA=&#10;" filled="f" stroked="f">
                  <v:textbox style="mso-fit-shape-to-text:t">
                    <w:txbxContent>
                      <w:p w14:paraId="01EE36C3"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g(r)</w:t>
                        </w:r>
                        <w:r>
                          <w:rPr>
                            <w:rFonts w:ascii="Bookman Old Style" w:hAnsi="Bookman Old Style" w:cs="Bookman Old Style"/>
                            <w:color w:val="000000" w:themeColor="text1"/>
                            <w:kern w:val="24"/>
                            <w:position w:val="-4"/>
                            <w:sz w:val="16"/>
                            <w:szCs w:val="16"/>
                            <w:vertAlign w:val="subscript"/>
                          </w:rPr>
                          <w:t>OO</w:t>
                        </w:r>
                      </w:p>
                    </w:txbxContent>
                  </v:textbox>
                </v:shape>
                <v:group id="Group 9" o:spid="_x0000_s1033" style="position:absolute;left:113764;width:3016869;height:2167119" coordorigin="113764" coordsize="3016869,21671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Picture 10" o:spid="_x0000_s1034" type="#_x0000_t75" style="position:absolute;left:383092;width:2747541;height:19293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8&#10;FDjFAAAA2wAAAA8AAABkcnMvZG93bnJldi54bWxEj0FrwkAQhe+F/odlCr0U3TUHaaOrFKFSxFK0&#10;/oAxOybB7GzIrjH66zuHQm8zvDfvfTNfDr5RPXWxDmxhMjagiIvgai4tHH4+Rq+gYkJ22AQmCzeK&#10;sFw8Pswxd+HKO+r3qVQSwjFHC1VKba51LCryGMehJRbtFDqPSdau1K7Dq4T7RmfGTLXHmqWhwpZW&#10;FRXn/cVbuKzvZnvM1r2ZfK2yt++XMN1wsPb5aXifgUo0pH/z3/WnE3yhl19kAL3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vBQ4xQAAANsAAAAPAAAAAAAAAAAAAAAAAJwC&#10;AABkcnMvZG93bnJldi54bWxQSwUGAAAAAAQABAD3AAAAjgMAAAAA&#10;">
                    <v:imagedata r:id="rId19" o:title=""/>
                    <v:path arrowok="t"/>
                  </v:shape>
                  <v:shape id="Text Box 11" o:spid="_x0000_s1035" type="#_x0000_t202" style="position:absolute;left:1542149;top:1928994;width:717550;height:23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z8KjvwAA&#10;ANsAAAAPAAAAZHJzL2Rvd25yZXYueG1sRE9Na8JAEL0X/A/LCN7qJgVFUleRWsFDL9p4H7LTbGh2&#10;NmRHE/+9WxB6m8f7nPV29K26UR+bwAbyeQaKuAq24dpA+X14XYGKgmyxDUwG7hRhu5m8rLGwYeAT&#10;3c5SqxTCsUADTqQrtI6VI49xHjrixP2E3qMk2Nfa9jikcN/qtyxbao8NpwaHHX04qn7PV29AxO7y&#10;e/np4/Eyfu0Hl1ULLI2ZTcfdOyihUf7FT/fRpvk5/P2SDtCbB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XPwqO/AAAA2wAAAA8AAAAAAAAAAAAAAAAAlwIAAGRycy9kb3ducmV2&#10;LnhtbFBLBQYAAAAABAAEAPUAAACDAwAAAAA=&#10;" filled="f" stroked="f">
                    <v:textbox style="mso-fit-shape-to-text:t">
                      <w:txbxContent>
                        <w:p w14:paraId="2AB792A2"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r (</w:t>
                          </w:r>
                          <w:r>
                            <w:rPr>
                              <w:rFonts w:ascii="Academy Engraved LET" w:hAnsi="Academy Engraved LET" w:cs="Academy Engraved LET"/>
                              <w:color w:val="000000" w:themeColor="text1"/>
                              <w:kern w:val="24"/>
                              <w:sz w:val="16"/>
                              <w:szCs w:val="16"/>
                            </w:rPr>
                            <w:t>Å</w:t>
                          </w:r>
                          <w:r>
                            <w:rPr>
                              <w:rFonts w:ascii="Bookman Old Style" w:hAnsi="Bookman Old Style" w:cs="Bookman Old Style"/>
                              <w:color w:val="000000" w:themeColor="text1"/>
                              <w:kern w:val="24"/>
                              <w:sz w:val="16"/>
                              <w:szCs w:val="16"/>
                            </w:rPr>
                            <w:t>)</w:t>
                          </w:r>
                        </w:p>
                      </w:txbxContent>
                    </v:textbox>
                  </v:shape>
                  <v:shape id="Text Box 12" o:spid="_x0000_s1036" type="#_x0000_t202" style="position:absolute;left:1183107;top:1878584;width:2057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VzUvwAA&#10;ANsAAAAPAAAAZHJzL2Rvd25yZXYueG1sRE9Na8JAEL0L/Q/LCN50o1ApqWsItgUPXrTpfchOs6HZ&#10;2ZCdmvjvXaHQ2zze5+yKyXfqSkNsAxtYrzJQxHWwLTcGqs+P5QuoKMgWu8Bk4EYRiv3TbIe5DSOf&#10;6XqRRqUQjjkacCJ9rnWsHXmMq9ATJ+47DB4lwaHRdsAxhftOb7Jsqz22nBoc9nRwVP9cfr0BEVuu&#10;b9W7j8ev6fQ2uqx+xsqYxXwqX0EJTfIv/nMfbZq/gccv6QC9v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UdXNS/AAAA2wAAAA8AAAAAAAAAAAAAAAAAlwIAAGRycy9kb3ducmV2&#10;LnhtbFBLBQYAAAAABAAEAPUAAACDAwAAAAA=&#10;" filled="f" stroked="f">
                    <v:textbox style="mso-fit-shape-to-text:t">
                      <w:txbxContent>
                        <w:p w14:paraId="5F8128BE"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4</w:t>
                          </w:r>
                        </w:p>
                      </w:txbxContent>
                    </v:textbox>
                  </v:shape>
                  <v:shape id="Text Box 13" o:spid="_x0000_s1037" type="#_x0000_t202" style="position:absolute;left:2123215;top:1878584;width:39116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UflPvwAA&#10;ANsAAAAPAAAAZHJzL2Rvd25yZXYueG1sRE9La8JAEL4X/A/LCN7qxkpLia4iPsBDL7XxPmTHbDA7&#10;G7JTE/+9KxR6m4/vOcv14Bt1oy7WgQ3Mphko4jLYmisDxc/h9RNUFGSLTWAycKcI69XoZYm5DT1/&#10;0+0klUohHHM04ETaXOtYOvIYp6ElTtwldB4lwa7StsM+hftGv2XZh/ZYc2pw2NLWUXk9/XoDInYz&#10;uxd7H4/n4WvXu6x8x8KYyXjYLEAJDfIv/nMfbZo/h+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pR+U+/AAAA2wAAAA8AAAAAAAAAAAAAAAAAlwIAAGRycy9kb3ducmV2&#10;LnhtbFBLBQYAAAAABAAEAPUAAACDAwAAAAA=&#10;" filled="f" stroked="f">
                    <v:textbox style="mso-fit-shape-to-text:t">
                      <w:txbxContent>
                        <w:p w14:paraId="7904F456"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8</w:t>
                          </w:r>
                        </w:p>
                      </w:txbxContent>
                    </v:textbox>
                  </v:shape>
                  <v:shape id="Text Box 14" o:spid="_x0000_s1038" type="#_x0000_t202" style="position:absolute;left:113764;top:115853;width:383540;height:210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GE7vwAA&#10;ANsAAAAPAAAAZHJzL2Rvd25yZXYueG1sRE9La8JAEL4X/A/LCN7qxmJLia4iPsBDL7XxPmTHbDA7&#10;G7JTE/+9KxR6m4/vOcv14Bt1oy7WgQ3Mphko4jLYmisDxc/h9RNUFGSLTWAycKcI69XoZYm5DT1/&#10;0+0klUohHHM04ETaXOtYOvIYp6ElTtwldB4lwa7StsM+hftGv2XZh/ZYc2pw2NLWUXk9/XoDInYz&#10;uxd7H4/n4WvXu6x8x8KYyXjYLEAJDfIv/nMfbZo/h+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W4YTu/AAAA2wAAAA8AAAAAAAAAAAAAAAAAlwIAAGRycy9kb3ducmV2&#10;LnhtbFBLBQYAAAAABAAEAPUAAACDAwAAAAA=&#10;" filled="f" stroked="f">
                    <v:textbox style="mso-fit-shape-to-text:t">
                      <w:txbxContent>
                        <w:p w14:paraId="4E1E75FC"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2.5</w:t>
                          </w:r>
                        </w:p>
                      </w:txbxContent>
                    </v:textbox>
                  </v:shape>
                  <v:shape id="Text Box 15" o:spid="_x0000_s1039" type="#_x0000_t202" style="position:absolute;left:113767;top:1125289;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" filled="f" stroked="f">
                    <v:textbox style="mso-fit-shape-to-text:t">
                      <w:txbxContent>
                        <w:p w14:paraId="01A1305F"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1.0</w:t>
                          </w:r>
                        </w:p>
                      </w:txbxContent>
                    </v:textbox>
                  </v:shape>
                  <v:shape id="Text Box 17" o:spid="_x0000_s1040" type="#_x0000_t202" style="position:absolute;left:215373;top:1789912;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v9MvwAA&#10;ANsAAAAPAAAAZHJzL2Rvd25yZXYueG1sRE9La8JAEL4X/A/LCN7qxoJtia4iPsBDL7XxPmTHbDA7&#10;G7JTE/+9KxR6m4/vOcv14Bt1oy7WgQ3Mphko4jLYmisDxc/h9RNUFGSLTWAycKcI69XoZYm5DT1/&#10;0+0klUohHHM04ETaXOtYOvIYp6ElTtwldB4lwa7StsM+hftGv2XZu/ZYc2pw2NLWUXk9/XoDInYz&#10;uxd7H4/n4WvXu6ycY2HMZDxsFqCEBvkX/7mPNs3/gO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Vq/0y/AAAA2wAAAA8AAAAAAAAAAAAAAAAAlwIAAGRycy9kb3ducmV2&#10;LnhtbFBLBQYAAAAABAAEAPUAAACDAwAAAAA=&#10;" filled="f" stroked="f">
                    <v:textbox style="mso-fit-shape-to-text:t">
                      <w:txbxContent>
                        <w:p w14:paraId="1FC96E9A"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v:textbox>
                  </v:shape>
                  <v:shape id="Text Box 51" o:spid="_x0000_s1041" type="#_x0000_t202" style="position:absolute;left:284680;top:1878584;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XtjwQAA&#10;ANsAAAAPAAAAZHJzL2Rvd25yZXYueG1sRI9Ba8JAFITvBf/D8gre6iaCIqmrSK3gwYs2vT+yr9nQ&#10;7NuQfTXx37uC0OMwM98w6+3oW3WlPjaBDeSzDBRxFWzDtYHy6/C2AhUF2WIbmAzcKMJ2M3lZY2HD&#10;wGe6XqRWCcKxQANOpCu0jpUjj3EWOuLk/YTeoyTZ19r2OCS4b/U8y5baY8NpwWFHH46q38ufNyBi&#10;d/mt/PTx+D2e9oPLqgWWxkxfx907KKFR/sPP9tEaWOTw+JJ+gN7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6V7Y8EAAADbAAAADwAAAAAAAAAAAAAAAACXAgAAZHJzL2Rvd25y&#10;ZXYueG1sUEsFBgAAAAAEAAQA9QAAAIUDAAAAAA==&#10;" filled="f" stroked="f">
                    <v:textbox style="mso-fit-shape-to-text:t">
                      <w:txbxContent>
                        <w:p w14:paraId="0DA4C55E"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v:textbox>
                  </v:shape>
                  <v:shape id="Text Box 52" o:spid="_x0000_s1042" type="#_x0000_t202" style="position:absolute;left:113767;top:1464670;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14:paraId="053467B4"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0.5</w:t>
                          </w:r>
                        </w:p>
                      </w:txbxContent>
                    </v:textbox>
                  </v:shape>
                  <v:shape id="Text Box 53" o:spid="_x0000_s1043" type="#_x0000_t202" style="position:absolute;left:113764;top:794701;width:383540;height:210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0CPwQAA&#10;ANsAAAAPAAAAZHJzL2Rvd25yZXYueG1sRI9Ba8JAFITvBf/D8gq91Y2K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tAj8EAAADbAAAADwAAAAAAAAAAAAAAAACXAgAAZHJzL2Rvd25y&#10;ZXYueG1sUEsFBgAAAAAEAAQA9QAAAIUDAAAAAA==&#10;" filled="f" stroked="f">
                    <v:textbox style="mso-fit-shape-to-text:t">
                      <w:txbxContent>
                        <w:p w14:paraId="467B173B"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1.5</w:t>
                          </w:r>
                        </w:p>
                      </w:txbxContent>
                    </v:textbox>
                  </v:shape>
                  <v:shape id="Text Box 54" o:spid="_x0000_s1044" type="#_x0000_t202" style="position:absolute;left:113767;top:458539;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tj7wQAA&#10;ANsAAAAPAAAAZHJzL2Rvd25yZXYueG1sRI9Ba8JAFITvBf/D8gq91Y2i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9LY+8EAAADbAAAADwAAAAAAAAAAAAAAAACXAgAAZHJzL2Rvd25y&#10;ZXYueG1sUEsFBgAAAAAEAAQA9QAAAIUDAAAAAA==&#10;" filled="f" stroked="f">
                    <v:textbox style="mso-fit-shape-to-text:t">
                      <w:txbxContent>
                        <w:p w14:paraId="7B37026B" w14:textId="77777777" w:rsidR="00D54502" w:rsidRDefault="00D54502" w:rsidP="00BF57BC">
                          <w:pPr>
                            <w:pStyle w:val="NormalWeb"/>
                            <w:spacing w:before="0" w:beforeAutospacing="0" w:after="0" w:afterAutospacing="0"/>
                          </w:pPr>
                          <w:r>
                            <w:rPr>
                              <w:rFonts w:ascii="Bookman Old Style" w:hAnsi="Bookman Old Style" w:cs="Bookman Old Style"/>
                              <w:color w:val="000000" w:themeColor="text1"/>
                              <w:kern w:val="24"/>
                              <w:sz w:val="16"/>
                              <w:szCs w:val="16"/>
                            </w:rPr>
                            <w:t>2.0</w:t>
                          </w:r>
                        </w:p>
                      </w:txbxContent>
                    </v:textbox>
                  </v:shape>
                </v:group>
                <w10:anchorlock/>
              </v:group>
            </w:pict>
          </mc:Fallback>
        </mc:AlternateContent>
      </w:r>
      <w:r w:rsidR="00636A07" w:rsidRPr="00636A07">
        <w:t xml:space="preserve"> </w:t>
      </w:r>
    </w:p>
    <w:p w14:paraId="423EC0C5" w14:textId="7D144FFE" w:rsidR="00CA3E02" w:rsidRDefault="00215EC6" w:rsidP="00472A97">
      <w:pPr>
        <w:pStyle w:val="JCEcaption"/>
      </w:pPr>
      <w:r>
        <w:t xml:space="preserve">Figure </w:t>
      </w:r>
      <w:r w:rsidR="00BB7409">
        <w:t>2</w:t>
      </w:r>
      <w:r>
        <w:t xml:space="preserve">. </w:t>
      </w:r>
      <w:r w:rsidRPr="00215EC6">
        <w:t xml:space="preserve">Oxygen-oxygen radial distribution function (g(r)OO) for TIP3P liquid water over a range of temperatures. </w:t>
      </w:r>
    </w:p>
    <w:p w14:paraId="60392825" w14:textId="77777777" w:rsidR="00472A97" w:rsidRPr="00472A97" w:rsidRDefault="00472A97" w:rsidP="00472A97">
      <w:pPr>
        <w:pStyle w:val="JCEbodytext"/>
      </w:pPr>
    </w:p>
    <w:p w14:paraId="587B2E9A" w14:textId="6D2ACFA9" w:rsidR="00DE48D2" w:rsidRDefault="00DE48D2" w:rsidP="00A6440A">
      <w:pPr>
        <w:pStyle w:val="JCETabletitle"/>
      </w:pPr>
      <w:r w:rsidRPr="00DE48D2">
        <w:t> </w:t>
      </w:r>
      <w:r w:rsidR="00A6440A">
        <w:t xml:space="preserve">Table </w:t>
      </w:r>
      <w:r w:rsidR="00BB7409">
        <w:t>1</w:t>
      </w:r>
      <w:r w:rsidR="00A6440A">
        <w:t xml:space="preserve">. </w:t>
      </w:r>
      <w:r w:rsidR="00A30796">
        <w:t>The</w:t>
      </w:r>
      <w:r w:rsidR="00A6440A">
        <w:t xml:space="preserve"> First Solvation Shell</w:t>
      </w:r>
      <w:r w:rsidR="00A30796">
        <w:t xml:space="preserve">’s Position and </w:t>
      </w:r>
      <w:r w:rsidR="00496754">
        <w:t>Intensity</w:t>
      </w:r>
    </w:p>
    <w:p w14:paraId="0EF6F299" w14:textId="77777777" w:rsidR="00A30796" w:rsidRDefault="00A30796" w:rsidP="00A30796">
      <w:pPr>
        <w:pStyle w:val="JCETabletext"/>
      </w:pPr>
    </w:p>
    <w:tbl>
      <w:tblPr>
        <w:tblStyle w:val="TableGrid"/>
        <w:tblW w:w="10278" w:type="dxa"/>
        <w:tblLook w:val="04A0" w:firstRow="1" w:lastRow="0" w:firstColumn="1" w:lastColumn="0" w:noHBand="0" w:noVBand="1"/>
      </w:tblPr>
      <w:tblGrid>
        <w:gridCol w:w="1864"/>
        <w:gridCol w:w="3194"/>
        <w:gridCol w:w="2610"/>
        <w:gridCol w:w="2610"/>
      </w:tblGrid>
      <w:tr w:rsidR="0002769B" w14:paraId="2EE268CA" w14:textId="0FC57A3F" w:rsidTr="000E718B">
        <w:trPr>
          <w:trHeight w:val="702"/>
        </w:trPr>
        <w:tc>
          <w:tcPr>
            <w:tcW w:w="1864" w:type="dxa"/>
            <w:tcBorders>
              <w:top w:val="nil"/>
              <w:left w:val="nil"/>
              <w:bottom w:val="nil"/>
              <w:right w:val="nil"/>
            </w:tcBorders>
            <w:shd w:val="clear" w:color="auto" w:fill="D9D9D9" w:themeFill="background1" w:themeFillShade="D9"/>
          </w:tcPr>
          <w:p w14:paraId="58D5C132" w14:textId="019A78BA" w:rsidR="0002769B" w:rsidRPr="00472A97" w:rsidRDefault="0002769B" w:rsidP="000E718B">
            <w:pPr>
              <w:pStyle w:val="JCEbodytext"/>
              <w:ind w:right="-152" w:firstLine="0"/>
              <w:jc w:val="center"/>
              <w:rPr>
                <w:sz w:val="20"/>
                <w:szCs w:val="20"/>
              </w:rPr>
            </w:pPr>
            <w:r w:rsidRPr="00472A97">
              <w:rPr>
                <w:sz w:val="20"/>
                <w:szCs w:val="20"/>
              </w:rPr>
              <w:t>Temperature (K)</w:t>
            </w:r>
          </w:p>
        </w:tc>
        <w:tc>
          <w:tcPr>
            <w:tcW w:w="3194" w:type="dxa"/>
            <w:tcBorders>
              <w:top w:val="nil"/>
              <w:left w:val="nil"/>
              <w:bottom w:val="nil"/>
              <w:right w:val="nil"/>
            </w:tcBorders>
            <w:shd w:val="clear" w:color="auto" w:fill="D9D9D9" w:themeFill="background1" w:themeFillShade="D9"/>
          </w:tcPr>
          <w:p w14:paraId="1B617F32" w14:textId="598AB14A" w:rsidR="0002769B" w:rsidRPr="00472A97" w:rsidRDefault="0002769B" w:rsidP="000E718B">
            <w:pPr>
              <w:pStyle w:val="JCEbodytext"/>
              <w:ind w:firstLine="0"/>
              <w:jc w:val="center"/>
              <w:rPr>
                <w:sz w:val="20"/>
                <w:szCs w:val="20"/>
              </w:rPr>
            </w:pPr>
            <w:r w:rsidRPr="00472A97">
              <w:rPr>
                <w:sz w:val="20"/>
                <w:szCs w:val="20"/>
              </w:rPr>
              <w:t>Position of First Maximum (</w:t>
            </w:r>
            <w:r w:rsidRPr="00472A97">
              <w:rPr>
                <w:rFonts w:ascii="Academy Engraved LET" w:hAnsi="Academy Engraved LET" w:cs="Academy Engraved LET"/>
                <w:color w:val="000000"/>
                <w:sz w:val="20"/>
                <w:szCs w:val="20"/>
              </w:rPr>
              <w:t>Å</w:t>
            </w:r>
            <w:r w:rsidRPr="00472A97">
              <w:rPr>
                <w:sz w:val="20"/>
                <w:szCs w:val="20"/>
              </w:rPr>
              <w:t>)</w:t>
            </w:r>
          </w:p>
        </w:tc>
        <w:tc>
          <w:tcPr>
            <w:tcW w:w="2610" w:type="dxa"/>
            <w:tcBorders>
              <w:top w:val="nil"/>
              <w:left w:val="nil"/>
              <w:bottom w:val="nil"/>
              <w:right w:val="nil"/>
            </w:tcBorders>
            <w:shd w:val="clear" w:color="auto" w:fill="D9D9D9" w:themeFill="background1" w:themeFillShade="D9"/>
          </w:tcPr>
          <w:p w14:paraId="09A5715A" w14:textId="431527FB" w:rsidR="0002769B" w:rsidRPr="00472A97" w:rsidRDefault="0002769B" w:rsidP="000E718B">
            <w:pPr>
              <w:pStyle w:val="JCEbodytext"/>
              <w:ind w:firstLine="0"/>
              <w:jc w:val="center"/>
              <w:rPr>
                <w:sz w:val="20"/>
                <w:szCs w:val="20"/>
              </w:rPr>
            </w:pPr>
            <w:r w:rsidRPr="00472A97">
              <w:rPr>
                <w:sz w:val="20"/>
                <w:szCs w:val="20"/>
              </w:rPr>
              <w:t>Intensity of First Maximum</w:t>
            </w:r>
          </w:p>
        </w:tc>
        <w:tc>
          <w:tcPr>
            <w:tcW w:w="2610" w:type="dxa"/>
            <w:tcBorders>
              <w:top w:val="nil"/>
              <w:left w:val="nil"/>
              <w:bottom w:val="nil"/>
              <w:right w:val="nil"/>
            </w:tcBorders>
            <w:shd w:val="clear" w:color="auto" w:fill="D9D9D9" w:themeFill="background1" w:themeFillShade="D9"/>
          </w:tcPr>
          <w:p w14:paraId="06596773" w14:textId="1E15F591" w:rsidR="0002769B" w:rsidRPr="00472A97" w:rsidRDefault="0002769B" w:rsidP="000E718B">
            <w:pPr>
              <w:pStyle w:val="JCEbodytext"/>
              <w:ind w:firstLine="0"/>
              <w:jc w:val="center"/>
              <w:rPr>
                <w:sz w:val="20"/>
                <w:szCs w:val="20"/>
              </w:rPr>
            </w:pPr>
            <w:r w:rsidRPr="00472A97">
              <w:rPr>
                <w:sz w:val="20"/>
                <w:szCs w:val="20"/>
              </w:rPr>
              <w:t>Position of First Minimum (</w:t>
            </w:r>
            <w:r w:rsidRPr="00472A97">
              <w:rPr>
                <w:rFonts w:ascii="Academy Engraved LET" w:hAnsi="Academy Engraved LET" w:cs="Academy Engraved LET"/>
                <w:color w:val="000000"/>
                <w:sz w:val="20"/>
                <w:szCs w:val="20"/>
              </w:rPr>
              <w:t>Å</w:t>
            </w:r>
            <w:r w:rsidRPr="00472A97">
              <w:rPr>
                <w:sz w:val="20"/>
                <w:szCs w:val="20"/>
              </w:rPr>
              <w:t>)</w:t>
            </w:r>
          </w:p>
        </w:tc>
      </w:tr>
      <w:tr w:rsidR="0002769B" w14:paraId="7FF35A7F" w14:textId="6F29791E" w:rsidTr="00CA3E02">
        <w:tc>
          <w:tcPr>
            <w:tcW w:w="1864" w:type="dxa"/>
            <w:tcBorders>
              <w:top w:val="nil"/>
              <w:left w:val="nil"/>
              <w:bottom w:val="nil"/>
              <w:right w:val="nil"/>
            </w:tcBorders>
          </w:tcPr>
          <w:p w14:paraId="3EDAE832" w14:textId="26E63D49" w:rsidR="0002769B" w:rsidRPr="00472A97" w:rsidRDefault="0002769B" w:rsidP="002D0087">
            <w:pPr>
              <w:pStyle w:val="JCEbodytext"/>
              <w:ind w:firstLine="0"/>
              <w:jc w:val="center"/>
              <w:rPr>
                <w:sz w:val="20"/>
                <w:szCs w:val="20"/>
              </w:rPr>
            </w:pPr>
            <w:r w:rsidRPr="00472A97">
              <w:rPr>
                <w:rFonts w:cs="Arial"/>
                <w:bCs/>
                <w:color w:val="000000"/>
                <w:sz w:val="20"/>
                <w:szCs w:val="20"/>
              </w:rPr>
              <w:t>280</w:t>
            </w:r>
          </w:p>
        </w:tc>
        <w:tc>
          <w:tcPr>
            <w:tcW w:w="3194" w:type="dxa"/>
            <w:tcBorders>
              <w:top w:val="nil"/>
              <w:left w:val="nil"/>
              <w:bottom w:val="nil"/>
              <w:right w:val="nil"/>
            </w:tcBorders>
          </w:tcPr>
          <w:p w14:paraId="6F0AA5B2" w14:textId="4A3B65C1" w:rsidR="0002769B" w:rsidRPr="00472A97" w:rsidRDefault="0002769B" w:rsidP="002D0087">
            <w:pPr>
              <w:pStyle w:val="JCEbodytext"/>
              <w:ind w:firstLine="0"/>
              <w:jc w:val="center"/>
              <w:rPr>
                <w:sz w:val="20"/>
                <w:szCs w:val="20"/>
              </w:rPr>
            </w:pPr>
            <w:r w:rsidRPr="00472A97">
              <w:rPr>
                <w:sz w:val="20"/>
                <w:szCs w:val="20"/>
              </w:rPr>
              <w:t>2.84</w:t>
            </w:r>
          </w:p>
        </w:tc>
        <w:tc>
          <w:tcPr>
            <w:tcW w:w="2610" w:type="dxa"/>
            <w:tcBorders>
              <w:top w:val="nil"/>
              <w:left w:val="nil"/>
              <w:bottom w:val="nil"/>
              <w:right w:val="nil"/>
            </w:tcBorders>
          </w:tcPr>
          <w:p w14:paraId="5AED2AF8" w14:textId="3142D554" w:rsidR="0002769B" w:rsidRPr="00472A97" w:rsidRDefault="0002769B" w:rsidP="002D0087">
            <w:pPr>
              <w:pStyle w:val="JCEbodytext"/>
              <w:ind w:firstLine="0"/>
              <w:jc w:val="center"/>
              <w:rPr>
                <w:sz w:val="20"/>
                <w:szCs w:val="20"/>
              </w:rPr>
            </w:pPr>
            <w:r w:rsidRPr="00472A97">
              <w:rPr>
                <w:sz w:val="20"/>
                <w:szCs w:val="20"/>
              </w:rPr>
              <w:t>2.68</w:t>
            </w:r>
          </w:p>
        </w:tc>
        <w:tc>
          <w:tcPr>
            <w:tcW w:w="2610" w:type="dxa"/>
            <w:tcBorders>
              <w:top w:val="nil"/>
              <w:left w:val="nil"/>
              <w:bottom w:val="nil"/>
              <w:right w:val="nil"/>
            </w:tcBorders>
          </w:tcPr>
          <w:p w14:paraId="06838E36" w14:textId="56A190BC" w:rsidR="0002769B" w:rsidRPr="00472A97" w:rsidRDefault="004C035F" w:rsidP="002D0087">
            <w:pPr>
              <w:pStyle w:val="JCEbodytext"/>
              <w:ind w:firstLine="0"/>
              <w:jc w:val="center"/>
              <w:rPr>
                <w:sz w:val="20"/>
                <w:szCs w:val="20"/>
              </w:rPr>
            </w:pPr>
            <w:r w:rsidRPr="00472A97">
              <w:rPr>
                <w:sz w:val="20"/>
                <w:szCs w:val="20"/>
              </w:rPr>
              <w:t>3.53</w:t>
            </w:r>
          </w:p>
        </w:tc>
      </w:tr>
      <w:tr w:rsidR="0002769B" w14:paraId="065A06C1" w14:textId="34958D81" w:rsidTr="00CA3E02">
        <w:tc>
          <w:tcPr>
            <w:tcW w:w="1864" w:type="dxa"/>
            <w:tcBorders>
              <w:top w:val="nil"/>
              <w:left w:val="nil"/>
              <w:bottom w:val="nil"/>
              <w:right w:val="nil"/>
            </w:tcBorders>
          </w:tcPr>
          <w:p w14:paraId="35E3B2C6" w14:textId="031F86E2" w:rsidR="0002769B" w:rsidRPr="00472A97" w:rsidRDefault="0002769B" w:rsidP="002D0087">
            <w:pPr>
              <w:pStyle w:val="JCEbodytext"/>
              <w:ind w:firstLine="0"/>
              <w:jc w:val="center"/>
              <w:rPr>
                <w:sz w:val="20"/>
                <w:szCs w:val="20"/>
              </w:rPr>
            </w:pPr>
            <w:r w:rsidRPr="00472A97">
              <w:rPr>
                <w:rFonts w:cs="Arial"/>
                <w:bCs/>
                <w:color w:val="000000"/>
                <w:sz w:val="20"/>
                <w:szCs w:val="20"/>
              </w:rPr>
              <w:t>290</w:t>
            </w:r>
          </w:p>
        </w:tc>
        <w:tc>
          <w:tcPr>
            <w:tcW w:w="3194" w:type="dxa"/>
            <w:tcBorders>
              <w:top w:val="nil"/>
              <w:left w:val="nil"/>
              <w:bottom w:val="nil"/>
              <w:right w:val="nil"/>
            </w:tcBorders>
          </w:tcPr>
          <w:p w14:paraId="7B4E1A7C" w14:textId="2D169A8D" w:rsidR="0002769B" w:rsidRPr="00472A97" w:rsidRDefault="0002769B" w:rsidP="002D0087">
            <w:pPr>
              <w:pStyle w:val="JCEbodytext"/>
              <w:ind w:firstLine="0"/>
              <w:jc w:val="center"/>
              <w:rPr>
                <w:sz w:val="20"/>
                <w:szCs w:val="20"/>
              </w:rPr>
            </w:pPr>
            <w:r w:rsidRPr="00472A97">
              <w:rPr>
                <w:sz w:val="20"/>
                <w:szCs w:val="20"/>
              </w:rPr>
              <w:t>2.85</w:t>
            </w:r>
          </w:p>
        </w:tc>
        <w:tc>
          <w:tcPr>
            <w:tcW w:w="2610" w:type="dxa"/>
            <w:tcBorders>
              <w:top w:val="nil"/>
              <w:left w:val="nil"/>
              <w:bottom w:val="nil"/>
              <w:right w:val="nil"/>
            </w:tcBorders>
          </w:tcPr>
          <w:p w14:paraId="3C13E757" w14:textId="6BFED6E6" w:rsidR="0002769B" w:rsidRPr="00472A97" w:rsidRDefault="0002769B" w:rsidP="002D0087">
            <w:pPr>
              <w:pStyle w:val="JCEbodytext"/>
              <w:ind w:firstLine="0"/>
              <w:jc w:val="center"/>
              <w:rPr>
                <w:sz w:val="20"/>
                <w:szCs w:val="20"/>
              </w:rPr>
            </w:pPr>
            <w:r w:rsidRPr="00472A97">
              <w:rPr>
                <w:sz w:val="20"/>
                <w:szCs w:val="20"/>
              </w:rPr>
              <w:t>2.75</w:t>
            </w:r>
          </w:p>
        </w:tc>
        <w:tc>
          <w:tcPr>
            <w:tcW w:w="2610" w:type="dxa"/>
            <w:tcBorders>
              <w:top w:val="nil"/>
              <w:left w:val="nil"/>
              <w:bottom w:val="nil"/>
              <w:right w:val="nil"/>
            </w:tcBorders>
          </w:tcPr>
          <w:p w14:paraId="7E5B0EF7" w14:textId="0F3A7216" w:rsidR="0002769B" w:rsidRPr="00472A97" w:rsidRDefault="004C035F" w:rsidP="002D0087">
            <w:pPr>
              <w:pStyle w:val="JCEbodytext"/>
              <w:ind w:firstLine="0"/>
              <w:jc w:val="center"/>
              <w:rPr>
                <w:sz w:val="20"/>
                <w:szCs w:val="20"/>
              </w:rPr>
            </w:pPr>
            <w:r w:rsidRPr="00472A97">
              <w:rPr>
                <w:sz w:val="20"/>
                <w:szCs w:val="20"/>
              </w:rPr>
              <w:t>3.69</w:t>
            </w:r>
          </w:p>
        </w:tc>
      </w:tr>
      <w:tr w:rsidR="0002769B" w14:paraId="10279590" w14:textId="1F4E774D" w:rsidTr="00CA3E02">
        <w:tc>
          <w:tcPr>
            <w:tcW w:w="1864" w:type="dxa"/>
            <w:tcBorders>
              <w:top w:val="nil"/>
              <w:left w:val="nil"/>
              <w:bottom w:val="nil"/>
              <w:right w:val="nil"/>
            </w:tcBorders>
          </w:tcPr>
          <w:p w14:paraId="46C1D8AE" w14:textId="6D3C9DEF" w:rsidR="0002769B" w:rsidRPr="00472A97" w:rsidRDefault="0002769B" w:rsidP="002D0087">
            <w:pPr>
              <w:pStyle w:val="JCEbodytext"/>
              <w:ind w:firstLine="0"/>
              <w:jc w:val="center"/>
              <w:rPr>
                <w:sz w:val="20"/>
                <w:szCs w:val="20"/>
              </w:rPr>
            </w:pPr>
            <w:r w:rsidRPr="00472A97">
              <w:rPr>
                <w:rFonts w:cs="Arial"/>
                <w:bCs/>
                <w:color w:val="000000"/>
                <w:sz w:val="20"/>
                <w:szCs w:val="20"/>
              </w:rPr>
              <w:t>300</w:t>
            </w:r>
          </w:p>
        </w:tc>
        <w:tc>
          <w:tcPr>
            <w:tcW w:w="3194" w:type="dxa"/>
            <w:tcBorders>
              <w:top w:val="nil"/>
              <w:left w:val="nil"/>
              <w:bottom w:val="nil"/>
              <w:right w:val="nil"/>
            </w:tcBorders>
          </w:tcPr>
          <w:p w14:paraId="15A25864" w14:textId="4A2B4AAE" w:rsidR="0002769B" w:rsidRPr="00472A97" w:rsidRDefault="0002769B" w:rsidP="002D0087">
            <w:pPr>
              <w:pStyle w:val="JCEbodytext"/>
              <w:ind w:firstLine="0"/>
              <w:jc w:val="center"/>
              <w:rPr>
                <w:sz w:val="20"/>
                <w:szCs w:val="20"/>
              </w:rPr>
            </w:pPr>
            <w:r w:rsidRPr="00472A97">
              <w:rPr>
                <w:sz w:val="20"/>
                <w:szCs w:val="20"/>
              </w:rPr>
              <w:t>2.84</w:t>
            </w:r>
          </w:p>
        </w:tc>
        <w:tc>
          <w:tcPr>
            <w:tcW w:w="2610" w:type="dxa"/>
            <w:tcBorders>
              <w:top w:val="nil"/>
              <w:left w:val="nil"/>
              <w:bottom w:val="nil"/>
              <w:right w:val="nil"/>
            </w:tcBorders>
          </w:tcPr>
          <w:p w14:paraId="00C1C455" w14:textId="2A871829" w:rsidR="0002769B" w:rsidRPr="00472A97" w:rsidRDefault="0002769B" w:rsidP="002D0087">
            <w:pPr>
              <w:pStyle w:val="JCEbodytext"/>
              <w:ind w:firstLine="0"/>
              <w:jc w:val="center"/>
              <w:rPr>
                <w:sz w:val="20"/>
                <w:szCs w:val="20"/>
              </w:rPr>
            </w:pPr>
            <w:r w:rsidRPr="00472A97">
              <w:rPr>
                <w:sz w:val="20"/>
                <w:szCs w:val="20"/>
              </w:rPr>
              <w:t>2.68</w:t>
            </w:r>
          </w:p>
        </w:tc>
        <w:tc>
          <w:tcPr>
            <w:tcW w:w="2610" w:type="dxa"/>
            <w:tcBorders>
              <w:top w:val="nil"/>
              <w:left w:val="nil"/>
              <w:bottom w:val="nil"/>
              <w:right w:val="nil"/>
            </w:tcBorders>
          </w:tcPr>
          <w:p w14:paraId="1025AB41" w14:textId="50377E26" w:rsidR="0002769B" w:rsidRPr="00472A97" w:rsidRDefault="004C035F" w:rsidP="002D0087">
            <w:pPr>
              <w:pStyle w:val="JCEbodytext"/>
              <w:ind w:firstLine="0"/>
              <w:jc w:val="center"/>
              <w:rPr>
                <w:sz w:val="20"/>
                <w:szCs w:val="20"/>
              </w:rPr>
            </w:pPr>
            <w:r w:rsidRPr="00472A97">
              <w:rPr>
                <w:sz w:val="20"/>
                <w:szCs w:val="20"/>
              </w:rPr>
              <w:t>3.67</w:t>
            </w:r>
          </w:p>
        </w:tc>
      </w:tr>
      <w:tr w:rsidR="0002769B" w14:paraId="55D79C69" w14:textId="5ADD5E01" w:rsidTr="00CA3E02">
        <w:tc>
          <w:tcPr>
            <w:tcW w:w="1864" w:type="dxa"/>
            <w:tcBorders>
              <w:top w:val="nil"/>
              <w:left w:val="nil"/>
              <w:bottom w:val="nil"/>
              <w:right w:val="nil"/>
            </w:tcBorders>
          </w:tcPr>
          <w:p w14:paraId="59A16A96" w14:textId="5EDAB81F" w:rsidR="0002769B" w:rsidRPr="00472A97" w:rsidRDefault="0002769B" w:rsidP="002D0087">
            <w:pPr>
              <w:pStyle w:val="JCEbodytext"/>
              <w:ind w:firstLine="0"/>
              <w:jc w:val="center"/>
              <w:rPr>
                <w:sz w:val="20"/>
                <w:szCs w:val="20"/>
              </w:rPr>
            </w:pPr>
            <w:r w:rsidRPr="00472A97">
              <w:rPr>
                <w:rFonts w:cs="Arial"/>
                <w:bCs/>
                <w:color w:val="000000"/>
                <w:sz w:val="20"/>
                <w:szCs w:val="20"/>
              </w:rPr>
              <w:t>310</w:t>
            </w:r>
          </w:p>
        </w:tc>
        <w:tc>
          <w:tcPr>
            <w:tcW w:w="3194" w:type="dxa"/>
            <w:tcBorders>
              <w:top w:val="nil"/>
              <w:left w:val="nil"/>
              <w:bottom w:val="nil"/>
              <w:right w:val="nil"/>
            </w:tcBorders>
          </w:tcPr>
          <w:p w14:paraId="2082DBF4" w14:textId="5D0ECADE" w:rsidR="0002769B" w:rsidRPr="00472A97" w:rsidRDefault="0002769B" w:rsidP="002D0087">
            <w:pPr>
              <w:pStyle w:val="JCEbodytext"/>
              <w:ind w:firstLine="0"/>
              <w:jc w:val="center"/>
              <w:rPr>
                <w:sz w:val="20"/>
                <w:szCs w:val="20"/>
              </w:rPr>
            </w:pPr>
            <w:r w:rsidRPr="00472A97">
              <w:rPr>
                <w:sz w:val="20"/>
                <w:szCs w:val="20"/>
              </w:rPr>
              <w:t>2.84</w:t>
            </w:r>
          </w:p>
        </w:tc>
        <w:tc>
          <w:tcPr>
            <w:tcW w:w="2610" w:type="dxa"/>
            <w:tcBorders>
              <w:top w:val="nil"/>
              <w:left w:val="nil"/>
              <w:bottom w:val="nil"/>
              <w:right w:val="nil"/>
            </w:tcBorders>
          </w:tcPr>
          <w:p w14:paraId="1BD4C87A" w14:textId="062700AC" w:rsidR="0002769B" w:rsidRPr="00472A97" w:rsidRDefault="0002769B" w:rsidP="002D0087">
            <w:pPr>
              <w:pStyle w:val="JCEbodytext"/>
              <w:ind w:firstLine="0"/>
              <w:jc w:val="center"/>
              <w:rPr>
                <w:sz w:val="20"/>
                <w:szCs w:val="20"/>
              </w:rPr>
            </w:pPr>
            <w:r w:rsidRPr="00472A97">
              <w:rPr>
                <w:sz w:val="20"/>
                <w:szCs w:val="20"/>
              </w:rPr>
              <w:t>2.56</w:t>
            </w:r>
          </w:p>
        </w:tc>
        <w:tc>
          <w:tcPr>
            <w:tcW w:w="2610" w:type="dxa"/>
            <w:tcBorders>
              <w:top w:val="nil"/>
              <w:left w:val="nil"/>
              <w:bottom w:val="nil"/>
              <w:right w:val="nil"/>
            </w:tcBorders>
          </w:tcPr>
          <w:p w14:paraId="573CE2DA" w14:textId="7BEF4E91" w:rsidR="0002769B" w:rsidRPr="00472A97" w:rsidRDefault="004C035F" w:rsidP="002D0087">
            <w:pPr>
              <w:pStyle w:val="JCEbodytext"/>
              <w:ind w:firstLine="0"/>
              <w:jc w:val="center"/>
              <w:rPr>
                <w:sz w:val="20"/>
                <w:szCs w:val="20"/>
              </w:rPr>
            </w:pPr>
            <w:r w:rsidRPr="00472A97">
              <w:rPr>
                <w:sz w:val="20"/>
                <w:szCs w:val="20"/>
              </w:rPr>
              <w:t>3.67</w:t>
            </w:r>
          </w:p>
        </w:tc>
      </w:tr>
      <w:tr w:rsidR="0002769B" w14:paraId="4BFC5221" w14:textId="464CFBB1" w:rsidTr="00CA3E02">
        <w:tc>
          <w:tcPr>
            <w:tcW w:w="1864" w:type="dxa"/>
            <w:tcBorders>
              <w:top w:val="nil"/>
              <w:left w:val="nil"/>
              <w:bottom w:val="nil"/>
              <w:right w:val="nil"/>
            </w:tcBorders>
          </w:tcPr>
          <w:p w14:paraId="4B985278" w14:textId="4650E12D" w:rsidR="0002769B" w:rsidRPr="00472A97" w:rsidRDefault="0002769B" w:rsidP="002D0087">
            <w:pPr>
              <w:pStyle w:val="JCEbodytext"/>
              <w:ind w:firstLine="0"/>
              <w:jc w:val="center"/>
              <w:rPr>
                <w:sz w:val="20"/>
                <w:szCs w:val="20"/>
              </w:rPr>
            </w:pPr>
            <w:r w:rsidRPr="00472A97">
              <w:rPr>
                <w:rFonts w:cs="Arial"/>
                <w:bCs/>
                <w:color w:val="000000"/>
                <w:sz w:val="20"/>
                <w:szCs w:val="20"/>
              </w:rPr>
              <w:t>320</w:t>
            </w:r>
          </w:p>
        </w:tc>
        <w:tc>
          <w:tcPr>
            <w:tcW w:w="3194" w:type="dxa"/>
            <w:tcBorders>
              <w:top w:val="nil"/>
              <w:left w:val="nil"/>
              <w:bottom w:val="nil"/>
              <w:right w:val="nil"/>
            </w:tcBorders>
          </w:tcPr>
          <w:p w14:paraId="2DA095C5" w14:textId="21516D86" w:rsidR="0002769B" w:rsidRPr="00472A97" w:rsidRDefault="0002769B" w:rsidP="002D0087">
            <w:pPr>
              <w:pStyle w:val="JCEbodytext"/>
              <w:ind w:firstLine="0"/>
              <w:jc w:val="center"/>
              <w:rPr>
                <w:sz w:val="20"/>
                <w:szCs w:val="20"/>
              </w:rPr>
            </w:pPr>
            <w:r w:rsidRPr="00472A97">
              <w:rPr>
                <w:sz w:val="20"/>
                <w:szCs w:val="20"/>
              </w:rPr>
              <w:t>2.82</w:t>
            </w:r>
          </w:p>
        </w:tc>
        <w:tc>
          <w:tcPr>
            <w:tcW w:w="2610" w:type="dxa"/>
            <w:tcBorders>
              <w:top w:val="nil"/>
              <w:left w:val="nil"/>
              <w:bottom w:val="nil"/>
              <w:right w:val="nil"/>
            </w:tcBorders>
          </w:tcPr>
          <w:p w14:paraId="38D365EF" w14:textId="4BE37982" w:rsidR="0002769B" w:rsidRPr="00472A97" w:rsidRDefault="0002769B" w:rsidP="002D0087">
            <w:pPr>
              <w:pStyle w:val="JCEbodytext"/>
              <w:ind w:firstLine="0"/>
              <w:jc w:val="center"/>
              <w:rPr>
                <w:sz w:val="20"/>
                <w:szCs w:val="20"/>
              </w:rPr>
            </w:pPr>
            <w:r w:rsidRPr="00472A97">
              <w:rPr>
                <w:sz w:val="20"/>
                <w:szCs w:val="20"/>
              </w:rPr>
              <w:t>2.55</w:t>
            </w:r>
          </w:p>
        </w:tc>
        <w:tc>
          <w:tcPr>
            <w:tcW w:w="2610" w:type="dxa"/>
            <w:tcBorders>
              <w:top w:val="nil"/>
              <w:left w:val="nil"/>
              <w:bottom w:val="nil"/>
              <w:right w:val="nil"/>
            </w:tcBorders>
          </w:tcPr>
          <w:p w14:paraId="049E67AF" w14:textId="26A61DEB" w:rsidR="0002769B" w:rsidRPr="00472A97" w:rsidRDefault="004C035F" w:rsidP="002D0087">
            <w:pPr>
              <w:pStyle w:val="JCEbodytext"/>
              <w:ind w:firstLine="0"/>
              <w:jc w:val="center"/>
              <w:rPr>
                <w:sz w:val="20"/>
                <w:szCs w:val="20"/>
              </w:rPr>
            </w:pPr>
            <w:r w:rsidRPr="00472A97">
              <w:rPr>
                <w:sz w:val="20"/>
                <w:szCs w:val="20"/>
              </w:rPr>
              <w:t>3.81</w:t>
            </w:r>
          </w:p>
        </w:tc>
      </w:tr>
      <w:tr w:rsidR="0002769B" w14:paraId="6542F629" w14:textId="1B4981CF" w:rsidTr="00CA3E02">
        <w:tc>
          <w:tcPr>
            <w:tcW w:w="1864" w:type="dxa"/>
            <w:tcBorders>
              <w:top w:val="nil"/>
              <w:left w:val="nil"/>
              <w:bottom w:val="nil"/>
              <w:right w:val="nil"/>
            </w:tcBorders>
          </w:tcPr>
          <w:p w14:paraId="29E7A69D" w14:textId="23E449AC" w:rsidR="0002769B" w:rsidRPr="00472A97" w:rsidRDefault="0002769B" w:rsidP="002D0087">
            <w:pPr>
              <w:pStyle w:val="JCEbodytext"/>
              <w:ind w:firstLine="0"/>
              <w:jc w:val="center"/>
              <w:rPr>
                <w:sz w:val="20"/>
                <w:szCs w:val="20"/>
              </w:rPr>
            </w:pPr>
            <w:r w:rsidRPr="00472A97">
              <w:rPr>
                <w:rFonts w:cs="Arial"/>
                <w:bCs/>
                <w:color w:val="000000"/>
                <w:sz w:val="20"/>
                <w:szCs w:val="20"/>
              </w:rPr>
              <w:t>330</w:t>
            </w:r>
          </w:p>
        </w:tc>
        <w:tc>
          <w:tcPr>
            <w:tcW w:w="3194" w:type="dxa"/>
            <w:tcBorders>
              <w:top w:val="nil"/>
              <w:left w:val="nil"/>
              <w:bottom w:val="nil"/>
              <w:right w:val="nil"/>
            </w:tcBorders>
          </w:tcPr>
          <w:p w14:paraId="36EF9AB8" w14:textId="70B9432B" w:rsidR="0002769B" w:rsidRPr="00472A97" w:rsidRDefault="0002769B" w:rsidP="002D0087">
            <w:pPr>
              <w:pStyle w:val="JCEbodytext"/>
              <w:ind w:firstLine="0"/>
              <w:jc w:val="center"/>
              <w:rPr>
                <w:sz w:val="20"/>
                <w:szCs w:val="20"/>
              </w:rPr>
            </w:pPr>
            <w:r w:rsidRPr="00472A97">
              <w:rPr>
                <w:sz w:val="20"/>
                <w:szCs w:val="20"/>
              </w:rPr>
              <w:t>2.82</w:t>
            </w:r>
          </w:p>
        </w:tc>
        <w:tc>
          <w:tcPr>
            <w:tcW w:w="2610" w:type="dxa"/>
            <w:tcBorders>
              <w:top w:val="nil"/>
              <w:left w:val="nil"/>
              <w:bottom w:val="nil"/>
              <w:right w:val="nil"/>
            </w:tcBorders>
          </w:tcPr>
          <w:p w14:paraId="3C7F1E41" w14:textId="0E52CBC0" w:rsidR="0002769B" w:rsidRPr="00472A97" w:rsidRDefault="0002769B" w:rsidP="002D0087">
            <w:pPr>
              <w:pStyle w:val="JCEbodytext"/>
              <w:ind w:firstLine="0"/>
              <w:jc w:val="center"/>
              <w:rPr>
                <w:sz w:val="20"/>
                <w:szCs w:val="20"/>
              </w:rPr>
            </w:pPr>
            <w:r w:rsidRPr="00472A97">
              <w:rPr>
                <w:sz w:val="20"/>
                <w:szCs w:val="20"/>
              </w:rPr>
              <w:t>2.50</w:t>
            </w:r>
          </w:p>
        </w:tc>
        <w:tc>
          <w:tcPr>
            <w:tcW w:w="2610" w:type="dxa"/>
            <w:tcBorders>
              <w:top w:val="nil"/>
              <w:left w:val="nil"/>
              <w:bottom w:val="nil"/>
              <w:right w:val="nil"/>
            </w:tcBorders>
          </w:tcPr>
          <w:p w14:paraId="210F5BD6" w14:textId="4DD682FB" w:rsidR="0002769B" w:rsidRPr="00472A97" w:rsidRDefault="004C035F" w:rsidP="002D0087">
            <w:pPr>
              <w:pStyle w:val="JCEbodytext"/>
              <w:ind w:firstLine="0"/>
              <w:jc w:val="center"/>
              <w:rPr>
                <w:sz w:val="20"/>
                <w:szCs w:val="20"/>
              </w:rPr>
            </w:pPr>
            <w:r w:rsidRPr="00472A97">
              <w:rPr>
                <w:sz w:val="20"/>
                <w:szCs w:val="20"/>
              </w:rPr>
              <w:t>3.77</w:t>
            </w:r>
          </w:p>
        </w:tc>
      </w:tr>
      <w:tr w:rsidR="0002769B" w14:paraId="4CE33292" w14:textId="671DE196" w:rsidTr="00CA3E02">
        <w:tc>
          <w:tcPr>
            <w:tcW w:w="1864" w:type="dxa"/>
            <w:tcBorders>
              <w:top w:val="nil"/>
              <w:left w:val="nil"/>
              <w:bottom w:val="nil"/>
              <w:right w:val="nil"/>
            </w:tcBorders>
          </w:tcPr>
          <w:p w14:paraId="54EA5F6E" w14:textId="60C1ECD1" w:rsidR="0002769B" w:rsidRPr="00472A97" w:rsidRDefault="0002769B" w:rsidP="002D0087">
            <w:pPr>
              <w:pStyle w:val="JCEbodytext"/>
              <w:ind w:firstLine="0"/>
              <w:jc w:val="center"/>
              <w:rPr>
                <w:sz w:val="20"/>
                <w:szCs w:val="20"/>
              </w:rPr>
            </w:pPr>
            <w:r w:rsidRPr="00472A97">
              <w:rPr>
                <w:rFonts w:cs="Arial"/>
                <w:bCs/>
                <w:color w:val="000000"/>
                <w:sz w:val="20"/>
                <w:szCs w:val="20"/>
              </w:rPr>
              <w:t>340</w:t>
            </w:r>
          </w:p>
        </w:tc>
        <w:tc>
          <w:tcPr>
            <w:tcW w:w="3194" w:type="dxa"/>
            <w:tcBorders>
              <w:top w:val="nil"/>
              <w:left w:val="nil"/>
              <w:bottom w:val="nil"/>
              <w:right w:val="nil"/>
            </w:tcBorders>
          </w:tcPr>
          <w:p w14:paraId="3E5BE550" w14:textId="195F336F" w:rsidR="0002769B" w:rsidRPr="00472A97" w:rsidRDefault="0002769B" w:rsidP="002D0087">
            <w:pPr>
              <w:pStyle w:val="JCEbodytext"/>
              <w:ind w:firstLine="0"/>
              <w:jc w:val="center"/>
              <w:rPr>
                <w:sz w:val="20"/>
                <w:szCs w:val="20"/>
              </w:rPr>
            </w:pPr>
            <w:r w:rsidRPr="00472A97">
              <w:rPr>
                <w:sz w:val="20"/>
                <w:szCs w:val="20"/>
              </w:rPr>
              <w:t>2.82</w:t>
            </w:r>
          </w:p>
        </w:tc>
        <w:tc>
          <w:tcPr>
            <w:tcW w:w="2610" w:type="dxa"/>
            <w:tcBorders>
              <w:top w:val="nil"/>
              <w:left w:val="nil"/>
              <w:bottom w:val="nil"/>
              <w:right w:val="nil"/>
            </w:tcBorders>
          </w:tcPr>
          <w:p w14:paraId="06390DC2" w14:textId="7444E304" w:rsidR="0002769B" w:rsidRPr="00472A97" w:rsidRDefault="0002769B" w:rsidP="002D0087">
            <w:pPr>
              <w:pStyle w:val="JCEbodytext"/>
              <w:ind w:firstLine="0"/>
              <w:jc w:val="center"/>
              <w:rPr>
                <w:sz w:val="20"/>
                <w:szCs w:val="20"/>
              </w:rPr>
            </w:pPr>
            <w:r w:rsidRPr="00472A97">
              <w:rPr>
                <w:sz w:val="20"/>
                <w:szCs w:val="20"/>
              </w:rPr>
              <w:t>2.50</w:t>
            </w:r>
          </w:p>
        </w:tc>
        <w:tc>
          <w:tcPr>
            <w:tcW w:w="2610" w:type="dxa"/>
            <w:tcBorders>
              <w:top w:val="nil"/>
              <w:left w:val="nil"/>
              <w:bottom w:val="nil"/>
              <w:right w:val="nil"/>
            </w:tcBorders>
          </w:tcPr>
          <w:p w14:paraId="66790C8C" w14:textId="396BC361" w:rsidR="0002769B" w:rsidRPr="00472A97" w:rsidRDefault="004C035F" w:rsidP="002D0087">
            <w:pPr>
              <w:pStyle w:val="JCEbodytext"/>
              <w:ind w:firstLine="0"/>
              <w:jc w:val="center"/>
              <w:rPr>
                <w:sz w:val="20"/>
                <w:szCs w:val="20"/>
              </w:rPr>
            </w:pPr>
            <w:r w:rsidRPr="00472A97">
              <w:rPr>
                <w:sz w:val="20"/>
                <w:szCs w:val="20"/>
              </w:rPr>
              <w:t>3.77</w:t>
            </w:r>
          </w:p>
        </w:tc>
      </w:tr>
      <w:tr w:rsidR="0002769B" w14:paraId="3A5F1823" w14:textId="1E100C7B" w:rsidTr="00CA3E02">
        <w:tc>
          <w:tcPr>
            <w:tcW w:w="1864" w:type="dxa"/>
            <w:tcBorders>
              <w:top w:val="nil"/>
              <w:left w:val="nil"/>
              <w:bottom w:val="nil"/>
              <w:right w:val="nil"/>
            </w:tcBorders>
          </w:tcPr>
          <w:p w14:paraId="5D83E4F1" w14:textId="436BD577" w:rsidR="0002769B" w:rsidRPr="00472A97" w:rsidRDefault="0002769B" w:rsidP="002D0087">
            <w:pPr>
              <w:pStyle w:val="JCEbodytext"/>
              <w:ind w:firstLine="0"/>
              <w:jc w:val="center"/>
              <w:rPr>
                <w:rFonts w:cs="Arial"/>
                <w:bCs/>
                <w:color w:val="000000"/>
                <w:sz w:val="20"/>
                <w:szCs w:val="20"/>
              </w:rPr>
            </w:pPr>
            <w:r w:rsidRPr="00472A97">
              <w:rPr>
                <w:rFonts w:cs="Arial"/>
                <w:bCs/>
                <w:color w:val="000000"/>
                <w:sz w:val="20"/>
                <w:szCs w:val="20"/>
              </w:rPr>
              <w:t>350</w:t>
            </w:r>
          </w:p>
        </w:tc>
        <w:tc>
          <w:tcPr>
            <w:tcW w:w="3194" w:type="dxa"/>
            <w:tcBorders>
              <w:top w:val="nil"/>
              <w:left w:val="nil"/>
              <w:bottom w:val="nil"/>
              <w:right w:val="nil"/>
            </w:tcBorders>
          </w:tcPr>
          <w:p w14:paraId="27F2E17F" w14:textId="11C60B6A" w:rsidR="0002769B" w:rsidRPr="00472A97" w:rsidRDefault="0002769B" w:rsidP="002D0087">
            <w:pPr>
              <w:pStyle w:val="JCEbodytext"/>
              <w:ind w:firstLine="0"/>
              <w:jc w:val="center"/>
              <w:rPr>
                <w:sz w:val="20"/>
                <w:szCs w:val="20"/>
              </w:rPr>
            </w:pPr>
            <w:r w:rsidRPr="00472A97">
              <w:rPr>
                <w:sz w:val="20"/>
                <w:szCs w:val="20"/>
              </w:rPr>
              <w:t>2.85</w:t>
            </w:r>
          </w:p>
        </w:tc>
        <w:tc>
          <w:tcPr>
            <w:tcW w:w="2610" w:type="dxa"/>
            <w:tcBorders>
              <w:top w:val="nil"/>
              <w:left w:val="nil"/>
              <w:bottom w:val="nil"/>
              <w:right w:val="nil"/>
            </w:tcBorders>
          </w:tcPr>
          <w:p w14:paraId="615C242C" w14:textId="75B097D4" w:rsidR="0002769B" w:rsidRPr="00472A97" w:rsidRDefault="0002769B" w:rsidP="002D0087">
            <w:pPr>
              <w:pStyle w:val="JCEbodytext"/>
              <w:ind w:firstLine="0"/>
              <w:jc w:val="center"/>
              <w:rPr>
                <w:sz w:val="20"/>
                <w:szCs w:val="20"/>
              </w:rPr>
            </w:pPr>
            <w:r w:rsidRPr="00472A97">
              <w:rPr>
                <w:sz w:val="20"/>
                <w:szCs w:val="20"/>
              </w:rPr>
              <w:t>2.44</w:t>
            </w:r>
          </w:p>
        </w:tc>
        <w:tc>
          <w:tcPr>
            <w:tcW w:w="2610" w:type="dxa"/>
            <w:tcBorders>
              <w:top w:val="nil"/>
              <w:left w:val="nil"/>
              <w:bottom w:val="nil"/>
              <w:right w:val="nil"/>
            </w:tcBorders>
          </w:tcPr>
          <w:p w14:paraId="2BC186DA" w14:textId="7633452A" w:rsidR="0002769B" w:rsidRPr="00472A97" w:rsidRDefault="004C035F" w:rsidP="002D0087">
            <w:pPr>
              <w:pStyle w:val="JCEbodytext"/>
              <w:ind w:firstLine="0"/>
              <w:jc w:val="center"/>
              <w:rPr>
                <w:sz w:val="20"/>
                <w:szCs w:val="20"/>
              </w:rPr>
            </w:pPr>
            <w:r w:rsidRPr="00472A97">
              <w:rPr>
                <w:sz w:val="20"/>
                <w:szCs w:val="20"/>
              </w:rPr>
              <w:t>3.81</w:t>
            </w:r>
          </w:p>
        </w:tc>
      </w:tr>
      <w:tr w:rsidR="0002769B" w14:paraId="32A0B97A" w14:textId="7B3D1273" w:rsidTr="00CA3E02">
        <w:tc>
          <w:tcPr>
            <w:tcW w:w="1864" w:type="dxa"/>
            <w:tcBorders>
              <w:top w:val="nil"/>
              <w:left w:val="nil"/>
              <w:bottom w:val="nil"/>
              <w:right w:val="nil"/>
            </w:tcBorders>
          </w:tcPr>
          <w:p w14:paraId="1F3BD0B5" w14:textId="7A95EEA6" w:rsidR="0002769B" w:rsidRPr="00472A97" w:rsidRDefault="0002769B" w:rsidP="002D0087">
            <w:pPr>
              <w:pStyle w:val="JCEbodytext"/>
              <w:ind w:firstLine="0"/>
              <w:jc w:val="center"/>
              <w:rPr>
                <w:rFonts w:cs="Arial"/>
                <w:bCs/>
                <w:color w:val="000000"/>
                <w:sz w:val="20"/>
                <w:szCs w:val="20"/>
              </w:rPr>
            </w:pPr>
            <w:r w:rsidRPr="00472A97">
              <w:rPr>
                <w:rFonts w:cs="Arial"/>
                <w:bCs/>
                <w:color w:val="000000"/>
                <w:sz w:val="20"/>
                <w:szCs w:val="20"/>
              </w:rPr>
              <w:t>360</w:t>
            </w:r>
          </w:p>
        </w:tc>
        <w:tc>
          <w:tcPr>
            <w:tcW w:w="3194" w:type="dxa"/>
            <w:tcBorders>
              <w:top w:val="nil"/>
              <w:left w:val="nil"/>
              <w:bottom w:val="nil"/>
              <w:right w:val="nil"/>
            </w:tcBorders>
          </w:tcPr>
          <w:p w14:paraId="54C27D14" w14:textId="12BD944F" w:rsidR="0002769B" w:rsidRPr="00472A97" w:rsidRDefault="0002769B" w:rsidP="002D0087">
            <w:pPr>
              <w:pStyle w:val="JCEbodytext"/>
              <w:ind w:firstLine="0"/>
              <w:jc w:val="center"/>
              <w:rPr>
                <w:sz w:val="20"/>
                <w:szCs w:val="20"/>
              </w:rPr>
            </w:pPr>
            <w:r w:rsidRPr="00472A97">
              <w:rPr>
                <w:sz w:val="20"/>
                <w:szCs w:val="20"/>
              </w:rPr>
              <w:t>2.87</w:t>
            </w:r>
          </w:p>
        </w:tc>
        <w:tc>
          <w:tcPr>
            <w:tcW w:w="2610" w:type="dxa"/>
            <w:tcBorders>
              <w:top w:val="nil"/>
              <w:left w:val="nil"/>
              <w:bottom w:val="nil"/>
              <w:right w:val="nil"/>
            </w:tcBorders>
          </w:tcPr>
          <w:p w14:paraId="2B195CDB" w14:textId="0DEF4A95" w:rsidR="0002769B" w:rsidRPr="00472A97" w:rsidRDefault="0002769B" w:rsidP="002D0087">
            <w:pPr>
              <w:pStyle w:val="JCEbodytext"/>
              <w:ind w:firstLine="0"/>
              <w:jc w:val="center"/>
              <w:rPr>
                <w:sz w:val="20"/>
                <w:szCs w:val="20"/>
              </w:rPr>
            </w:pPr>
            <w:r w:rsidRPr="00472A97">
              <w:rPr>
                <w:sz w:val="20"/>
                <w:szCs w:val="20"/>
              </w:rPr>
              <w:t>2.40</w:t>
            </w:r>
          </w:p>
        </w:tc>
        <w:tc>
          <w:tcPr>
            <w:tcW w:w="2610" w:type="dxa"/>
            <w:tcBorders>
              <w:top w:val="nil"/>
              <w:left w:val="nil"/>
              <w:bottom w:val="nil"/>
              <w:right w:val="nil"/>
            </w:tcBorders>
          </w:tcPr>
          <w:p w14:paraId="4445537D" w14:textId="27F14FCD" w:rsidR="0002769B" w:rsidRPr="00472A97" w:rsidRDefault="004C035F" w:rsidP="002D0087">
            <w:pPr>
              <w:pStyle w:val="JCEbodytext"/>
              <w:ind w:firstLine="0"/>
              <w:jc w:val="center"/>
              <w:rPr>
                <w:sz w:val="20"/>
                <w:szCs w:val="20"/>
              </w:rPr>
            </w:pPr>
            <w:r w:rsidRPr="00472A97">
              <w:rPr>
                <w:sz w:val="20"/>
                <w:szCs w:val="20"/>
              </w:rPr>
              <w:t>3.85</w:t>
            </w:r>
          </w:p>
        </w:tc>
      </w:tr>
      <w:tr w:rsidR="0002769B" w14:paraId="10CA0929" w14:textId="39B6F9B9" w:rsidTr="00CA3E02">
        <w:tc>
          <w:tcPr>
            <w:tcW w:w="1864" w:type="dxa"/>
            <w:tcBorders>
              <w:top w:val="nil"/>
              <w:left w:val="nil"/>
              <w:right w:val="nil"/>
            </w:tcBorders>
          </w:tcPr>
          <w:p w14:paraId="032190B8" w14:textId="15F014AC" w:rsidR="0002769B" w:rsidRPr="00472A97" w:rsidRDefault="0002769B" w:rsidP="002D0087">
            <w:pPr>
              <w:pStyle w:val="JCEbodytext"/>
              <w:ind w:firstLine="0"/>
              <w:jc w:val="center"/>
              <w:rPr>
                <w:rFonts w:cs="Arial"/>
                <w:bCs/>
                <w:color w:val="000000"/>
                <w:sz w:val="20"/>
                <w:szCs w:val="20"/>
              </w:rPr>
            </w:pPr>
            <w:r w:rsidRPr="00472A97">
              <w:rPr>
                <w:rFonts w:cs="Arial"/>
                <w:bCs/>
                <w:color w:val="000000"/>
                <w:sz w:val="20"/>
                <w:szCs w:val="20"/>
              </w:rPr>
              <w:t>370</w:t>
            </w:r>
          </w:p>
        </w:tc>
        <w:tc>
          <w:tcPr>
            <w:tcW w:w="3194" w:type="dxa"/>
            <w:tcBorders>
              <w:top w:val="nil"/>
              <w:left w:val="nil"/>
              <w:right w:val="nil"/>
            </w:tcBorders>
          </w:tcPr>
          <w:p w14:paraId="39B9A4C8" w14:textId="300CEC3A" w:rsidR="0002769B" w:rsidRPr="00472A97" w:rsidRDefault="0002769B" w:rsidP="002D0087">
            <w:pPr>
              <w:pStyle w:val="JCEbodytext"/>
              <w:ind w:firstLine="0"/>
              <w:jc w:val="center"/>
              <w:rPr>
                <w:sz w:val="20"/>
                <w:szCs w:val="20"/>
              </w:rPr>
            </w:pPr>
            <w:r w:rsidRPr="00472A97">
              <w:rPr>
                <w:sz w:val="20"/>
                <w:szCs w:val="20"/>
              </w:rPr>
              <w:t>2.86</w:t>
            </w:r>
          </w:p>
        </w:tc>
        <w:tc>
          <w:tcPr>
            <w:tcW w:w="2610" w:type="dxa"/>
            <w:tcBorders>
              <w:top w:val="nil"/>
              <w:left w:val="nil"/>
              <w:right w:val="nil"/>
            </w:tcBorders>
          </w:tcPr>
          <w:p w14:paraId="742A09E6" w14:textId="7ACF4C73" w:rsidR="0002769B" w:rsidRPr="00472A97" w:rsidRDefault="0002769B" w:rsidP="002D0087">
            <w:pPr>
              <w:pStyle w:val="JCEbodytext"/>
              <w:ind w:firstLine="0"/>
              <w:jc w:val="center"/>
              <w:rPr>
                <w:sz w:val="20"/>
                <w:szCs w:val="20"/>
              </w:rPr>
            </w:pPr>
            <w:r w:rsidRPr="00472A97">
              <w:rPr>
                <w:sz w:val="20"/>
                <w:szCs w:val="20"/>
              </w:rPr>
              <w:t>2.34</w:t>
            </w:r>
          </w:p>
        </w:tc>
        <w:tc>
          <w:tcPr>
            <w:tcW w:w="2610" w:type="dxa"/>
            <w:tcBorders>
              <w:top w:val="nil"/>
              <w:left w:val="nil"/>
              <w:right w:val="nil"/>
            </w:tcBorders>
          </w:tcPr>
          <w:p w14:paraId="21F36081" w14:textId="6F8F228B" w:rsidR="0002769B" w:rsidRPr="00472A97" w:rsidRDefault="004C035F" w:rsidP="002D0087">
            <w:pPr>
              <w:pStyle w:val="JCEbodytext"/>
              <w:ind w:firstLine="0"/>
              <w:jc w:val="center"/>
              <w:rPr>
                <w:sz w:val="20"/>
                <w:szCs w:val="20"/>
              </w:rPr>
            </w:pPr>
            <w:r w:rsidRPr="00472A97">
              <w:rPr>
                <w:sz w:val="20"/>
                <w:szCs w:val="20"/>
              </w:rPr>
              <w:t>3.86</w:t>
            </w:r>
          </w:p>
        </w:tc>
      </w:tr>
    </w:tbl>
    <w:p w14:paraId="62C489F8" w14:textId="77777777" w:rsidR="00A30796" w:rsidRDefault="00A30796" w:rsidP="00A30796">
      <w:pPr>
        <w:pStyle w:val="JCEbodytext"/>
      </w:pPr>
    </w:p>
    <w:p w14:paraId="1A2F0843" w14:textId="77777777" w:rsidR="0055011B" w:rsidRDefault="0055011B" w:rsidP="00010CA2">
      <w:pPr>
        <w:pStyle w:val="JCEbodytext"/>
        <w:ind w:firstLine="0"/>
      </w:pPr>
    </w:p>
    <w:p w14:paraId="30696FEE" w14:textId="58B62D28" w:rsidR="0043667A" w:rsidRPr="006115E4" w:rsidRDefault="0043667A" w:rsidP="0043667A">
      <w:pPr>
        <w:pStyle w:val="JCEbodytext"/>
      </w:pPr>
      <w:r w:rsidRPr="006115E4">
        <w:t xml:space="preserve">The calculated self-diffusion coefficients for TIP3P liquid water are shown in Table </w:t>
      </w:r>
      <w:r w:rsidR="00BB7409">
        <w:t>2</w:t>
      </w:r>
      <w:r w:rsidRPr="006115E4">
        <w:t>. The slopes are from linear least squares fits of the mean square displacement values (for all temperatures, R</w:t>
      </w:r>
      <w:r w:rsidRPr="00790ECE">
        <w:rPr>
          <w:vertAlign w:val="superscript"/>
        </w:rPr>
        <w:t>2</w:t>
      </w:r>
      <w:r w:rsidRPr="006115E4">
        <w:t xml:space="preserve"> &gt; 0.99)</w:t>
      </w:r>
      <w:r>
        <w:t>, with graphs shown in Figure 3</w:t>
      </w:r>
      <w:r w:rsidRPr="006115E4">
        <w:t xml:space="preserve">. As expected, the coefficients generally increase as the temperature increases. The exception to the trend is the coefficient for T = 330 K, which has a higher than expected </w:t>
      </w:r>
      <w:r w:rsidRPr="00790ECE">
        <w:rPr>
          <w:i/>
        </w:rPr>
        <w:t>D</w:t>
      </w:r>
      <w:r w:rsidRPr="006115E4">
        <w:t xml:space="preserve"> value. This result is likely a consequence of the relatively short time duration of the MD simulation; Mark and Nilsson show that the slope of the mean square displacement vs time can vary slightly in different regions of a long (200 ps) simulation.</w:t>
      </w:r>
      <w:r w:rsidRPr="000C4B62">
        <w:rPr>
          <w:vertAlign w:val="superscript"/>
        </w:rPr>
        <w:t>2</w:t>
      </w:r>
      <w:r>
        <w:rPr>
          <w:vertAlign w:val="superscript"/>
        </w:rPr>
        <w:t>1</w:t>
      </w:r>
      <w:r w:rsidRPr="006115E4">
        <w:t xml:space="preserve"> While the calculated value for the self-diffusion coefficient at 300 K is not consistent with the experimental value of 0.23 </w:t>
      </w:r>
      <w:r w:rsidRPr="00790ECE">
        <w:rPr>
          <w:rFonts w:ascii="Academy Engraved LET" w:hAnsi="Academy Engraved LET" w:cs="Academy Engraved LET"/>
          <w:color w:val="000000"/>
        </w:rPr>
        <w:t>Å</w:t>
      </w:r>
      <w:r w:rsidRPr="00790ECE">
        <w:rPr>
          <w:rFonts w:cs="Arial"/>
          <w:bCs/>
          <w:color w:val="000000"/>
          <w:vertAlign w:val="superscript"/>
        </w:rPr>
        <w:t>2</w:t>
      </w:r>
      <w:r w:rsidRPr="006115E4">
        <w:t>/ps,</w:t>
      </w:r>
      <w:r w:rsidRPr="000C4B62">
        <w:rPr>
          <w:vertAlign w:val="superscript"/>
        </w:rPr>
        <w:t>2</w:t>
      </w:r>
      <w:r>
        <w:rPr>
          <w:vertAlign w:val="superscript"/>
        </w:rPr>
        <w:t>2</w:t>
      </w:r>
      <w:r w:rsidRPr="006115E4">
        <w:t xml:space="preserve"> it is consistent with other work on TIP3P, which reports a value of 0.567 </w:t>
      </w:r>
      <w:r w:rsidRPr="00790ECE">
        <w:rPr>
          <w:rFonts w:ascii="Academy Engraved LET" w:hAnsi="Academy Engraved LET" w:cs="Academy Engraved LET"/>
          <w:color w:val="000000"/>
        </w:rPr>
        <w:t>Å</w:t>
      </w:r>
      <w:r w:rsidRPr="00790ECE">
        <w:rPr>
          <w:rFonts w:cs="Arial"/>
          <w:bCs/>
          <w:color w:val="000000"/>
          <w:vertAlign w:val="superscript"/>
        </w:rPr>
        <w:t>2</w:t>
      </w:r>
      <w:r w:rsidRPr="006115E4">
        <w:t>/ps at 301 K.</w:t>
      </w:r>
      <w:r w:rsidRPr="000C4B62">
        <w:rPr>
          <w:vertAlign w:val="superscript"/>
        </w:rPr>
        <w:t>2</w:t>
      </w:r>
      <w:r>
        <w:rPr>
          <w:vertAlign w:val="superscript"/>
        </w:rPr>
        <w:t>1</w:t>
      </w:r>
      <w:r w:rsidRPr="006115E4">
        <w:t xml:space="preserve"> The discrepancy between the calculated and experimental values are an indication of the TIP3P model’s inability to perfectly capture dynamic properties of bulk water. In addition, it’s important to note that the results from the simulation are outputted in terms of timesteps and must be converted to time units. The </w:t>
      </w:r>
      <w:r>
        <w:t>Amber</w:t>
      </w:r>
      <w:r w:rsidRPr="006115E4">
        <w:t xml:space="preserve"> input files (available in the </w:t>
      </w:r>
      <w:r w:rsidRPr="001A66E4">
        <w:t>Supplementary Information</w:t>
      </w:r>
      <w:r w:rsidRPr="006115E4">
        <w:t>) use a timestep of 1 fs.</w:t>
      </w:r>
    </w:p>
    <w:p w14:paraId="110D58B1" w14:textId="11EEFC1E" w:rsidR="0043667A" w:rsidRDefault="0043667A" w:rsidP="00610704">
      <w:pPr>
        <w:pStyle w:val="JCEbodytext"/>
      </w:pPr>
      <w:r w:rsidRPr="005F2AD4">
        <w:rPr>
          <w:noProof/>
        </w:rPr>
        <mc:AlternateContent>
          <mc:Choice Requires="wpg">
            <w:drawing>
              <wp:inline distT="0" distB="0" distL="0" distR="0" wp14:anchorId="184ACD96" wp14:editId="08BDC04C">
                <wp:extent cx="3288495" cy="2257891"/>
                <wp:effectExtent l="0" t="0" r="0" b="0"/>
                <wp:docPr id="34" name="Group 23"/>
                <wp:cNvGraphicFramePr/>
                <a:graphic xmlns:a="http://schemas.openxmlformats.org/drawingml/2006/main">
                  <a:graphicData uri="http://schemas.microsoft.com/office/word/2010/wordprocessingGroup">
                    <wpg:wgp>
                      <wpg:cNvGrpSpPr/>
                      <wpg:grpSpPr>
                        <a:xfrm>
                          <a:off x="0" y="0"/>
                          <a:ext cx="3288495" cy="2257891"/>
                          <a:chOff x="-27363" y="0"/>
                          <a:chExt cx="3288495" cy="2257891"/>
                        </a:xfrm>
                      </wpg:grpSpPr>
                      <wps:wsp>
                        <wps:cNvPr id="35" name="Text Box 35"/>
                        <wps:cNvSpPr txBox="1"/>
                        <wps:spPr>
                          <a:xfrm>
                            <a:off x="1440587" y="2042447"/>
                            <a:ext cx="717550" cy="215444"/>
                          </a:xfrm>
                          <a:prstGeom prst="rect">
                            <a:avLst/>
                          </a:prstGeom>
                          <a:noFill/>
                        </wps:spPr>
                        <wps:txbx>
                          <w:txbxContent>
                            <w:p w14:paraId="01374C4D"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time (ps)</w:t>
                              </w:r>
                            </w:p>
                          </w:txbxContent>
                        </wps:txbx>
                        <wps:bodyPr wrap="square" rtlCol="0">
                          <a:spAutoFit/>
                        </wps:bodyPr>
                      </wps:wsp>
                      <wps:wsp>
                        <wps:cNvPr id="36" name="Text Box 36"/>
                        <wps:cNvSpPr txBox="1"/>
                        <wps:spPr>
                          <a:xfrm>
                            <a:off x="244574" y="1934725"/>
                            <a:ext cx="205740" cy="215444"/>
                          </a:xfrm>
                          <a:prstGeom prst="rect">
                            <a:avLst/>
                          </a:prstGeom>
                          <a:noFill/>
                        </wps:spPr>
                        <wps:txbx>
                          <w:txbxContent>
                            <w:p w14:paraId="4176E9B5"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wps:txbx>
                        <wps:bodyPr wrap="square" rtlCol="0">
                          <a:spAutoFit/>
                        </wps:bodyPr>
                      </wps:wsp>
                      <wps:wsp>
                        <wps:cNvPr id="37" name="Text Box 37"/>
                        <wps:cNvSpPr txBox="1"/>
                        <wps:spPr>
                          <a:xfrm>
                            <a:off x="1568222" y="1934725"/>
                            <a:ext cx="327660" cy="215444"/>
                          </a:xfrm>
                          <a:prstGeom prst="rect">
                            <a:avLst/>
                          </a:prstGeom>
                          <a:noFill/>
                        </wps:spPr>
                        <wps:txbx>
                          <w:txbxContent>
                            <w:p w14:paraId="09F0A664"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10</w:t>
                              </w:r>
                            </w:p>
                          </w:txbxContent>
                        </wps:txbx>
                        <wps:bodyPr wrap="square" rtlCol="0">
                          <a:spAutoFit/>
                        </wps:bodyPr>
                      </wps:wsp>
                      <wps:wsp>
                        <wps:cNvPr id="38" name="Text Box 38"/>
                        <wps:cNvSpPr txBox="1"/>
                        <wps:spPr>
                          <a:xfrm>
                            <a:off x="2911882" y="1934725"/>
                            <a:ext cx="349250" cy="215444"/>
                          </a:xfrm>
                          <a:prstGeom prst="rect">
                            <a:avLst/>
                          </a:prstGeom>
                          <a:noFill/>
                        </wps:spPr>
                        <wps:txbx>
                          <w:txbxContent>
                            <w:p w14:paraId="702BFCE7"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20</w:t>
                              </w:r>
                            </w:p>
                          </w:txbxContent>
                        </wps:txbx>
                        <wps:bodyPr wrap="square" rtlCol="0">
                          <a:spAutoFit/>
                        </wps:bodyPr>
                      </wps:wsp>
                      <wps:wsp>
                        <wps:cNvPr id="39" name="Text Box 39"/>
                        <wps:cNvSpPr txBox="1"/>
                        <wps:spPr>
                          <a:xfrm>
                            <a:off x="914172" y="1934725"/>
                            <a:ext cx="205740" cy="215444"/>
                          </a:xfrm>
                          <a:prstGeom prst="rect">
                            <a:avLst/>
                          </a:prstGeom>
                          <a:noFill/>
                        </wps:spPr>
                        <wps:txbx>
                          <w:txbxContent>
                            <w:p w14:paraId="62921B0F"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5</w:t>
                              </w:r>
                            </w:p>
                          </w:txbxContent>
                        </wps:txbx>
                        <wps:bodyPr wrap="square" rtlCol="0">
                          <a:spAutoFit/>
                        </wps:bodyPr>
                      </wps:wsp>
                      <wps:wsp>
                        <wps:cNvPr id="40" name="Text Box 40"/>
                        <wps:cNvSpPr txBox="1"/>
                        <wps:spPr>
                          <a:xfrm>
                            <a:off x="2241322" y="1934725"/>
                            <a:ext cx="391160" cy="215444"/>
                          </a:xfrm>
                          <a:prstGeom prst="rect">
                            <a:avLst/>
                          </a:prstGeom>
                          <a:noFill/>
                        </wps:spPr>
                        <wps:txbx>
                          <w:txbxContent>
                            <w:p w14:paraId="1A24F315"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15</w:t>
                              </w:r>
                            </w:p>
                          </w:txbxContent>
                        </wps:txbx>
                        <wps:bodyPr wrap="square" rtlCol="0">
                          <a:spAutoFit/>
                        </wps:bodyPr>
                      </wps:wsp>
                      <wps:wsp>
                        <wps:cNvPr id="41" name="Text Box 41"/>
                        <wps:cNvSpPr txBox="1"/>
                        <wps:spPr>
                          <a:xfrm rot="16200000">
                            <a:off x="-505518" y="830343"/>
                            <a:ext cx="1226185" cy="269875"/>
                          </a:xfrm>
                          <a:prstGeom prst="rect">
                            <a:avLst/>
                          </a:prstGeom>
                          <a:noFill/>
                        </wps:spPr>
                        <wps:txbx>
                          <w:txbxContent>
                            <w:p w14:paraId="168E1DEF"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&lt;|r</w:t>
                              </w:r>
                              <w:r>
                                <w:rPr>
                                  <w:rFonts w:ascii="Bookman Old Style" w:hAnsi="Bookman Old Style" w:cs="Bookman Old Style"/>
                                  <w:color w:val="000000" w:themeColor="text1"/>
                                  <w:kern w:val="24"/>
                                  <w:position w:val="-4"/>
                                  <w:sz w:val="16"/>
                                  <w:szCs w:val="16"/>
                                  <w:vertAlign w:val="subscript"/>
                                </w:rPr>
                                <w:t>i</w:t>
                              </w:r>
                              <w:r>
                                <w:rPr>
                                  <w:rFonts w:ascii="Bookman Old Style" w:hAnsi="Bookman Old Style" w:cs="Bookman Old Style"/>
                                  <w:color w:val="000000" w:themeColor="text1"/>
                                  <w:kern w:val="24"/>
                                  <w:sz w:val="16"/>
                                  <w:szCs w:val="16"/>
                                </w:rPr>
                                <w:t>(t) – r</w:t>
                              </w:r>
                              <w:r>
                                <w:rPr>
                                  <w:rFonts w:ascii="Bookman Old Style" w:hAnsi="Bookman Old Style" w:cs="Bookman Old Style"/>
                                  <w:color w:val="000000" w:themeColor="text1"/>
                                  <w:kern w:val="24"/>
                                  <w:position w:val="-4"/>
                                  <w:sz w:val="16"/>
                                  <w:szCs w:val="16"/>
                                  <w:vertAlign w:val="subscript"/>
                                </w:rPr>
                                <w:t>i</w:t>
                              </w:r>
                              <w:r>
                                <w:rPr>
                                  <w:rFonts w:ascii="Bookman Old Style" w:hAnsi="Bookman Old Style" w:cs="Bookman Old Style"/>
                                  <w:color w:val="000000" w:themeColor="text1"/>
                                  <w:kern w:val="24"/>
                                  <w:sz w:val="16"/>
                                  <w:szCs w:val="16"/>
                                </w:rPr>
                                <w:t>(0)|</w:t>
                              </w:r>
                              <w:r>
                                <w:rPr>
                                  <w:rFonts w:ascii="Bookman Old Style" w:hAnsi="Bookman Old Style" w:cs="Bookman Old Style"/>
                                  <w:color w:val="000000" w:themeColor="text1"/>
                                  <w:kern w:val="24"/>
                                  <w:position w:val="5"/>
                                  <w:sz w:val="16"/>
                                  <w:szCs w:val="16"/>
                                  <w:vertAlign w:val="superscript"/>
                                </w:rPr>
                                <w:t>2</w:t>
                              </w:r>
                              <w:r>
                                <w:rPr>
                                  <w:rFonts w:ascii="Bookman Old Style" w:hAnsi="Bookman Old Style" w:cs="Bookman Old Style"/>
                                  <w:color w:val="000000" w:themeColor="text1"/>
                                  <w:kern w:val="24"/>
                                  <w:sz w:val="16"/>
                                  <w:szCs w:val="16"/>
                                </w:rPr>
                                <w:t>&gt; (</w:t>
                              </w:r>
                              <w:r>
                                <w:rPr>
                                  <w:rFonts w:ascii="Academy Engraved LET" w:hAnsi="Academy Engraved LET" w:cs="Academy Engraved LET"/>
                                  <w:color w:val="000000" w:themeColor="text1"/>
                                  <w:kern w:val="24"/>
                                  <w:sz w:val="16"/>
                                  <w:szCs w:val="16"/>
                                </w:rPr>
                                <w:t>Å</w:t>
                              </w:r>
                              <w:r>
                                <w:rPr>
                                  <w:rFonts w:ascii="Bookman Old Style" w:hAnsi="Bookman Old Style" w:cs="Bookman Old Style"/>
                                  <w:color w:val="000000" w:themeColor="text1"/>
                                  <w:kern w:val="24"/>
                                  <w:position w:val="5"/>
                                  <w:sz w:val="16"/>
                                  <w:szCs w:val="16"/>
                                  <w:vertAlign w:val="superscript"/>
                                </w:rPr>
                                <w:t>2</w:t>
                              </w:r>
                              <w:r>
                                <w:rPr>
                                  <w:rFonts w:ascii="Bookman Old Style" w:hAnsi="Bookman Old Style" w:cs="Bookman Old Style"/>
                                  <w:color w:val="000000" w:themeColor="text1"/>
                                  <w:kern w:val="24"/>
                                  <w:sz w:val="16"/>
                                  <w:szCs w:val="16"/>
                                </w:rPr>
                                <w:t>)</w:t>
                              </w:r>
                            </w:p>
                          </w:txbxContent>
                        </wps:txbx>
                        <wps:bodyPr wrap="square" rtlCol="0">
                          <a:spAutoFit/>
                        </wps:bodyPr>
                      </wps:wsp>
                      <wps:wsp>
                        <wps:cNvPr id="42" name="Text Box 42"/>
                        <wps:cNvSpPr txBox="1"/>
                        <wps:spPr>
                          <a:xfrm>
                            <a:off x="71854" y="0"/>
                            <a:ext cx="383540" cy="215444"/>
                          </a:xfrm>
                          <a:prstGeom prst="rect">
                            <a:avLst/>
                          </a:prstGeom>
                          <a:noFill/>
                        </wps:spPr>
                        <wps:txbx>
                          <w:txbxContent>
                            <w:p w14:paraId="651F213B"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200</w:t>
                              </w:r>
                            </w:p>
                          </w:txbxContent>
                        </wps:txbx>
                        <wps:bodyPr wrap="square" rtlCol="0">
                          <a:spAutoFit/>
                        </wps:bodyPr>
                      </wps:wsp>
                      <wps:wsp>
                        <wps:cNvPr id="43" name="Text Box 43"/>
                        <wps:cNvSpPr txBox="1"/>
                        <wps:spPr>
                          <a:xfrm>
                            <a:off x="75972" y="913479"/>
                            <a:ext cx="383540" cy="215444"/>
                          </a:xfrm>
                          <a:prstGeom prst="rect">
                            <a:avLst/>
                          </a:prstGeom>
                          <a:noFill/>
                        </wps:spPr>
                        <wps:txbx>
                          <w:txbxContent>
                            <w:p w14:paraId="764AB23E"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100</w:t>
                              </w:r>
                            </w:p>
                          </w:txbxContent>
                        </wps:txbx>
                        <wps:bodyPr wrap="square" rtlCol="0">
                          <a:spAutoFit/>
                        </wps:bodyPr>
                      </wps:wsp>
                      <wps:wsp>
                        <wps:cNvPr id="44" name="Text Box 44"/>
                        <wps:cNvSpPr txBox="1"/>
                        <wps:spPr>
                          <a:xfrm>
                            <a:off x="189970" y="1844195"/>
                            <a:ext cx="383540" cy="215444"/>
                          </a:xfrm>
                          <a:prstGeom prst="rect">
                            <a:avLst/>
                          </a:prstGeom>
                          <a:noFill/>
                        </wps:spPr>
                        <wps:txbx>
                          <w:txbxContent>
                            <w:p w14:paraId="2AA4DE40"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wps:txbx>
                        <wps:bodyPr wrap="square" rtlCol="0">
                          <a:spAutoFit/>
                        </wps:bodyPr>
                      </wps:wsp>
                      <pic:pic xmlns:pic="http://schemas.openxmlformats.org/drawingml/2006/picture">
                        <pic:nvPicPr>
                          <pic:cNvPr id="45" name="Picture 45" descr="DIFFsmall.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9182" y="61468"/>
                            <a:ext cx="2743200" cy="1929384"/>
                          </a:xfrm>
                          <a:prstGeom prst="rect">
                            <a:avLst/>
                          </a:prstGeom>
                        </pic:spPr>
                      </pic:pic>
                    </wpg:wgp>
                  </a:graphicData>
                </a:graphic>
              </wp:inline>
            </w:drawing>
          </mc:Choice>
          <mc:Fallback>
            <w:pict>
              <v:group id="Group 23" o:spid="_x0000_s1045" style="width:258.95pt;height:177.8pt;mso-position-horizontal-relative:char;mso-position-vertical-relative:line" coordorigin="-27363" coordsize="3288495,22578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">
                <v:shape id="Text Box 35" o:spid="_x0000_s1046" type="#_x0000_t202" style="position:absolute;left:1440587;top:2042447;width:71755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ZjAwQAA&#10;ANsAAAAPAAAAZHJzL2Rvd25yZXYueG1sRI9Ba8JAFITvBf/D8gq91Y2KIqmriFbw4EWN90f2NRua&#10;fRuyryb++65Q6HGYmW+Y1WbwjbpTF+vABibjDBRxGWzNlYHienhfgoqCbLEJTAYeFGGzHr2sMLeh&#10;5zPdL1KpBOGYowEn0uZax9KRxzgOLXHyvkLnUZLsKm077BPcN3qaZQvtsea04LClnaPy+/LjDYjY&#10;7eRRfPp4vA2nfe+yco6FMW+vw/YDlNAg/+G/9tEamM3h+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kUGYwMEAAADbAAAADwAAAAAAAAAAAAAAAACXAgAAZHJzL2Rvd25y&#10;ZXYueG1sUEsFBgAAAAAEAAQA9QAAAIUDAAAAAA==&#10;" filled="f" stroked="f">
                  <v:textbox style="mso-fit-shape-to-text:t">
                    <w:txbxContent>
                      <w:p w14:paraId="01374C4D"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time (ps)</w:t>
                        </w:r>
                      </w:p>
                    </w:txbxContent>
                  </v:textbox>
                </v:shape>
                <v:shape id="Text Box 36" o:spid="_x0000_s1047" type="#_x0000_t202" style="position:absolute;left:244574;top:1934725;width:2057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a3wgAA&#10;ANsAAAAPAAAAZHJzL2Rvd25yZXYueG1sRI/NasMwEITvhb6D2EBujZyW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GTBrfCAAAA2wAAAA8AAAAAAAAAAAAAAAAAlwIAAGRycy9kb3du&#10;cmV2LnhtbFBLBQYAAAAABAAEAPUAAACGAwAAAAA=&#10;" filled="f" stroked="f">
                  <v:textbox style="mso-fit-shape-to-text:t">
                    <w:txbxContent>
                      <w:p w14:paraId="4176E9B5"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v:textbox>
                </v:shape>
                <v:shape id="Text Box 37" o:spid="_x0000_s1048" type="#_x0000_t202" style="position:absolute;left:1568222;top:1934725;width:32766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6MswgAA&#10;ANsAAAAPAAAAZHJzL2Rvd25yZXYueG1sRI9Ba8JAFITvBf/D8oTe6kal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7foyzCAAAA2wAAAA8AAAAAAAAAAAAAAAAAlwIAAGRycy9kb3du&#10;cmV2LnhtbFBLBQYAAAAABAAEAPUAAACGAwAAAAA=&#10;" filled="f" stroked="f">
                  <v:textbox style="mso-fit-shape-to-text:t">
                    <w:txbxContent>
                      <w:p w14:paraId="09F0A664"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10</w:t>
                        </w:r>
                      </w:p>
                    </w:txbxContent>
                  </v:textbox>
                </v:shape>
                <v:shape id="Text Box 38" o:spid="_x0000_s1049" type="#_x0000_t202" style="position:absolute;left:2911882;top:1934725;width:34925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DdevgAA&#10;ANsAAAAPAAAAZHJzL2Rvd25yZXYueG1sRE9Na8JAEL0X/A/LCL3VjZUWia4iVsFDL2q8D9kxG8zO&#10;huxo4r/vHgoeH+97uR58ox7UxTqwgekkA0VcBltzZaA47z/moKIgW2wCk4EnRVivRm9LzG3o+UiP&#10;k1QqhXDM0YATaXOtY+nIY5yEljhx19B5lAS7StsO+xTuG/2ZZd/aY82pwWFLW0fl7XT3BkTsZvos&#10;dj4eLsPvT++y8gsLY97Hw2YBSmiQl/jffbAGZ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f0A3Xr4AAADbAAAADwAAAAAAAAAAAAAAAACXAgAAZHJzL2Rvd25yZXYu&#10;eG1sUEsFBgAAAAAEAAQA9QAAAIIDAAAAAA==&#10;" filled="f" stroked="f">
                  <v:textbox style="mso-fit-shape-to-text:t">
                    <w:txbxContent>
                      <w:p w14:paraId="702BFCE7"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20</w:t>
                        </w:r>
                      </w:p>
                    </w:txbxContent>
                  </v:textbox>
                </v:shape>
                <v:shape id="Text Box 39" o:spid="_x0000_s1050" type="#_x0000_t202" style="position:absolute;left:914172;top:1934725;width:2057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DJLFwgAA&#10;ANsAAAAPAAAAZHJzL2Rvd25yZXYueG1sRI9Ba8JAFITvBf/D8oTe6kal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AMksXCAAAA2wAAAA8AAAAAAAAAAAAAAAAAlwIAAGRycy9kb3du&#10;cmV2LnhtbFBLBQYAAAAABAAEAPUAAACGAwAAAAA=&#10;" filled="f" stroked="f">
                  <v:textbox style="mso-fit-shape-to-text:t">
                    <w:txbxContent>
                      <w:p w14:paraId="62921B0F"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5</w:t>
                        </w:r>
                      </w:p>
                    </w:txbxContent>
                  </v:textbox>
                </v:shape>
                <v:shape id="Text Box 40" o:spid="_x0000_s1051" type="#_x0000_t202" style="position:absolute;left:2241322;top:1934725;width:39116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EglvgAA&#10;ANsAAAAPAAAAZHJzL2Rvd25yZXYueG1sRE9Na8JAEL0X/A/LCL3Vjc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2TBIJb4AAADbAAAADwAAAAAAAAAAAAAAAACXAgAAZHJzL2Rvd25yZXYu&#10;eG1sUEsFBgAAAAAEAAQA9QAAAIIDAAAAAA==&#10;" filled="f" stroked="f">
                  <v:textbox style="mso-fit-shape-to-text:t">
                    <w:txbxContent>
                      <w:p w14:paraId="1A24F315"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15</w:t>
                        </w:r>
                      </w:p>
                    </w:txbxContent>
                  </v:textbox>
                </v:shape>
                <v:shape id="Text Box 41" o:spid="_x0000_s1052" type="#_x0000_t202" style="position:absolute;left:-505518;top:830343;width:1226185;height:26987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bhkExAAA&#10;ANsAAAAPAAAAZHJzL2Rvd25yZXYueG1sRI9Pa8JAFMTvBb/D8gq9lGZjrUGiq4ggiJdSu95fsy9/&#10;aPZtyK4x+um7hUKPw8z8hlltRtuKgXrfOFYwTVIQxIUzDVcK9Of+ZQHCB2SDrWNScCMPm/XkYYW5&#10;cVf+oOEUKhEh7HNUUIfQ5VL6oiaLPnEdcfRK11sMUfaVND1eI9y28jVNM2mx4bhQY0e7morv08Uq&#10;eC53+nY+uvd7ZknPvwbTzHRQ6ulx3C5BBBrDf/ivfTAK3qbw+yX+AL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m4ZBMQAAADbAAAADwAAAAAAAAAAAAAAAACXAgAAZHJzL2Rv&#10;d25yZXYueG1sUEsFBgAAAAAEAAQA9QAAAIgDAAAAAA==&#10;" filled="f" stroked="f">
                  <v:textbox style="mso-fit-shape-to-text:t">
                    <w:txbxContent>
                      <w:p w14:paraId="168E1DEF"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&lt;|r</w:t>
                        </w:r>
                        <w:r>
                          <w:rPr>
                            <w:rFonts w:ascii="Bookman Old Style" w:hAnsi="Bookman Old Style" w:cs="Bookman Old Style"/>
                            <w:color w:val="000000" w:themeColor="text1"/>
                            <w:kern w:val="24"/>
                            <w:position w:val="-4"/>
                            <w:sz w:val="16"/>
                            <w:szCs w:val="16"/>
                            <w:vertAlign w:val="subscript"/>
                          </w:rPr>
                          <w:t>i</w:t>
                        </w:r>
                        <w:r>
                          <w:rPr>
                            <w:rFonts w:ascii="Bookman Old Style" w:hAnsi="Bookman Old Style" w:cs="Bookman Old Style"/>
                            <w:color w:val="000000" w:themeColor="text1"/>
                            <w:kern w:val="24"/>
                            <w:sz w:val="16"/>
                            <w:szCs w:val="16"/>
                          </w:rPr>
                          <w:t>(t) – r</w:t>
                        </w:r>
                        <w:r>
                          <w:rPr>
                            <w:rFonts w:ascii="Bookman Old Style" w:hAnsi="Bookman Old Style" w:cs="Bookman Old Style"/>
                            <w:color w:val="000000" w:themeColor="text1"/>
                            <w:kern w:val="24"/>
                            <w:position w:val="-4"/>
                            <w:sz w:val="16"/>
                            <w:szCs w:val="16"/>
                            <w:vertAlign w:val="subscript"/>
                          </w:rPr>
                          <w:t>i</w:t>
                        </w:r>
                        <w:r>
                          <w:rPr>
                            <w:rFonts w:ascii="Bookman Old Style" w:hAnsi="Bookman Old Style" w:cs="Bookman Old Style"/>
                            <w:color w:val="000000" w:themeColor="text1"/>
                            <w:kern w:val="24"/>
                            <w:sz w:val="16"/>
                            <w:szCs w:val="16"/>
                          </w:rPr>
                          <w:t>(0)|</w:t>
                        </w:r>
                        <w:r>
                          <w:rPr>
                            <w:rFonts w:ascii="Bookman Old Style" w:hAnsi="Bookman Old Style" w:cs="Bookman Old Style"/>
                            <w:color w:val="000000" w:themeColor="text1"/>
                            <w:kern w:val="24"/>
                            <w:position w:val="5"/>
                            <w:sz w:val="16"/>
                            <w:szCs w:val="16"/>
                            <w:vertAlign w:val="superscript"/>
                          </w:rPr>
                          <w:t>2</w:t>
                        </w:r>
                        <w:r>
                          <w:rPr>
                            <w:rFonts w:ascii="Bookman Old Style" w:hAnsi="Bookman Old Style" w:cs="Bookman Old Style"/>
                            <w:color w:val="000000" w:themeColor="text1"/>
                            <w:kern w:val="24"/>
                            <w:sz w:val="16"/>
                            <w:szCs w:val="16"/>
                          </w:rPr>
                          <w:t>&gt; (</w:t>
                        </w:r>
                        <w:r>
                          <w:rPr>
                            <w:rFonts w:ascii="Academy Engraved LET" w:hAnsi="Academy Engraved LET" w:cs="Academy Engraved LET"/>
                            <w:color w:val="000000" w:themeColor="text1"/>
                            <w:kern w:val="24"/>
                            <w:sz w:val="16"/>
                            <w:szCs w:val="16"/>
                          </w:rPr>
                          <w:t>Å</w:t>
                        </w:r>
                        <w:r>
                          <w:rPr>
                            <w:rFonts w:ascii="Bookman Old Style" w:hAnsi="Bookman Old Style" w:cs="Bookman Old Style"/>
                            <w:color w:val="000000" w:themeColor="text1"/>
                            <w:kern w:val="24"/>
                            <w:position w:val="5"/>
                            <w:sz w:val="16"/>
                            <w:szCs w:val="16"/>
                            <w:vertAlign w:val="superscript"/>
                          </w:rPr>
                          <w:t>2</w:t>
                        </w:r>
                        <w:r>
                          <w:rPr>
                            <w:rFonts w:ascii="Bookman Old Style" w:hAnsi="Bookman Old Style" w:cs="Bookman Old Style"/>
                            <w:color w:val="000000" w:themeColor="text1"/>
                            <w:kern w:val="24"/>
                            <w:sz w:val="16"/>
                            <w:szCs w:val="16"/>
                          </w:rPr>
                          <w:t>)</w:t>
                        </w:r>
                      </w:p>
                    </w:txbxContent>
                  </v:textbox>
                </v:shape>
                <v:shape id="Text Box 42" o:spid="_x0000_s1053" type="#_x0000_t202" style="position:absolute;left:71854;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rnPJwgAA&#10;ANsAAAAPAAAAZHJzL2Rvd25yZXYueG1sRI9Pa8JAFMTvBb/D8gq91Y3SiqSuIv4BD72o8f7IvmZD&#10;s29D9mnit3eFQo/DzPyGWawG36gbdbEObGAyzkARl8HWXBkozvv3OagoyBabwGTgThFWy9HLAnMb&#10;ej7S7SSVShCOORpwIm2udSwdeYzj0BIn7yd0HiXJrtK2wz7BfaOnWTbTHmtOCw5b2jgqf09Xb0DE&#10;rif3Yufj4TJ8b3uXlZ9YGPP2Oqy/QAkN8h/+ax+sgY8p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uc8nCAAAA2wAAAA8AAAAAAAAAAAAAAAAAlwIAAGRycy9kb3du&#10;cmV2LnhtbFBLBQYAAAAABAAEAPUAAACGAwAAAAA=&#10;" filled="f" stroked="f">
                  <v:textbox style="mso-fit-shape-to-text:t">
                    <w:txbxContent>
                      <w:p w14:paraId="651F213B"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200</w:t>
                        </w:r>
                      </w:p>
                    </w:txbxContent>
                  </v:textbox>
                </v:shape>
                <v:shape id="Text Box 43" o:spid="_x0000_s1054" type="#_x0000_t202" style="position:absolute;left:75972;top:913479;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4tZSwgAA&#10;ANsAAAAPAAAAZHJzL2Rvd25yZXYueG1sRI9Ba8JAFITvBf/D8oTe6kZtpaSuImrBg5dqvD+yr9nQ&#10;7NuQfZr477uFgsdhZr5hluvBN+pGXawDG5hOMlDEZbA1VwaK8+fLO6goyBabwGTgThHWq9HTEnMb&#10;ev6i20kqlSAcczTgRNpc61g68hgnoSVO3nfoPEqSXaVth32C+0bPsmyhPdacFhy2tHVU/pyu3oCI&#10;3Uzvxd7Hw2U47nqXlW9YGPM8HjYfoIQGeYT/2wdr4HU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1lLCAAAA2wAAAA8AAAAAAAAAAAAAAAAAlwIAAGRycy9kb3du&#10;cmV2LnhtbFBLBQYAAAAABAAEAPUAAACGAwAAAAA=&#10;" filled="f" stroked="f">
                  <v:textbox style="mso-fit-shape-to-text:t">
                    <w:txbxContent>
                      <w:p w14:paraId="764AB23E"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100</w:t>
                        </w:r>
                      </w:p>
                    </w:txbxContent>
                  </v:textbox>
                </v:shape>
                <v:shape id="Text Box 44" o:spid="_x0000_s1055" type="#_x0000_t202" style="position:absolute;left:189970;top:1844195;width:383540;height:21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04mwQAA&#10;ANsAAAAPAAAAZHJzL2Rvd25yZXYueG1sRI9Ba8JAFITvBf/D8gre6kaxIqmriFbw0Isa74/sazY0&#10;+zZkX038992C4HGYmW+Y1WbwjbpRF+vABqaTDBRxGWzNlYHicnhbgoqCbLEJTAbuFGGzHr2sMLeh&#10;5xPdzlKpBOGYowEn0uZax9KRxzgJLXHyvkPnUZLsKm077BPcN3qWZQvtsea04LClnaPy5/zrDYjY&#10;7fRefPp4vA5f+95l5TsWxoxfh+0HKKFBnuFH+2gNzOf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gtOJsEAAADbAAAADwAAAAAAAAAAAAAAAACXAgAAZHJzL2Rvd25y&#10;ZXYueG1sUEsFBgAAAAAEAAQA9QAAAIUDAAAAAA==&#10;" filled="f" stroked="f">
                  <v:textbox style="mso-fit-shape-to-text:t">
                    <w:txbxContent>
                      <w:p w14:paraId="2AA4DE40" w14:textId="77777777" w:rsidR="00D54502" w:rsidRDefault="00D54502" w:rsidP="0043667A">
                        <w:pPr>
                          <w:pStyle w:val="NormalWeb"/>
                          <w:spacing w:before="0" w:beforeAutospacing="0" w:after="0" w:afterAutospacing="0"/>
                        </w:pPr>
                        <w:r>
                          <w:rPr>
                            <w:rFonts w:ascii="Bookman Old Style" w:hAnsi="Bookman Old Style" w:cs="Bookman Old Style"/>
                            <w:color w:val="000000" w:themeColor="text1"/>
                            <w:kern w:val="24"/>
                            <w:sz w:val="16"/>
                            <w:szCs w:val="16"/>
                          </w:rPr>
                          <w:t>0</w:t>
                        </w:r>
                      </w:p>
                    </w:txbxContent>
                  </v:textbox>
                </v:shape>
                <v:shape id="Picture 45" o:spid="_x0000_s1056" type="#_x0000_t75" alt="DIFFsmall.png" style="position:absolute;left:359182;top:61468;width:2743200;height:19293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e&#10;D+PEAAAA2wAAAA8AAABkcnMvZG93bnJldi54bWxEj0FrwkAUhO8F/8PyBG91o7QlRFcRxSLWS1XQ&#10;4yP7TILZt2F3jbG/visUehxm5htmOu9MLVpyvrKsYDRMQBDnVldcKDge1q8pCB+QNdaWScGDPMxn&#10;vZcpZtre+ZvafShEhLDPUEEZQpNJ6fOSDPqhbYijd7HOYIjSFVI7vEe4qeU4ST6kwYrjQokNLUvK&#10;r/ubUXD66fKzq5dfZ338XFerNt3aXarUoN8tJiACdeE//NfeaAVv7/D8En+An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QeD+PEAAAA2wAAAA8AAAAAAAAAAAAAAAAAnAIA&#10;AGRycy9kb3ducmV2LnhtbFBLBQYAAAAABAAEAPcAAACNAwAAAAA=&#10;">
                  <v:imagedata r:id="rId20" o:title="DIFFsmall.png"/>
                  <v:path arrowok="t"/>
                </v:shape>
                <w10:anchorlock/>
              </v:group>
            </w:pict>
          </mc:Fallback>
        </mc:AlternateContent>
      </w:r>
    </w:p>
    <w:p w14:paraId="61F1D23A" w14:textId="0D5CD8D8" w:rsidR="0043667A" w:rsidRDefault="0043667A" w:rsidP="00472A97">
      <w:pPr>
        <w:pStyle w:val="JCEcaption"/>
      </w:pPr>
      <w:r>
        <w:t xml:space="preserve">Figure 3. </w:t>
      </w:r>
      <w:r w:rsidRPr="005F2AD4">
        <w:t>Mean square displacement vs time for 20 ps simulation of 432 waters over a range of temperatures.</w:t>
      </w:r>
    </w:p>
    <w:p w14:paraId="0D7124A2" w14:textId="655443F9" w:rsidR="00010CA2" w:rsidRPr="002A2735" w:rsidRDefault="00010CA2" w:rsidP="00010CA2">
      <w:pPr>
        <w:pStyle w:val="JCETabletitle"/>
      </w:pPr>
      <w:r w:rsidRPr="002A2735">
        <w:t> </w:t>
      </w:r>
      <w:r w:rsidRPr="0055011B">
        <w:t xml:space="preserve">Table </w:t>
      </w:r>
      <w:r w:rsidR="00BB7409">
        <w:t>2</w:t>
      </w:r>
      <w:r w:rsidRPr="0055011B">
        <w:t xml:space="preserve">. </w:t>
      </w:r>
      <w:r>
        <w:t>Self-Diffusion Coefficients of TIP3P water</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00"/>
        <w:gridCol w:w="1960"/>
        <w:gridCol w:w="1710"/>
      </w:tblGrid>
      <w:tr w:rsidR="00010CA2" w:rsidRPr="002A2735" w14:paraId="18987447" w14:textId="77777777" w:rsidTr="00F13270">
        <w:trPr>
          <w:trHeight w:val="300"/>
        </w:trPr>
        <w:tc>
          <w:tcPr>
            <w:tcW w:w="1700" w:type="dxa"/>
            <w:shd w:val="clear" w:color="auto" w:fill="D9D9D9" w:themeFill="background1" w:themeFillShade="D9"/>
            <w:tcMar>
              <w:top w:w="60" w:type="dxa"/>
              <w:left w:w="60" w:type="dxa"/>
              <w:bottom w:w="60" w:type="dxa"/>
              <w:right w:w="60" w:type="dxa"/>
            </w:tcMar>
            <w:hideMark/>
          </w:tcPr>
          <w:p w14:paraId="4897149F"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Temperature (K)</w:t>
            </w:r>
          </w:p>
        </w:tc>
        <w:tc>
          <w:tcPr>
            <w:tcW w:w="1960" w:type="dxa"/>
            <w:tcBorders>
              <w:left w:val="nil"/>
            </w:tcBorders>
            <w:shd w:val="clear" w:color="auto" w:fill="D9D9D9" w:themeFill="background1" w:themeFillShade="D9"/>
            <w:tcMar>
              <w:top w:w="60" w:type="dxa"/>
              <w:left w:w="60" w:type="dxa"/>
              <w:bottom w:w="60" w:type="dxa"/>
              <w:right w:w="60" w:type="dxa"/>
            </w:tcMar>
            <w:hideMark/>
          </w:tcPr>
          <w:p w14:paraId="66FEF352"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Slope (</w:t>
            </w:r>
            <w:r w:rsidRPr="003B7AC7">
              <w:rPr>
                <w:rFonts w:ascii="Academy Engraved LET" w:hAnsi="Academy Engraved LET" w:cs="Academy Engraved LET"/>
                <w:color w:val="000000"/>
                <w:sz w:val="20"/>
                <w:szCs w:val="20"/>
              </w:rPr>
              <w:t>Å</w:t>
            </w:r>
            <w:r w:rsidRPr="003B7AC7">
              <w:rPr>
                <w:rFonts w:ascii="Bookman Old Style" w:hAnsi="Bookman Old Style" w:cs="Arial"/>
                <w:bCs/>
                <w:color w:val="000000"/>
                <w:sz w:val="20"/>
                <w:szCs w:val="20"/>
                <w:vertAlign w:val="superscript"/>
              </w:rPr>
              <w:t>2</w:t>
            </w:r>
            <w:r w:rsidRPr="003B7AC7">
              <w:rPr>
                <w:rFonts w:ascii="Bookman Old Style" w:hAnsi="Bookman Old Style" w:cs="Arial"/>
                <w:bCs/>
                <w:color w:val="000000"/>
                <w:sz w:val="20"/>
                <w:szCs w:val="20"/>
              </w:rPr>
              <w:t>/timestep)</w:t>
            </w:r>
          </w:p>
        </w:tc>
        <w:tc>
          <w:tcPr>
            <w:tcW w:w="1710" w:type="dxa"/>
            <w:tcBorders>
              <w:left w:val="nil"/>
            </w:tcBorders>
            <w:shd w:val="clear" w:color="auto" w:fill="D9D9D9" w:themeFill="background1" w:themeFillShade="D9"/>
            <w:tcMar>
              <w:top w:w="60" w:type="dxa"/>
              <w:left w:w="60" w:type="dxa"/>
              <w:bottom w:w="60" w:type="dxa"/>
              <w:right w:w="60" w:type="dxa"/>
            </w:tcMar>
            <w:hideMark/>
          </w:tcPr>
          <w:p w14:paraId="5DC98FA4"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D (</w:t>
            </w:r>
            <w:r w:rsidRPr="003B7AC7">
              <w:rPr>
                <w:rFonts w:ascii="Academy Engraved LET" w:hAnsi="Academy Engraved LET" w:cs="Academy Engraved LET"/>
                <w:color w:val="000000"/>
                <w:sz w:val="20"/>
                <w:szCs w:val="20"/>
              </w:rPr>
              <w:t>Å</w:t>
            </w:r>
            <w:r w:rsidRPr="003B7AC7">
              <w:rPr>
                <w:rFonts w:ascii="Bookman Old Style" w:hAnsi="Bookman Old Style" w:cs="Arial"/>
                <w:bCs/>
                <w:color w:val="000000"/>
                <w:sz w:val="20"/>
                <w:szCs w:val="20"/>
                <w:vertAlign w:val="superscript"/>
              </w:rPr>
              <w:t>2</w:t>
            </w:r>
            <w:r w:rsidRPr="003B7AC7">
              <w:rPr>
                <w:rFonts w:ascii="Bookman Old Style" w:hAnsi="Bookman Old Style" w:cs="Arial"/>
                <w:bCs/>
                <w:color w:val="000000"/>
                <w:sz w:val="20"/>
                <w:szCs w:val="20"/>
              </w:rPr>
              <w:t>/ps)</w:t>
            </w:r>
          </w:p>
        </w:tc>
      </w:tr>
      <w:tr w:rsidR="00010CA2" w:rsidRPr="002A2735" w14:paraId="2AE503D7" w14:textId="77777777" w:rsidTr="00F13270">
        <w:trPr>
          <w:trHeight w:val="300"/>
        </w:trPr>
        <w:tc>
          <w:tcPr>
            <w:tcW w:w="1700" w:type="dxa"/>
            <w:shd w:val="clear" w:color="auto" w:fill="auto"/>
            <w:tcMar>
              <w:top w:w="60" w:type="dxa"/>
              <w:left w:w="60" w:type="dxa"/>
              <w:bottom w:w="60" w:type="dxa"/>
              <w:right w:w="60" w:type="dxa"/>
            </w:tcMar>
            <w:hideMark/>
          </w:tcPr>
          <w:p w14:paraId="2BB17846"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280</w:t>
            </w:r>
          </w:p>
        </w:tc>
        <w:tc>
          <w:tcPr>
            <w:tcW w:w="1960" w:type="dxa"/>
            <w:tcBorders>
              <w:left w:val="nil"/>
            </w:tcBorders>
            <w:tcMar>
              <w:top w:w="60" w:type="dxa"/>
              <w:left w:w="60" w:type="dxa"/>
              <w:bottom w:w="60" w:type="dxa"/>
              <w:right w:w="60" w:type="dxa"/>
            </w:tcMar>
            <w:hideMark/>
          </w:tcPr>
          <w:p w14:paraId="525FDCE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0.00192218</w:t>
            </w:r>
          </w:p>
        </w:tc>
        <w:tc>
          <w:tcPr>
            <w:tcW w:w="1710" w:type="dxa"/>
            <w:tcBorders>
              <w:left w:val="nil"/>
            </w:tcBorders>
            <w:tcMar>
              <w:top w:w="60" w:type="dxa"/>
              <w:left w:w="60" w:type="dxa"/>
              <w:bottom w:w="60" w:type="dxa"/>
              <w:right w:w="60" w:type="dxa"/>
            </w:tcMar>
            <w:hideMark/>
          </w:tcPr>
          <w:p w14:paraId="42AABB6C"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0.32</w:t>
            </w:r>
          </w:p>
        </w:tc>
      </w:tr>
      <w:tr w:rsidR="00010CA2" w:rsidRPr="002A2735" w14:paraId="29969025" w14:textId="77777777" w:rsidTr="00F13270">
        <w:trPr>
          <w:trHeight w:val="300"/>
        </w:trPr>
        <w:tc>
          <w:tcPr>
            <w:tcW w:w="1700" w:type="dxa"/>
            <w:shd w:val="clear" w:color="auto" w:fill="auto"/>
            <w:tcMar>
              <w:top w:w="60" w:type="dxa"/>
              <w:left w:w="60" w:type="dxa"/>
              <w:bottom w:w="60" w:type="dxa"/>
              <w:right w:w="60" w:type="dxa"/>
            </w:tcMar>
            <w:hideMark/>
          </w:tcPr>
          <w:p w14:paraId="2ED10E45"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290</w:t>
            </w:r>
          </w:p>
        </w:tc>
        <w:tc>
          <w:tcPr>
            <w:tcW w:w="1960" w:type="dxa"/>
            <w:tcBorders>
              <w:left w:val="nil"/>
            </w:tcBorders>
            <w:tcMar>
              <w:top w:w="60" w:type="dxa"/>
              <w:left w:w="60" w:type="dxa"/>
              <w:bottom w:w="60" w:type="dxa"/>
              <w:right w:w="60" w:type="dxa"/>
            </w:tcMar>
            <w:hideMark/>
          </w:tcPr>
          <w:p w14:paraId="251D4BA1"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0.00211839</w:t>
            </w:r>
          </w:p>
        </w:tc>
        <w:tc>
          <w:tcPr>
            <w:tcW w:w="1710" w:type="dxa"/>
            <w:tcBorders>
              <w:left w:val="nil"/>
            </w:tcBorders>
            <w:tcMar>
              <w:top w:w="60" w:type="dxa"/>
              <w:left w:w="60" w:type="dxa"/>
              <w:bottom w:w="60" w:type="dxa"/>
              <w:right w:w="60" w:type="dxa"/>
            </w:tcMar>
            <w:hideMark/>
          </w:tcPr>
          <w:p w14:paraId="6FEB1BCE"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0.35</w:t>
            </w:r>
          </w:p>
        </w:tc>
      </w:tr>
      <w:tr w:rsidR="00010CA2" w:rsidRPr="002A2735" w14:paraId="15EEBEA3" w14:textId="77777777" w:rsidTr="00F13270">
        <w:trPr>
          <w:trHeight w:val="300"/>
        </w:trPr>
        <w:tc>
          <w:tcPr>
            <w:tcW w:w="1700" w:type="dxa"/>
            <w:shd w:val="clear" w:color="auto" w:fill="auto"/>
            <w:tcMar>
              <w:top w:w="60" w:type="dxa"/>
              <w:left w:w="60" w:type="dxa"/>
              <w:bottom w:w="60" w:type="dxa"/>
              <w:right w:w="60" w:type="dxa"/>
            </w:tcMar>
            <w:hideMark/>
          </w:tcPr>
          <w:p w14:paraId="10249AE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300</w:t>
            </w:r>
          </w:p>
        </w:tc>
        <w:tc>
          <w:tcPr>
            <w:tcW w:w="1960" w:type="dxa"/>
            <w:tcBorders>
              <w:left w:val="nil"/>
            </w:tcBorders>
            <w:tcMar>
              <w:top w:w="60" w:type="dxa"/>
              <w:left w:w="60" w:type="dxa"/>
              <w:bottom w:w="60" w:type="dxa"/>
              <w:right w:w="60" w:type="dxa"/>
            </w:tcMar>
            <w:hideMark/>
          </w:tcPr>
          <w:p w14:paraId="67578A5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0.00309296</w:t>
            </w:r>
          </w:p>
        </w:tc>
        <w:tc>
          <w:tcPr>
            <w:tcW w:w="1710" w:type="dxa"/>
            <w:tcBorders>
              <w:left w:val="nil"/>
            </w:tcBorders>
            <w:tcMar>
              <w:top w:w="60" w:type="dxa"/>
              <w:left w:w="60" w:type="dxa"/>
              <w:bottom w:w="60" w:type="dxa"/>
              <w:right w:w="60" w:type="dxa"/>
            </w:tcMar>
            <w:hideMark/>
          </w:tcPr>
          <w:p w14:paraId="246370E5"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0.52</w:t>
            </w:r>
          </w:p>
        </w:tc>
      </w:tr>
      <w:tr w:rsidR="00010CA2" w:rsidRPr="002A2735" w14:paraId="77569661" w14:textId="77777777" w:rsidTr="00F13270">
        <w:trPr>
          <w:trHeight w:val="300"/>
        </w:trPr>
        <w:tc>
          <w:tcPr>
            <w:tcW w:w="1700" w:type="dxa"/>
            <w:shd w:val="clear" w:color="auto" w:fill="auto"/>
            <w:tcMar>
              <w:top w:w="60" w:type="dxa"/>
              <w:left w:w="60" w:type="dxa"/>
              <w:bottom w:w="60" w:type="dxa"/>
              <w:right w:w="60" w:type="dxa"/>
            </w:tcMar>
            <w:hideMark/>
          </w:tcPr>
          <w:p w14:paraId="0314249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310</w:t>
            </w:r>
          </w:p>
        </w:tc>
        <w:tc>
          <w:tcPr>
            <w:tcW w:w="1960" w:type="dxa"/>
            <w:tcBorders>
              <w:left w:val="nil"/>
            </w:tcBorders>
            <w:tcMar>
              <w:top w:w="60" w:type="dxa"/>
              <w:left w:w="60" w:type="dxa"/>
              <w:bottom w:w="60" w:type="dxa"/>
              <w:right w:w="60" w:type="dxa"/>
            </w:tcMar>
            <w:hideMark/>
          </w:tcPr>
          <w:p w14:paraId="36CCA998"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0.0032765</w:t>
            </w:r>
          </w:p>
        </w:tc>
        <w:tc>
          <w:tcPr>
            <w:tcW w:w="1710" w:type="dxa"/>
            <w:tcBorders>
              <w:left w:val="nil"/>
            </w:tcBorders>
            <w:tcMar>
              <w:top w:w="60" w:type="dxa"/>
              <w:left w:w="60" w:type="dxa"/>
              <w:bottom w:w="60" w:type="dxa"/>
              <w:right w:w="60" w:type="dxa"/>
            </w:tcMar>
            <w:hideMark/>
          </w:tcPr>
          <w:p w14:paraId="649305E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0.55</w:t>
            </w:r>
          </w:p>
        </w:tc>
      </w:tr>
      <w:tr w:rsidR="00010CA2" w:rsidRPr="002A2735" w14:paraId="1DC02925" w14:textId="77777777" w:rsidTr="00F13270">
        <w:trPr>
          <w:trHeight w:val="300"/>
        </w:trPr>
        <w:tc>
          <w:tcPr>
            <w:tcW w:w="1700" w:type="dxa"/>
            <w:shd w:val="clear" w:color="auto" w:fill="auto"/>
            <w:tcMar>
              <w:top w:w="60" w:type="dxa"/>
              <w:left w:w="60" w:type="dxa"/>
              <w:bottom w:w="60" w:type="dxa"/>
              <w:right w:w="60" w:type="dxa"/>
            </w:tcMar>
            <w:hideMark/>
          </w:tcPr>
          <w:p w14:paraId="4FD4062B"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320</w:t>
            </w:r>
          </w:p>
        </w:tc>
        <w:tc>
          <w:tcPr>
            <w:tcW w:w="1960" w:type="dxa"/>
            <w:tcBorders>
              <w:left w:val="nil"/>
            </w:tcBorders>
            <w:tcMar>
              <w:top w:w="60" w:type="dxa"/>
              <w:left w:w="60" w:type="dxa"/>
              <w:bottom w:w="60" w:type="dxa"/>
              <w:right w:w="60" w:type="dxa"/>
            </w:tcMar>
            <w:hideMark/>
          </w:tcPr>
          <w:p w14:paraId="13FD6E13"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0.00409393</w:t>
            </w:r>
          </w:p>
        </w:tc>
        <w:tc>
          <w:tcPr>
            <w:tcW w:w="1710" w:type="dxa"/>
            <w:tcBorders>
              <w:left w:val="nil"/>
            </w:tcBorders>
            <w:tcMar>
              <w:top w:w="60" w:type="dxa"/>
              <w:left w:w="60" w:type="dxa"/>
              <w:bottom w:w="60" w:type="dxa"/>
              <w:right w:w="60" w:type="dxa"/>
            </w:tcMar>
            <w:hideMark/>
          </w:tcPr>
          <w:p w14:paraId="7C748931"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0.68</w:t>
            </w:r>
          </w:p>
        </w:tc>
      </w:tr>
      <w:tr w:rsidR="00010CA2" w:rsidRPr="002A2735" w14:paraId="238BFD92" w14:textId="77777777" w:rsidTr="00F13270">
        <w:trPr>
          <w:trHeight w:val="300"/>
        </w:trPr>
        <w:tc>
          <w:tcPr>
            <w:tcW w:w="1700" w:type="dxa"/>
            <w:shd w:val="clear" w:color="auto" w:fill="auto"/>
            <w:tcMar>
              <w:top w:w="60" w:type="dxa"/>
              <w:left w:w="60" w:type="dxa"/>
              <w:bottom w:w="60" w:type="dxa"/>
              <w:right w:w="60" w:type="dxa"/>
            </w:tcMar>
            <w:hideMark/>
          </w:tcPr>
          <w:p w14:paraId="6FF72C28"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330</w:t>
            </w:r>
          </w:p>
        </w:tc>
        <w:tc>
          <w:tcPr>
            <w:tcW w:w="1960" w:type="dxa"/>
            <w:tcBorders>
              <w:left w:val="nil"/>
            </w:tcBorders>
            <w:tcMar>
              <w:top w:w="60" w:type="dxa"/>
              <w:left w:w="60" w:type="dxa"/>
              <w:bottom w:w="60" w:type="dxa"/>
              <w:right w:w="60" w:type="dxa"/>
            </w:tcMar>
            <w:hideMark/>
          </w:tcPr>
          <w:p w14:paraId="7865F1D0"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0.00500756</w:t>
            </w:r>
          </w:p>
        </w:tc>
        <w:tc>
          <w:tcPr>
            <w:tcW w:w="1710" w:type="dxa"/>
            <w:tcBorders>
              <w:left w:val="nil"/>
            </w:tcBorders>
            <w:tcMar>
              <w:top w:w="60" w:type="dxa"/>
              <w:left w:w="60" w:type="dxa"/>
              <w:bottom w:w="60" w:type="dxa"/>
              <w:right w:w="60" w:type="dxa"/>
            </w:tcMar>
            <w:hideMark/>
          </w:tcPr>
          <w:p w14:paraId="79FABF5B"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0.83</w:t>
            </w:r>
          </w:p>
        </w:tc>
      </w:tr>
      <w:tr w:rsidR="00010CA2" w:rsidRPr="002A2735" w14:paraId="307519CC" w14:textId="77777777" w:rsidTr="00F13270">
        <w:trPr>
          <w:trHeight w:val="300"/>
        </w:trPr>
        <w:tc>
          <w:tcPr>
            <w:tcW w:w="1700" w:type="dxa"/>
            <w:shd w:val="clear" w:color="auto" w:fill="auto"/>
            <w:tcMar>
              <w:top w:w="60" w:type="dxa"/>
              <w:left w:w="60" w:type="dxa"/>
              <w:bottom w:w="60" w:type="dxa"/>
              <w:right w:w="60" w:type="dxa"/>
            </w:tcMar>
            <w:hideMark/>
          </w:tcPr>
          <w:p w14:paraId="4C8B9917"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340</w:t>
            </w:r>
          </w:p>
        </w:tc>
        <w:tc>
          <w:tcPr>
            <w:tcW w:w="1960" w:type="dxa"/>
            <w:tcBorders>
              <w:left w:val="nil"/>
            </w:tcBorders>
            <w:tcMar>
              <w:top w:w="60" w:type="dxa"/>
              <w:left w:w="60" w:type="dxa"/>
              <w:bottom w:w="60" w:type="dxa"/>
              <w:right w:w="60" w:type="dxa"/>
            </w:tcMar>
            <w:hideMark/>
          </w:tcPr>
          <w:p w14:paraId="227CD309"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0.00470088</w:t>
            </w:r>
          </w:p>
        </w:tc>
        <w:tc>
          <w:tcPr>
            <w:tcW w:w="1710" w:type="dxa"/>
            <w:tcBorders>
              <w:left w:val="nil"/>
            </w:tcBorders>
            <w:tcMar>
              <w:top w:w="60" w:type="dxa"/>
              <w:left w:w="60" w:type="dxa"/>
              <w:bottom w:w="60" w:type="dxa"/>
              <w:right w:w="60" w:type="dxa"/>
            </w:tcMar>
            <w:hideMark/>
          </w:tcPr>
          <w:p w14:paraId="29B8C548"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0.78</w:t>
            </w:r>
          </w:p>
        </w:tc>
      </w:tr>
      <w:tr w:rsidR="00010CA2" w:rsidRPr="002A2735" w14:paraId="79A5C8EF" w14:textId="77777777" w:rsidTr="00F13270">
        <w:trPr>
          <w:trHeight w:val="300"/>
        </w:trPr>
        <w:tc>
          <w:tcPr>
            <w:tcW w:w="1700" w:type="dxa"/>
            <w:shd w:val="clear" w:color="auto" w:fill="auto"/>
            <w:tcMar>
              <w:top w:w="60" w:type="dxa"/>
              <w:left w:w="60" w:type="dxa"/>
              <w:bottom w:w="60" w:type="dxa"/>
              <w:right w:w="60" w:type="dxa"/>
            </w:tcMar>
            <w:hideMark/>
          </w:tcPr>
          <w:p w14:paraId="176B7B42"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350</w:t>
            </w:r>
          </w:p>
        </w:tc>
        <w:tc>
          <w:tcPr>
            <w:tcW w:w="1960" w:type="dxa"/>
            <w:tcBorders>
              <w:left w:val="nil"/>
            </w:tcBorders>
            <w:tcMar>
              <w:top w:w="60" w:type="dxa"/>
              <w:left w:w="60" w:type="dxa"/>
              <w:bottom w:w="60" w:type="dxa"/>
              <w:right w:w="60" w:type="dxa"/>
            </w:tcMar>
            <w:hideMark/>
          </w:tcPr>
          <w:p w14:paraId="116445C8"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0.00475364</w:t>
            </w:r>
          </w:p>
        </w:tc>
        <w:tc>
          <w:tcPr>
            <w:tcW w:w="1710" w:type="dxa"/>
            <w:tcBorders>
              <w:left w:val="nil"/>
            </w:tcBorders>
            <w:tcMar>
              <w:top w:w="60" w:type="dxa"/>
              <w:left w:w="60" w:type="dxa"/>
              <w:bottom w:w="60" w:type="dxa"/>
              <w:right w:w="60" w:type="dxa"/>
            </w:tcMar>
            <w:hideMark/>
          </w:tcPr>
          <w:p w14:paraId="4ED5C2FA"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0.79</w:t>
            </w:r>
          </w:p>
        </w:tc>
      </w:tr>
      <w:tr w:rsidR="00010CA2" w:rsidRPr="002A2735" w14:paraId="7CABD212" w14:textId="77777777" w:rsidTr="00F13270">
        <w:trPr>
          <w:trHeight w:val="300"/>
        </w:trPr>
        <w:tc>
          <w:tcPr>
            <w:tcW w:w="1700" w:type="dxa"/>
            <w:shd w:val="clear" w:color="auto" w:fill="auto"/>
            <w:tcMar>
              <w:top w:w="60" w:type="dxa"/>
              <w:left w:w="60" w:type="dxa"/>
              <w:bottom w:w="60" w:type="dxa"/>
              <w:right w:w="60" w:type="dxa"/>
            </w:tcMar>
            <w:hideMark/>
          </w:tcPr>
          <w:p w14:paraId="681A6A0A"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360</w:t>
            </w:r>
          </w:p>
        </w:tc>
        <w:tc>
          <w:tcPr>
            <w:tcW w:w="1960" w:type="dxa"/>
            <w:tcBorders>
              <w:left w:val="nil"/>
            </w:tcBorders>
            <w:tcMar>
              <w:top w:w="60" w:type="dxa"/>
              <w:left w:w="60" w:type="dxa"/>
              <w:bottom w:w="60" w:type="dxa"/>
              <w:right w:w="60" w:type="dxa"/>
            </w:tcMar>
            <w:hideMark/>
          </w:tcPr>
          <w:p w14:paraId="5862ED27"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0.00560399</w:t>
            </w:r>
          </w:p>
        </w:tc>
        <w:tc>
          <w:tcPr>
            <w:tcW w:w="1710" w:type="dxa"/>
            <w:tcBorders>
              <w:left w:val="nil"/>
            </w:tcBorders>
            <w:tcMar>
              <w:top w:w="60" w:type="dxa"/>
              <w:left w:w="60" w:type="dxa"/>
              <w:bottom w:w="60" w:type="dxa"/>
              <w:right w:w="60" w:type="dxa"/>
            </w:tcMar>
            <w:hideMark/>
          </w:tcPr>
          <w:p w14:paraId="6630E41B"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0.93</w:t>
            </w:r>
          </w:p>
        </w:tc>
      </w:tr>
      <w:tr w:rsidR="00010CA2" w:rsidRPr="002A2735" w14:paraId="08CAEB84" w14:textId="77777777" w:rsidTr="00F13270">
        <w:trPr>
          <w:trHeight w:val="300"/>
        </w:trPr>
        <w:tc>
          <w:tcPr>
            <w:tcW w:w="1700" w:type="dxa"/>
            <w:tcBorders>
              <w:bottom w:val="single" w:sz="6" w:space="0" w:color="000000"/>
            </w:tcBorders>
            <w:shd w:val="clear" w:color="auto" w:fill="auto"/>
            <w:tcMar>
              <w:top w:w="60" w:type="dxa"/>
              <w:left w:w="60" w:type="dxa"/>
              <w:bottom w:w="60" w:type="dxa"/>
              <w:right w:w="60" w:type="dxa"/>
            </w:tcMar>
            <w:hideMark/>
          </w:tcPr>
          <w:p w14:paraId="66A6FCD0"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bCs/>
                <w:color w:val="000000"/>
                <w:sz w:val="20"/>
                <w:szCs w:val="20"/>
              </w:rPr>
              <w:t>370</w:t>
            </w:r>
          </w:p>
        </w:tc>
        <w:tc>
          <w:tcPr>
            <w:tcW w:w="1960" w:type="dxa"/>
            <w:tcBorders>
              <w:left w:val="nil"/>
              <w:bottom w:val="single" w:sz="6" w:space="0" w:color="000000"/>
            </w:tcBorders>
            <w:tcMar>
              <w:top w:w="60" w:type="dxa"/>
              <w:left w:w="60" w:type="dxa"/>
              <w:bottom w:w="60" w:type="dxa"/>
              <w:right w:w="60" w:type="dxa"/>
            </w:tcMar>
            <w:hideMark/>
          </w:tcPr>
          <w:p w14:paraId="2F3DB691"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0.00675295</w:t>
            </w:r>
          </w:p>
        </w:tc>
        <w:tc>
          <w:tcPr>
            <w:tcW w:w="1710" w:type="dxa"/>
            <w:tcBorders>
              <w:left w:val="nil"/>
              <w:bottom w:val="single" w:sz="6" w:space="0" w:color="000000"/>
            </w:tcBorders>
            <w:tcMar>
              <w:top w:w="60" w:type="dxa"/>
              <w:left w:w="60" w:type="dxa"/>
              <w:bottom w:w="60" w:type="dxa"/>
              <w:right w:w="60" w:type="dxa"/>
            </w:tcMar>
            <w:hideMark/>
          </w:tcPr>
          <w:p w14:paraId="6D91ADF1" w14:textId="77777777" w:rsidR="00010CA2" w:rsidRPr="003B7AC7" w:rsidRDefault="00010CA2" w:rsidP="00F13270">
            <w:pPr>
              <w:spacing w:line="240" w:lineRule="auto"/>
              <w:ind w:firstLine="0"/>
              <w:jc w:val="center"/>
              <w:rPr>
                <w:rFonts w:ascii="Bookman Old Style" w:hAnsi="Bookman Old Style"/>
                <w:sz w:val="20"/>
                <w:szCs w:val="20"/>
              </w:rPr>
            </w:pPr>
            <w:r w:rsidRPr="003B7AC7">
              <w:rPr>
                <w:rFonts w:ascii="Bookman Old Style" w:hAnsi="Bookman Old Style" w:cs="Arial"/>
                <w:color w:val="000000"/>
                <w:sz w:val="20"/>
                <w:szCs w:val="20"/>
              </w:rPr>
              <w:t>1.13</w:t>
            </w:r>
          </w:p>
        </w:tc>
      </w:tr>
    </w:tbl>
    <w:p w14:paraId="5772CE91" w14:textId="77777777" w:rsidR="00010CA2" w:rsidRPr="00610704" w:rsidRDefault="00010CA2" w:rsidP="00610704">
      <w:pPr>
        <w:pStyle w:val="JCEbodytext"/>
      </w:pPr>
    </w:p>
    <w:p w14:paraId="6DC14D4D" w14:textId="426952E6" w:rsidR="001A66E4" w:rsidRDefault="00610704" w:rsidP="00610704">
      <w:pPr>
        <w:pStyle w:val="JCEH1"/>
      </w:pPr>
      <w:r>
        <w:t>CONCLUSIONS</w:t>
      </w:r>
    </w:p>
    <w:p w14:paraId="557DFDCB" w14:textId="0B9D52AD" w:rsidR="00610704" w:rsidRPr="00610704" w:rsidRDefault="00610704" w:rsidP="001E5311">
      <w:pPr>
        <w:pStyle w:val="JCEbodytext"/>
      </w:pPr>
      <w:r w:rsidRPr="00610704">
        <w:t xml:space="preserve">We have developed a computational chemistry laboratory that is appropriate for a physical chemistry course. Students prepare, equilibrate, and run production simulations of bulk liquid water using </w:t>
      </w:r>
      <w:r w:rsidR="00790ECE">
        <w:t>Amber</w:t>
      </w:r>
      <w:r w:rsidRPr="00610704">
        <w:t xml:space="preserve">, then analyze a structural quantity (the oxygen-oxygen radial distribution function) and a dynamical quantity (the diffusion coefficient) over a range of temperatures. These quantities can be compared both to each other, to see trends as temperatures changes, and to experimental values, to </w:t>
      </w:r>
      <w:r w:rsidR="002343EB">
        <w:t>evaluate</w:t>
      </w:r>
      <w:r w:rsidRPr="00610704">
        <w:t xml:space="preserve"> the accuracy of the water model itself.  </w:t>
      </w:r>
    </w:p>
    <w:p w14:paraId="5D7E4690" w14:textId="77777777" w:rsidR="00610704" w:rsidRPr="00610704" w:rsidRDefault="00610704" w:rsidP="00610704">
      <w:pPr>
        <w:pStyle w:val="JCEbodytext"/>
      </w:pPr>
      <w:r w:rsidRPr="00610704">
        <w:t>This laboratory has been successfully implemented for two years in a physical chemistry lab course. During a four hour laboratory, student pairs have been able to complete simulations of two different temperatures. Depending on available time and inclination of the instructor, this lab can be easily modified to produce analysis of either the RDF or diffusion coefficient, or for a smaller range of temperatures. Ambitious students can be encouraged to modify the RDF code to produce analysis of the HH and OH radial distribution functions, which give additional insight into water’s hydrogen bonding.</w:t>
      </w:r>
    </w:p>
    <w:p w14:paraId="5D27A1B3" w14:textId="77777777" w:rsidR="002617AE" w:rsidRPr="006355C4" w:rsidRDefault="002617AE" w:rsidP="007557F1">
      <w:pPr>
        <w:pStyle w:val="JCEH1"/>
      </w:pPr>
      <w:r w:rsidRPr="006355C4">
        <w:t>Associated content</w:t>
      </w:r>
    </w:p>
    <w:p w14:paraId="54732DFD" w14:textId="77777777" w:rsidR="002617AE" w:rsidRPr="006355C4" w:rsidRDefault="00F715E3" w:rsidP="0078167A">
      <w:pPr>
        <w:pStyle w:val="JCEH2"/>
        <w:spacing w:before="60" w:after="60"/>
      </w:pPr>
      <w:r>
        <w:t>Supporting Information</w:t>
      </w:r>
    </w:p>
    <w:p w14:paraId="4FB9C37E" w14:textId="7038870B" w:rsidR="00331E40" w:rsidRDefault="00331E40" w:rsidP="00331E40">
      <w:pPr>
        <w:pStyle w:val="JCEbodytext"/>
        <w:ind w:firstLine="0"/>
      </w:pPr>
      <w:r>
        <w:t xml:space="preserve">Lab_Handout.doc </w:t>
      </w:r>
      <w:r w:rsidR="0004276E">
        <w:t>(</w:t>
      </w:r>
      <w:r>
        <w:t>handout for the lab, including background and procedure</w:t>
      </w:r>
      <w:r w:rsidR="0004276E">
        <w:t>)</w:t>
      </w:r>
    </w:p>
    <w:p w14:paraId="133A71BD" w14:textId="564A710F" w:rsidR="00331E40" w:rsidRPr="00331E40" w:rsidRDefault="00331E40" w:rsidP="00331E40">
      <w:pPr>
        <w:pStyle w:val="JCEbodytext"/>
        <w:ind w:firstLine="0"/>
      </w:pPr>
      <w:r w:rsidRPr="00331E40">
        <w:t>1_min.</w:t>
      </w:r>
      <w:r>
        <w:t xml:space="preserve">in </w:t>
      </w:r>
      <w:r w:rsidR="0004276E">
        <w:t>(</w:t>
      </w:r>
      <w:r w:rsidRPr="00331E40">
        <w:t xml:space="preserve">input file for the minimization step of the </w:t>
      </w:r>
      <w:r w:rsidR="0055276E">
        <w:t>MD</w:t>
      </w:r>
      <w:r w:rsidRPr="00331E40">
        <w:t xml:space="preserve"> run</w:t>
      </w:r>
      <w:r w:rsidR="0004276E">
        <w:t>)</w:t>
      </w:r>
    </w:p>
    <w:p w14:paraId="442A1529" w14:textId="5F38800D" w:rsidR="00331E40" w:rsidRPr="00331E40" w:rsidRDefault="00331E40" w:rsidP="00331E40">
      <w:pPr>
        <w:pStyle w:val="JCEbodytext"/>
        <w:ind w:firstLine="0"/>
      </w:pPr>
      <w:r w:rsidRPr="00331E40">
        <w:t xml:space="preserve">2_defrost.in </w:t>
      </w:r>
      <w:r w:rsidR="0004276E">
        <w:t>(</w:t>
      </w:r>
      <w:r w:rsidRPr="00331E40">
        <w:t xml:space="preserve">input file for the defrost step of the </w:t>
      </w:r>
      <w:r w:rsidR="0055276E">
        <w:t>MD</w:t>
      </w:r>
      <w:r w:rsidRPr="00331E40">
        <w:t xml:space="preserve"> run</w:t>
      </w:r>
      <w:r w:rsidR="0004276E">
        <w:t>)</w:t>
      </w:r>
    </w:p>
    <w:p w14:paraId="1D7A93E6" w14:textId="2F94137A" w:rsidR="00331E40" w:rsidRPr="00331E40" w:rsidRDefault="00331E40" w:rsidP="00331E40">
      <w:pPr>
        <w:pStyle w:val="JCEbodytext"/>
        <w:ind w:firstLine="0"/>
      </w:pPr>
      <w:r w:rsidRPr="00331E40">
        <w:t xml:space="preserve">3_equil.in </w:t>
      </w:r>
      <w:r w:rsidR="0004276E">
        <w:t>(</w:t>
      </w:r>
      <w:r w:rsidRPr="00331E40">
        <w:t xml:space="preserve">input file for the equilibrium step of the </w:t>
      </w:r>
      <w:r w:rsidR="0055276E">
        <w:t xml:space="preserve">MD </w:t>
      </w:r>
      <w:r w:rsidRPr="00331E40">
        <w:t>run</w:t>
      </w:r>
      <w:r w:rsidR="0004276E">
        <w:t>)</w:t>
      </w:r>
    </w:p>
    <w:p w14:paraId="02889568" w14:textId="7EA15C9B" w:rsidR="00331E40" w:rsidRPr="00331E40" w:rsidRDefault="00331E40" w:rsidP="00331E40">
      <w:pPr>
        <w:pStyle w:val="JCEbodytext"/>
        <w:ind w:firstLine="0"/>
      </w:pPr>
      <w:r w:rsidRPr="00331E40">
        <w:t xml:space="preserve">4_md.in </w:t>
      </w:r>
      <w:r w:rsidR="0004276E">
        <w:t>(</w:t>
      </w:r>
      <w:r w:rsidRPr="00331E40">
        <w:t xml:space="preserve">input file for the production step of the </w:t>
      </w:r>
      <w:r w:rsidR="0055276E">
        <w:t>MD</w:t>
      </w:r>
      <w:r w:rsidRPr="00331E40">
        <w:t xml:space="preserve"> run</w:t>
      </w:r>
      <w:r w:rsidR="0004276E">
        <w:t>)</w:t>
      </w:r>
    </w:p>
    <w:p w14:paraId="4CD868C2" w14:textId="16A9FD54" w:rsidR="00331E40" w:rsidRPr="00331E40" w:rsidRDefault="00331E40" w:rsidP="00331E40">
      <w:pPr>
        <w:pStyle w:val="JCEbodytext"/>
        <w:ind w:firstLine="0"/>
      </w:pPr>
      <w:r w:rsidRPr="00331E40">
        <w:t xml:space="preserve">diffusion.f90 </w:t>
      </w:r>
      <w:r w:rsidR="0004276E">
        <w:t>(</w:t>
      </w:r>
      <w:r w:rsidRPr="00331E40">
        <w:t>Fortran code</w:t>
      </w:r>
      <w:r>
        <w:t xml:space="preserve"> for the diffusion calculation</w:t>
      </w:r>
      <w:r w:rsidR="0004276E">
        <w:t>)</w:t>
      </w:r>
    </w:p>
    <w:p w14:paraId="2537BA3D" w14:textId="26AB8106" w:rsidR="00331E40" w:rsidRPr="00331E40" w:rsidRDefault="00331E40" w:rsidP="00331E40">
      <w:pPr>
        <w:pStyle w:val="JCEbodytext"/>
        <w:ind w:firstLine="0"/>
      </w:pPr>
      <w:r w:rsidRPr="00331E40">
        <w:t xml:space="preserve">grOO.f90 </w:t>
      </w:r>
      <w:r w:rsidR="0004276E">
        <w:t>(</w:t>
      </w:r>
      <w:r w:rsidRPr="00331E40">
        <w:t>Fortran code for the radial distribution function calculation</w:t>
      </w:r>
      <w:r w:rsidR="0004276E">
        <w:t>)</w:t>
      </w:r>
    </w:p>
    <w:p w14:paraId="65F085E2" w14:textId="20E330C3" w:rsidR="00331E40" w:rsidRPr="00331E40" w:rsidRDefault="00331E40" w:rsidP="00331E40">
      <w:pPr>
        <w:pStyle w:val="JCEbodytext"/>
        <w:ind w:firstLine="0"/>
      </w:pPr>
      <w:r w:rsidRPr="00331E40">
        <w:t xml:space="preserve">ice.pdb </w:t>
      </w:r>
      <w:r w:rsidR="0004276E">
        <w:t>(</w:t>
      </w:r>
      <w:r w:rsidR="0055276E">
        <w:t>PDB of initial ice structure</w:t>
      </w:r>
      <w:r w:rsidR="0004276E">
        <w:t>)</w:t>
      </w:r>
    </w:p>
    <w:p w14:paraId="574D1321" w14:textId="565CA7D5" w:rsidR="00331E40" w:rsidRPr="00331E40" w:rsidRDefault="00331E40" w:rsidP="00331E40">
      <w:pPr>
        <w:pStyle w:val="JCEbodytext"/>
        <w:ind w:firstLine="0"/>
      </w:pPr>
      <w:r w:rsidRPr="00331E40">
        <w:t xml:space="preserve">input_commands.txt </w:t>
      </w:r>
      <w:r w:rsidR="0004276E">
        <w:t>(</w:t>
      </w:r>
      <w:r w:rsidRPr="00331E40">
        <w:t xml:space="preserve">list of commands used </w:t>
      </w:r>
      <w:r>
        <w:t>in the lab</w:t>
      </w:r>
      <w:r w:rsidR="0004276E">
        <w:t>)</w:t>
      </w:r>
    </w:p>
    <w:p w14:paraId="42E3C5A2" w14:textId="5FB0E875" w:rsidR="00331E40" w:rsidRPr="00331E40" w:rsidRDefault="00331E40" w:rsidP="00331E40">
      <w:pPr>
        <w:pStyle w:val="JCEbodytext"/>
        <w:ind w:firstLine="0"/>
      </w:pPr>
      <w:r w:rsidRPr="00331E40">
        <w:t xml:space="preserve">parse_mdcrd.pl </w:t>
      </w:r>
      <w:r w:rsidR="0004276E">
        <w:t>(</w:t>
      </w:r>
      <w:r w:rsidRPr="00331E40">
        <w:t xml:space="preserve">Perl script that reformats the trajectory file from the </w:t>
      </w:r>
      <w:r w:rsidR="0055276E">
        <w:t xml:space="preserve">MD </w:t>
      </w:r>
      <w:r w:rsidRPr="00331E40">
        <w:t>run</w:t>
      </w:r>
      <w:r w:rsidR="0004276E">
        <w:t>)</w:t>
      </w:r>
      <w:r w:rsidRPr="00331E40">
        <w:t xml:space="preserve"> </w:t>
      </w:r>
    </w:p>
    <w:p w14:paraId="72408FE7" w14:textId="3ED8059F" w:rsidR="00331E40" w:rsidRDefault="00331E40" w:rsidP="001E5311">
      <w:pPr>
        <w:pStyle w:val="JCEbodytext"/>
        <w:ind w:firstLine="0"/>
      </w:pPr>
      <w:r w:rsidRPr="00331E40">
        <w:t xml:space="preserve">parse_mdxyz.f90 </w:t>
      </w:r>
      <w:r w:rsidR="0004276E">
        <w:t>(</w:t>
      </w:r>
      <w:r w:rsidRPr="00331E40">
        <w:t xml:space="preserve">Fortran code that extracts the oxygen coordinates </w:t>
      </w:r>
      <w:r w:rsidR="0004276E">
        <w:t>from the reformated trajectory)</w:t>
      </w:r>
    </w:p>
    <w:p w14:paraId="6DEC122A" w14:textId="77777777" w:rsidR="002617AE" w:rsidRPr="006355C4" w:rsidRDefault="002617AE" w:rsidP="00545821">
      <w:pPr>
        <w:pStyle w:val="JCEH1"/>
        <w:spacing w:before="180"/>
      </w:pPr>
      <w:r w:rsidRPr="006355C4">
        <w:t>AUTHOR INFORMATION</w:t>
      </w:r>
    </w:p>
    <w:p w14:paraId="1481B817" w14:textId="77777777" w:rsidR="002617AE" w:rsidRPr="006355C4" w:rsidRDefault="002617AE" w:rsidP="00233655">
      <w:pPr>
        <w:pStyle w:val="JCEH2"/>
        <w:spacing w:before="60" w:after="60"/>
      </w:pPr>
      <w:r w:rsidRPr="006355C4">
        <w:t>Corresponding Author</w:t>
      </w:r>
    </w:p>
    <w:p w14:paraId="4F80144F" w14:textId="005BC575" w:rsidR="002617AE" w:rsidRDefault="002350E1" w:rsidP="002617AE">
      <w:pPr>
        <w:pStyle w:val="JCEFlushbody"/>
      </w:pPr>
      <w:r>
        <w:t xml:space="preserve">*E-mail: </w:t>
      </w:r>
      <w:r w:rsidR="00BC0D78">
        <w:t>cmiller@apu.edu</w:t>
      </w:r>
    </w:p>
    <w:p w14:paraId="7F97FF40" w14:textId="77777777" w:rsidR="002617AE" w:rsidRPr="006355C4" w:rsidRDefault="002617AE" w:rsidP="00545821">
      <w:pPr>
        <w:pStyle w:val="JCEH1"/>
        <w:spacing w:before="180"/>
      </w:pPr>
      <w:r w:rsidRPr="006355C4">
        <w:t>Acknowledgment</w:t>
      </w:r>
      <w:r w:rsidR="00950A6E">
        <w:t>s</w:t>
      </w:r>
    </w:p>
    <w:p w14:paraId="431071D7" w14:textId="317ADFF4" w:rsidR="00331E40" w:rsidRDefault="00331E40" w:rsidP="002617AE">
      <w:pPr>
        <w:pStyle w:val="JCEbodytext"/>
      </w:pPr>
      <w:r>
        <w:t xml:space="preserve">The authors thank Melanie Luallen for </w:t>
      </w:r>
      <w:r w:rsidR="00CF38BA">
        <w:t>her help confirming the results and Rachel Roller for correcting a bug in the parsing script.</w:t>
      </w:r>
    </w:p>
    <w:p w14:paraId="71F895AA" w14:textId="77777777" w:rsidR="002617AE" w:rsidRPr="006355C4" w:rsidRDefault="002617AE" w:rsidP="00545821">
      <w:pPr>
        <w:pStyle w:val="JCEH1"/>
        <w:spacing w:before="180"/>
      </w:pPr>
      <w:r w:rsidRPr="006355C4">
        <w:t>REFERENCES</w:t>
      </w:r>
    </w:p>
    <w:p w14:paraId="08FB4608" w14:textId="0C8EFA86" w:rsidR="00295712" w:rsidRPr="00C84AD6" w:rsidRDefault="00295712" w:rsidP="00C84AD6">
      <w:pPr>
        <w:pStyle w:val="JCEreferencelist"/>
        <w:numPr>
          <w:ilvl w:val="0"/>
          <w:numId w:val="20"/>
        </w:numPr>
        <w:rPr>
          <w:bCs/>
        </w:rPr>
      </w:pPr>
      <w:r>
        <w:t xml:space="preserve"> </w:t>
      </w:r>
      <w:r w:rsidRPr="00C84AD6">
        <w:t xml:space="preserve">Jorgensen, </w:t>
      </w:r>
      <w:r w:rsidR="00C84AD6">
        <w:t>W</w:t>
      </w:r>
      <w:r w:rsidRPr="00C84AD6">
        <w:t>.</w:t>
      </w:r>
      <w:r w:rsidR="00C84AD6">
        <w:t>;</w:t>
      </w:r>
      <w:r w:rsidRPr="00C84AD6">
        <w:t xml:space="preserve"> Cha</w:t>
      </w:r>
      <w:r w:rsidR="00C84AD6">
        <w:t xml:space="preserve">ndrasekhar, J.; Madura, J.; Impey, R.; </w:t>
      </w:r>
      <w:r w:rsidRPr="00C84AD6">
        <w:t>Klein</w:t>
      </w:r>
      <w:r w:rsidR="00C84AD6">
        <w:t>, M</w:t>
      </w:r>
      <w:r w:rsidRPr="00C84AD6">
        <w:t xml:space="preserve">. </w:t>
      </w:r>
      <w:r w:rsidR="00C84AD6" w:rsidRPr="00C84AD6">
        <w:rPr>
          <w:bCs/>
        </w:rPr>
        <w:t>Comparison of simple potential functions for simulating liquid water</w:t>
      </w:r>
      <w:r w:rsidR="00C84AD6">
        <w:rPr>
          <w:bCs/>
        </w:rPr>
        <w:t xml:space="preserve">. </w:t>
      </w:r>
      <w:r w:rsidR="00C84AD6" w:rsidRPr="00C84AD6">
        <w:rPr>
          <w:bCs/>
          <w:i/>
        </w:rPr>
        <w:t>J. Chem. Phys.</w:t>
      </w:r>
      <w:r w:rsidR="00C84AD6">
        <w:rPr>
          <w:bCs/>
        </w:rPr>
        <w:t xml:space="preserve"> </w:t>
      </w:r>
      <w:r w:rsidR="00C84AD6" w:rsidRPr="00C84AD6">
        <w:rPr>
          <w:b/>
          <w:bCs/>
        </w:rPr>
        <w:t>1983</w:t>
      </w:r>
      <w:r w:rsidR="00C84AD6">
        <w:rPr>
          <w:bCs/>
        </w:rPr>
        <w:t xml:space="preserve">, </w:t>
      </w:r>
      <w:r w:rsidR="00C84AD6" w:rsidRPr="00C84AD6">
        <w:rPr>
          <w:bCs/>
          <w:i/>
        </w:rPr>
        <w:t>79</w:t>
      </w:r>
      <w:r w:rsidR="00C84AD6">
        <w:rPr>
          <w:bCs/>
        </w:rPr>
        <w:t>(2), 926; DOI:</w:t>
      </w:r>
      <w:r w:rsidR="00C84AD6" w:rsidRPr="00C84AD6">
        <w:rPr>
          <w:bCs/>
        </w:rPr>
        <w:t>10.1063/1.445869</w:t>
      </w:r>
    </w:p>
    <w:p w14:paraId="2ABA66BE" w14:textId="257FE1AF" w:rsidR="00295712" w:rsidRPr="00295712" w:rsidRDefault="00F94D67" w:rsidP="00295712">
      <w:pPr>
        <w:pStyle w:val="JCEreferencelist"/>
        <w:numPr>
          <w:ilvl w:val="0"/>
          <w:numId w:val="20"/>
        </w:numPr>
      </w:pPr>
      <w:r>
        <w:t xml:space="preserve"> </w:t>
      </w:r>
      <w:r w:rsidR="00295712" w:rsidRPr="00295712">
        <w:t>Kauzmann,</w:t>
      </w:r>
      <w:r w:rsidR="004544A2">
        <w:t xml:space="preserve"> W.</w:t>
      </w:r>
      <w:r w:rsidR="00295712" w:rsidRPr="00295712">
        <w:t xml:space="preserve"> </w:t>
      </w:r>
      <w:r w:rsidR="00295712" w:rsidRPr="004544A2">
        <w:rPr>
          <w:i/>
        </w:rPr>
        <w:t>In the Mechanism of Enzyme Action</w:t>
      </w:r>
      <w:r w:rsidR="00295712" w:rsidRPr="00295712">
        <w:t>. The Johns Hopkins Press</w:t>
      </w:r>
      <w:r w:rsidR="004544A2">
        <w:t>: Baltimore, Maryland, 1954</w:t>
      </w:r>
      <w:r w:rsidR="00295712" w:rsidRPr="00295712">
        <w:t xml:space="preserve"> </w:t>
      </w:r>
    </w:p>
    <w:p w14:paraId="4C044597" w14:textId="6602BC43" w:rsidR="00295712" w:rsidRPr="00295712" w:rsidRDefault="00F94D67" w:rsidP="009A486E">
      <w:pPr>
        <w:pStyle w:val="JCEreferencelist"/>
        <w:numPr>
          <w:ilvl w:val="0"/>
          <w:numId w:val="20"/>
        </w:numPr>
      </w:pPr>
      <w:r>
        <w:t xml:space="preserve"> </w:t>
      </w:r>
      <w:r w:rsidR="00295712" w:rsidRPr="00295712">
        <w:t>Jackson</w:t>
      </w:r>
      <w:r w:rsidR="009A486E">
        <w:t>, S</w:t>
      </w:r>
      <w:r w:rsidR="00295712" w:rsidRPr="00295712">
        <w:t xml:space="preserve">. </w:t>
      </w:r>
      <w:r w:rsidR="009A486E">
        <w:t xml:space="preserve">How do small single-domain proteins fold? </w:t>
      </w:r>
      <w:r w:rsidR="00295712" w:rsidRPr="009A486E">
        <w:rPr>
          <w:i/>
        </w:rPr>
        <w:t>Folding and Design</w:t>
      </w:r>
      <w:r w:rsidR="00295712" w:rsidRPr="00295712">
        <w:t xml:space="preserve">, </w:t>
      </w:r>
      <w:r w:rsidR="009A486E" w:rsidRPr="00212F15">
        <w:rPr>
          <w:b/>
        </w:rPr>
        <w:t>1998</w:t>
      </w:r>
      <w:r w:rsidR="009A486E">
        <w:t xml:space="preserve">, </w:t>
      </w:r>
      <w:r w:rsidR="00295712" w:rsidRPr="00212F15">
        <w:rPr>
          <w:i/>
        </w:rPr>
        <w:t>3</w:t>
      </w:r>
      <w:r w:rsidR="009A486E">
        <w:t>(4),</w:t>
      </w:r>
      <w:r w:rsidR="00295712" w:rsidRPr="00295712">
        <w:t xml:space="preserve"> </w:t>
      </w:r>
      <w:r w:rsidR="009A486E">
        <w:t xml:space="preserve">R81-91; DOI: </w:t>
      </w:r>
      <w:r w:rsidR="009A486E" w:rsidRPr="009A486E">
        <w:t>10.1016/S1359-0278(98)00033-9</w:t>
      </w:r>
    </w:p>
    <w:p w14:paraId="5AEE7F08" w14:textId="1BC5981E" w:rsidR="00295712" w:rsidRPr="00295712" w:rsidRDefault="00F94D67" w:rsidP="00515500">
      <w:pPr>
        <w:pStyle w:val="JCEreferencelist"/>
        <w:numPr>
          <w:ilvl w:val="0"/>
          <w:numId w:val="20"/>
        </w:numPr>
      </w:pPr>
      <w:r>
        <w:t xml:space="preserve"> </w:t>
      </w:r>
      <w:r w:rsidR="00515500">
        <w:t xml:space="preserve">Southall, N.; Dill, K.; </w:t>
      </w:r>
      <w:r w:rsidR="00295712" w:rsidRPr="00295712">
        <w:t>Haymet</w:t>
      </w:r>
      <w:r w:rsidR="00515500">
        <w:t>, A</w:t>
      </w:r>
      <w:r w:rsidR="00295712" w:rsidRPr="00295712">
        <w:t xml:space="preserve">. </w:t>
      </w:r>
      <w:r w:rsidR="00515500">
        <w:t xml:space="preserve">A View of the Hydrophobic Effect. </w:t>
      </w:r>
      <w:r w:rsidR="00515500" w:rsidRPr="00515500">
        <w:rPr>
          <w:i/>
        </w:rPr>
        <w:t>J. Phys. Chem. B.</w:t>
      </w:r>
      <w:r w:rsidR="00515500">
        <w:t xml:space="preserve"> </w:t>
      </w:r>
      <w:r w:rsidR="00515500" w:rsidRPr="00515500">
        <w:rPr>
          <w:b/>
        </w:rPr>
        <w:t>2002</w:t>
      </w:r>
      <w:r w:rsidR="00515500">
        <w:t>,</w:t>
      </w:r>
      <w:r w:rsidR="00295712" w:rsidRPr="00295712">
        <w:t xml:space="preserve"> </w:t>
      </w:r>
      <w:r w:rsidR="00295712" w:rsidRPr="00515500">
        <w:rPr>
          <w:i/>
        </w:rPr>
        <w:t>106</w:t>
      </w:r>
      <w:r w:rsidR="00515500">
        <w:t xml:space="preserve">(3), 521-533; DOI: </w:t>
      </w:r>
      <w:r w:rsidR="00515500" w:rsidRPr="00515500">
        <w:t>10.1021/jp015514e</w:t>
      </w:r>
    </w:p>
    <w:p w14:paraId="0A8C3332" w14:textId="6CA3819A" w:rsidR="00295712" w:rsidRPr="00295712" w:rsidRDefault="00F94D67" w:rsidP="002612FB">
      <w:pPr>
        <w:pStyle w:val="JCEreferencelist"/>
        <w:numPr>
          <w:ilvl w:val="0"/>
          <w:numId w:val="20"/>
        </w:numPr>
      </w:pPr>
      <w:r>
        <w:t xml:space="preserve"> </w:t>
      </w:r>
      <w:r w:rsidR="002612FB">
        <w:t xml:space="preserve">Prabhu, N.; Sharp, K. Protein-Solvent Interactions. </w:t>
      </w:r>
      <w:r w:rsidR="002612FB" w:rsidRPr="002612FB">
        <w:rPr>
          <w:i/>
        </w:rPr>
        <w:t>Chem. Rev.</w:t>
      </w:r>
      <w:r w:rsidR="002612FB">
        <w:t xml:space="preserve"> </w:t>
      </w:r>
      <w:r w:rsidR="002612FB" w:rsidRPr="002612FB">
        <w:rPr>
          <w:b/>
        </w:rPr>
        <w:t>2006</w:t>
      </w:r>
      <w:r w:rsidR="002612FB">
        <w:t xml:space="preserve">, </w:t>
      </w:r>
      <w:r w:rsidR="002612FB" w:rsidRPr="002612FB">
        <w:rPr>
          <w:i/>
        </w:rPr>
        <w:t>106</w:t>
      </w:r>
      <w:r w:rsidR="002612FB">
        <w:t>(5), 1616-1623; DOI:</w:t>
      </w:r>
      <w:r w:rsidR="002612FB" w:rsidRPr="002612FB">
        <w:t>10.1021/cr040437f</w:t>
      </w:r>
    </w:p>
    <w:p w14:paraId="3F94BE1C" w14:textId="456E7982" w:rsidR="00295712" w:rsidRPr="00295712" w:rsidRDefault="00F94D67" w:rsidP="00295712">
      <w:pPr>
        <w:pStyle w:val="JCEreferencelist"/>
        <w:numPr>
          <w:ilvl w:val="0"/>
          <w:numId w:val="20"/>
        </w:numPr>
      </w:pPr>
      <w:r>
        <w:t xml:space="preserve"> </w:t>
      </w:r>
      <w:r w:rsidR="00295712" w:rsidRPr="00295712">
        <w:t>Sklenar,</w:t>
      </w:r>
      <w:r w:rsidR="007B1C04">
        <w:t xml:space="preserve"> H.;</w:t>
      </w:r>
      <w:r w:rsidR="00295712" w:rsidRPr="00295712">
        <w:t xml:space="preserve"> Eisenhaber, </w:t>
      </w:r>
      <w:r w:rsidR="007B1C04">
        <w:t>F.;</w:t>
      </w:r>
      <w:r w:rsidR="00295712" w:rsidRPr="00295712">
        <w:t xml:space="preserve"> Poncin</w:t>
      </w:r>
      <w:r w:rsidR="007B1C04">
        <w:t>, M.;</w:t>
      </w:r>
      <w:r w:rsidR="00295712" w:rsidRPr="00295712">
        <w:t xml:space="preserve"> Lavery,</w:t>
      </w:r>
      <w:r w:rsidR="007B1C04">
        <w:t xml:space="preserve"> R.</w:t>
      </w:r>
      <w:r w:rsidR="00295712" w:rsidRPr="00295712">
        <w:t xml:space="preserve"> </w:t>
      </w:r>
      <w:r w:rsidR="00295712" w:rsidRPr="007B1C04">
        <w:rPr>
          <w:i/>
        </w:rPr>
        <w:t>Theoretical Biochemistry and Molecular Biophysics</w:t>
      </w:r>
      <w:r w:rsidR="00295712" w:rsidRPr="00295712">
        <w:t>. Adenine</w:t>
      </w:r>
      <w:r w:rsidR="007B1C04">
        <w:t xml:space="preserve"> Press: New York, 1990</w:t>
      </w:r>
    </w:p>
    <w:p w14:paraId="765ACBA8" w14:textId="16407729" w:rsidR="00295712" w:rsidRPr="00295712" w:rsidRDefault="0040681C" w:rsidP="00273EBC">
      <w:pPr>
        <w:pStyle w:val="JCEreferencelist"/>
        <w:numPr>
          <w:ilvl w:val="0"/>
          <w:numId w:val="20"/>
        </w:numPr>
      </w:pPr>
      <w:r>
        <w:t xml:space="preserve"> </w:t>
      </w:r>
      <w:r w:rsidR="005B1385">
        <w:t>Fujishima, A. and Honda; K.</w:t>
      </w:r>
      <w:r w:rsidR="00295712" w:rsidRPr="00295712">
        <w:t xml:space="preserve"> </w:t>
      </w:r>
      <w:r w:rsidR="005B1385" w:rsidRPr="005B1385">
        <w:rPr>
          <w:bCs/>
        </w:rPr>
        <w:t>Electrochemical Photolysis of Water at a Semiconductor Electrode</w:t>
      </w:r>
      <w:r w:rsidR="005B1385">
        <w:t xml:space="preserve">. </w:t>
      </w:r>
      <w:r w:rsidR="00295712" w:rsidRPr="005B1385">
        <w:rPr>
          <w:i/>
        </w:rPr>
        <w:t>Nature</w:t>
      </w:r>
      <w:r w:rsidR="00295712" w:rsidRPr="00295712">
        <w:t xml:space="preserve">, </w:t>
      </w:r>
      <w:r w:rsidR="006E283A" w:rsidRPr="006E283A">
        <w:rPr>
          <w:b/>
        </w:rPr>
        <w:t>1972</w:t>
      </w:r>
      <w:r w:rsidR="006E283A">
        <w:t xml:space="preserve">, </w:t>
      </w:r>
      <w:r w:rsidR="006E283A" w:rsidRPr="006E283A">
        <w:rPr>
          <w:i/>
        </w:rPr>
        <w:t>238</w:t>
      </w:r>
      <w:r w:rsidR="006E283A">
        <w:t>, 37-38; DOI:</w:t>
      </w:r>
      <w:r w:rsidR="006E283A" w:rsidRPr="006E283A">
        <w:t>10.1038/238037a0</w:t>
      </w:r>
    </w:p>
    <w:p w14:paraId="1443D59C" w14:textId="4E6DE01F" w:rsidR="00295712" w:rsidRPr="00295712" w:rsidRDefault="0059508A" w:rsidP="00824335">
      <w:pPr>
        <w:pStyle w:val="JCEreferencelist"/>
        <w:numPr>
          <w:ilvl w:val="0"/>
          <w:numId w:val="20"/>
        </w:numPr>
      </w:pPr>
      <w:r>
        <w:t xml:space="preserve"> Fujishima, A.; Rao T.; Tryk, D.</w:t>
      </w:r>
      <w:r w:rsidR="00295712" w:rsidRPr="00295712">
        <w:t xml:space="preserve"> </w:t>
      </w:r>
      <w:r w:rsidR="00824335" w:rsidRPr="00824335">
        <w:t>Titanium dioxide photocatalysis</w:t>
      </w:r>
      <w:r w:rsidR="00824335">
        <w:t xml:space="preserve">. </w:t>
      </w:r>
      <w:r w:rsidR="00295712" w:rsidRPr="00824335">
        <w:rPr>
          <w:i/>
        </w:rPr>
        <w:t>J</w:t>
      </w:r>
      <w:r w:rsidRPr="00824335">
        <w:rPr>
          <w:i/>
        </w:rPr>
        <w:t xml:space="preserve">. </w:t>
      </w:r>
      <w:r w:rsidR="00295712" w:rsidRPr="00824335">
        <w:rPr>
          <w:i/>
        </w:rPr>
        <w:t>Photochem</w:t>
      </w:r>
      <w:r w:rsidRPr="00824335">
        <w:rPr>
          <w:i/>
        </w:rPr>
        <w:t>.</w:t>
      </w:r>
      <w:r w:rsidR="00295712" w:rsidRPr="00824335">
        <w:rPr>
          <w:i/>
        </w:rPr>
        <w:t xml:space="preserve"> and Photobio</w:t>
      </w:r>
      <w:r>
        <w:t>.</w:t>
      </w:r>
      <w:r w:rsidR="00295712" w:rsidRPr="00295712">
        <w:t xml:space="preserve"> </w:t>
      </w:r>
      <w:r w:rsidR="00295712" w:rsidRPr="00824335">
        <w:rPr>
          <w:i/>
        </w:rPr>
        <w:t>C</w:t>
      </w:r>
      <w:r w:rsidR="00295712" w:rsidRPr="00295712">
        <w:t>,</w:t>
      </w:r>
      <w:r>
        <w:t xml:space="preserve"> </w:t>
      </w:r>
      <w:r w:rsidRPr="00824335">
        <w:rPr>
          <w:b/>
        </w:rPr>
        <w:t>2000</w:t>
      </w:r>
      <w:r>
        <w:t xml:space="preserve">, </w:t>
      </w:r>
      <w:r w:rsidR="00295712" w:rsidRPr="00824335">
        <w:rPr>
          <w:i/>
        </w:rPr>
        <w:t>1</w:t>
      </w:r>
      <w:r>
        <w:t xml:space="preserve">, </w:t>
      </w:r>
      <w:r w:rsidR="00295712" w:rsidRPr="00295712">
        <w:t>1</w:t>
      </w:r>
      <w:r>
        <w:t>-21</w:t>
      </w:r>
      <w:r w:rsidR="00824335">
        <w:t xml:space="preserve">; DOI: </w:t>
      </w:r>
      <w:r w:rsidR="00824335" w:rsidRPr="00824335">
        <w:t>10.1016/S1389-5567(00)00002-2</w:t>
      </w:r>
    </w:p>
    <w:p w14:paraId="0966729B" w14:textId="2C761A1F" w:rsidR="00295712" w:rsidRPr="00295712" w:rsidRDefault="0013385B" w:rsidP="00AF4D2F">
      <w:pPr>
        <w:pStyle w:val="JCEreferencelist"/>
        <w:numPr>
          <w:ilvl w:val="0"/>
          <w:numId w:val="20"/>
        </w:numPr>
      </w:pPr>
      <w:r>
        <w:t xml:space="preserve"> </w:t>
      </w:r>
      <w:r w:rsidR="00295712" w:rsidRPr="00295712">
        <w:t xml:space="preserve">Tryk, </w:t>
      </w:r>
      <w:r w:rsidR="00AF4D2F">
        <w:t>D</w:t>
      </w:r>
      <w:r w:rsidR="00295712" w:rsidRPr="00295712">
        <w:t>.</w:t>
      </w:r>
      <w:r w:rsidR="00AF4D2F">
        <w:t>;</w:t>
      </w:r>
      <w:r w:rsidR="00295712" w:rsidRPr="00295712">
        <w:t xml:space="preserve"> Fujishima </w:t>
      </w:r>
      <w:r w:rsidR="00AF4D2F">
        <w:t>A</w:t>
      </w:r>
      <w:r w:rsidR="00295712" w:rsidRPr="00295712">
        <w:t>.</w:t>
      </w:r>
      <w:r w:rsidR="00AF4D2F">
        <w:t>;</w:t>
      </w:r>
      <w:r w:rsidR="00295712" w:rsidRPr="00295712">
        <w:t xml:space="preserve"> Honda.</w:t>
      </w:r>
      <w:r w:rsidR="00AF4D2F">
        <w:t xml:space="preserve"> K.</w:t>
      </w:r>
      <w:r w:rsidR="00295712" w:rsidRPr="00295712">
        <w:t xml:space="preserve"> </w:t>
      </w:r>
      <w:r w:rsidR="00AF4D2F" w:rsidRPr="00AF4D2F">
        <w:t>Recent topics in photoelectrochemistry: achievements and future prospects</w:t>
      </w:r>
      <w:r w:rsidR="00AF4D2F">
        <w:t xml:space="preserve">. </w:t>
      </w:r>
      <w:r w:rsidR="00295712" w:rsidRPr="00AF4D2F">
        <w:rPr>
          <w:i/>
        </w:rPr>
        <w:t>Electrochimica Acta</w:t>
      </w:r>
      <w:r w:rsidR="00295712" w:rsidRPr="00295712">
        <w:t xml:space="preserve">, </w:t>
      </w:r>
      <w:r w:rsidR="00AF4D2F" w:rsidRPr="00AF4D2F">
        <w:rPr>
          <w:b/>
        </w:rPr>
        <w:t>2000</w:t>
      </w:r>
      <w:r w:rsidR="00AF4D2F">
        <w:t xml:space="preserve">, </w:t>
      </w:r>
      <w:r w:rsidR="00AF4D2F" w:rsidRPr="00AF4D2F">
        <w:rPr>
          <w:i/>
        </w:rPr>
        <w:t>45</w:t>
      </w:r>
      <w:r w:rsidR="00AF4D2F">
        <w:t>(15),</w:t>
      </w:r>
      <w:r w:rsidR="00295712" w:rsidRPr="00295712">
        <w:t xml:space="preserve"> 2363</w:t>
      </w:r>
      <w:r w:rsidR="00AF4D2F">
        <w:t>-2376;</w:t>
      </w:r>
      <w:r w:rsidR="00295712" w:rsidRPr="00295712">
        <w:t xml:space="preserve"> </w:t>
      </w:r>
      <w:r w:rsidR="00AF4D2F">
        <w:t xml:space="preserve">DOI: </w:t>
      </w:r>
      <w:r w:rsidR="00AF4D2F" w:rsidRPr="00AF4D2F">
        <w:t>10.1016/S0013-4686(00)00337-6</w:t>
      </w:r>
    </w:p>
    <w:p w14:paraId="3A4748E0" w14:textId="306D051F" w:rsidR="00295712" w:rsidRPr="00295712" w:rsidRDefault="00295712" w:rsidP="00581E34">
      <w:pPr>
        <w:pStyle w:val="JCEreferencelist"/>
        <w:numPr>
          <w:ilvl w:val="0"/>
          <w:numId w:val="20"/>
        </w:numPr>
      </w:pPr>
      <w:r w:rsidRPr="00295712">
        <w:t>Furse</w:t>
      </w:r>
      <w:r w:rsidR="00581E34">
        <w:t>, K.</w:t>
      </w:r>
      <w:r w:rsidRPr="00295712">
        <w:t xml:space="preserve"> and</w:t>
      </w:r>
      <w:r w:rsidR="00581E34">
        <w:t xml:space="preserve"> </w:t>
      </w:r>
      <w:r w:rsidRPr="00295712">
        <w:t>Corcelli</w:t>
      </w:r>
      <w:r w:rsidR="00581E34">
        <w:t>, S</w:t>
      </w:r>
      <w:r w:rsidRPr="00295712">
        <w:t>.</w:t>
      </w:r>
      <w:r w:rsidR="00581E34">
        <w:t xml:space="preserve"> </w:t>
      </w:r>
      <w:r w:rsidR="00581E34" w:rsidRPr="00581E34">
        <w:t>The dynamics of water at DNA interfaces: computational studies of Hoechst 33258 bound to DNA</w:t>
      </w:r>
      <w:r w:rsidR="00581E34">
        <w:t xml:space="preserve">. </w:t>
      </w:r>
      <w:r w:rsidR="00581E34" w:rsidRPr="00581E34">
        <w:rPr>
          <w:i/>
        </w:rPr>
        <w:t>J. Am. Chem. Soc</w:t>
      </w:r>
      <w:r w:rsidR="00581E34">
        <w:t xml:space="preserve">., </w:t>
      </w:r>
      <w:r w:rsidR="00581E34" w:rsidRPr="00581E34">
        <w:rPr>
          <w:b/>
        </w:rPr>
        <w:t>2008</w:t>
      </w:r>
      <w:r w:rsidR="00581E34">
        <w:t xml:space="preserve">, </w:t>
      </w:r>
      <w:r w:rsidR="00581E34" w:rsidRPr="00581E34">
        <w:rPr>
          <w:i/>
        </w:rPr>
        <w:t>130</w:t>
      </w:r>
      <w:r w:rsidR="00581E34">
        <w:t>(</w:t>
      </w:r>
      <w:r w:rsidRPr="00295712">
        <w:t>39</w:t>
      </w:r>
      <w:r w:rsidR="00581E34">
        <w:t xml:space="preserve">), 13103-13109; DOI: </w:t>
      </w:r>
      <w:r w:rsidR="00581E34" w:rsidRPr="00581E34">
        <w:t>10.1021/ja803728g</w:t>
      </w:r>
    </w:p>
    <w:p w14:paraId="5BC3856D" w14:textId="067EB889" w:rsidR="00295712" w:rsidRPr="00EB0E4C" w:rsidRDefault="00295712" w:rsidP="00EB0E4C">
      <w:pPr>
        <w:pStyle w:val="JCEreferencelist"/>
        <w:numPr>
          <w:ilvl w:val="0"/>
          <w:numId w:val="20"/>
        </w:numPr>
      </w:pPr>
      <w:r w:rsidRPr="00295712">
        <w:t xml:space="preserve">Nadassy, </w:t>
      </w:r>
      <w:r w:rsidR="00EB0E4C">
        <w:t>K</w:t>
      </w:r>
      <w:r w:rsidRPr="00295712">
        <w:t>.</w:t>
      </w:r>
      <w:r w:rsidR="00EB0E4C">
        <w:t>;</w:t>
      </w:r>
      <w:r w:rsidRPr="00295712">
        <w:t xml:space="preserve"> Wodak, </w:t>
      </w:r>
      <w:r w:rsidR="00EB0E4C">
        <w:t>S</w:t>
      </w:r>
      <w:r w:rsidRPr="00295712">
        <w:t>.</w:t>
      </w:r>
      <w:r w:rsidR="00EB0E4C">
        <w:t>;</w:t>
      </w:r>
      <w:r w:rsidRPr="00295712">
        <w:t xml:space="preserve"> Janin</w:t>
      </w:r>
      <w:r w:rsidRPr="00EB0E4C">
        <w:t>.</w:t>
      </w:r>
      <w:r w:rsidR="00EB0E4C">
        <w:t xml:space="preserve"> J.</w:t>
      </w:r>
      <w:r w:rsidRPr="00EB0E4C">
        <w:t xml:space="preserve"> </w:t>
      </w:r>
      <w:r w:rsidR="00EB0E4C" w:rsidRPr="00EB0E4C">
        <w:rPr>
          <w:bCs/>
        </w:rPr>
        <w:t>Structural features of protein-nucleic acid recognition sites.</w:t>
      </w:r>
      <w:r w:rsidR="00EB0E4C">
        <w:rPr>
          <w:bCs/>
        </w:rPr>
        <w:t xml:space="preserve"> </w:t>
      </w:r>
      <w:r w:rsidRPr="00EB0E4C">
        <w:rPr>
          <w:i/>
        </w:rPr>
        <w:t>Biochem</w:t>
      </w:r>
      <w:r w:rsidR="00EB0E4C" w:rsidRPr="00EB0E4C">
        <w:rPr>
          <w:i/>
        </w:rPr>
        <w:t>istry</w:t>
      </w:r>
      <w:r w:rsidRPr="00EB0E4C">
        <w:t xml:space="preserve">, </w:t>
      </w:r>
      <w:r w:rsidR="00EB0E4C" w:rsidRPr="00EB0E4C">
        <w:rPr>
          <w:b/>
        </w:rPr>
        <w:t>1999</w:t>
      </w:r>
      <w:r w:rsidR="00EB0E4C" w:rsidRPr="00EB0E4C">
        <w:t>,</w:t>
      </w:r>
      <w:r w:rsidR="00EB0E4C">
        <w:t xml:space="preserve"> </w:t>
      </w:r>
      <w:r w:rsidRPr="00EB0E4C">
        <w:t>38</w:t>
      </w:r>
      <w:r w:rsidR="00EB0E4C">
        <w:t>(7), 1999-2017; DOI:</w:t>
      </w:r>
      <w:r w:rsidR="00EB0E4C" w:rsidRPr="00EB0E4C">
        <w:t>10.1021/bi982362d</w:t>
      </w:r>
    </w:p>
    <w:p w14:paraId="76E28E72" w14:textId="46570C7B" w:rsidR="00295712" w:rsidRPr="00295712" w:rsidRDefault="00295712" w:rsidP="00295712">
      <w:pPr>
        <w:pStyle w:val="JCEreferencelist"/>
        <w:numPr>
          <w:ilvl w:val="0"/>
          <w:numId w:val="20"/>
        </w:numPr>
      </w:pPr>
      <w:r w:rsidRPr="00295712">
        <w:tab/>
        <w:t>Allen</w:t>
      </w:r>
      <w:r w:rsidR="00526370">
        <w:t xml:space="preserve">, M. and </w:t>
      </w:r>
      <w:r w:rsidRPr="00295712">
        <w:t>Tildesley,</w:t>
      </w:r>
      <w:r w:rsidR="00526370">
        <w:t xml:space="preserve"> D.</w:t>
      </w:r>
      <w:r w:rsidRPr="00295712">
        <w:t xml:space="preserve"> </w:t>
      </w:r>
      <w:r w:rsidRPr="00295712">
        <w:rPr>
          <w:i/>
          <w:iCs/>
        </w:rPr>
        <w:t>Computer Simulations of Liquids</w:t>
      </w:r>
      <w:r w:rsidRPr="00295712">
        <w:t>. Oxford University Press</w:t>
      </w:r>
      <w:r w:rsidR="0034160B">
        <w:t>, Inc.</w:t>
      </w:r>
      <w:r w:rsidR="00526370">
        <w:t xml:space="preserve">: </w:t>
      </w:r>
      <w:r w:rsidR="0034160B">
        <w:t>New York, 1987</w:t>
      </w:r>
      <w:r w:rsidRPr="00295712">
        <w:t xml:space="preserve"> </w:t>
      </w:r>
    </w:p>
    <w:p w14:paraId="6C7FA22C" w14:textId="318F56F2" w:rsidR="00295712" w:rsidRPr="00AD2CF7" w:rsidRDefault="00295712" w:rsidP="00A418F2">
      <w:pPr>
        <w:pStyle w:val="JCEreferencelist"/>
        <w:numPr>
          <w:ilvl w:val="0"/>
          <w:numId w:val="20"/>
        </w:numPr>
      </w:pPr>
      <w:r w:rsidRPr="00AD2CF7">
        <w:t>Soper</w:t>
      </w:r>
      <w:r w:rsidR="00C53CA9">
        <w:t>, A</w:t>
      </w:r>
      <w:r w:rsidRPr="00AD2CF7">
        <w:t>.</w:t>
      </w:r>
      <w:r w:rsidR="00A418F2">
        <w:t xml:space="preserve"> </w:t>
      </w:r>
      <w:r w:rsidR="00A418F2" w:rsidRPr="00A418F2">
        <w:t>The radial distribution functions of water and ice from 220 to 673 K and at pressures up to 400 Mpa</w:t>
      </w:r>
      <w:r w:rsidR="00A418F2">
        <w:t>.</w:t>
      </w:r>
      <w:r w:rsidRPr="00AD2CF7">
        <w:t xml:space="preserve"> </w:t>
      </w:r>
      <w:r w:rsidR="00C53CA9" w:rsidRPr="00A418F2">
        <w:rPr>
          <w:i/>
        </w:rPr>
        <w:t xml:space="preserve">J. </w:t>
      </w:r>
      <w:r w:rsidRPr="00A418F2">
        <w:rPr>
          <w:i/>
        </w:rPr>
        <w:t>Chem</w:t>
      </w:r>
      <w:r w:rsidR="00C53CA9" w:rsidRPr="00A418F2">
        <w:rPr>
          <w:i/>
        </w:rPr>
        <w:t>. Phys.</w:t>
      </w:r>
      <w:r w:rsidRPr="00A418F2">
        <w:rPr>
          <w:i/>
        </w:rPr>
        <w:t>,</w:t>
      </w:r>
      <w:r w:rsidRPr="00AD2CF7">
        <w:t xml:space="preserve"> </w:t>
      </w:r>
      <w:r w:rsidR="00C53CA9" w:rsidRPr="00A418F2">
        <w:rPr>
          <w:b/>
        </w:rPr>
        <w:t>2000</w:t>
      </w:r>
      <w:r w:rsidR="00EB0E4C" w:rsidRPr="00EB0E4C">
        <w:t>,</w:t>
      </w:r>
      <w:r w:rsidR="00C53CA9">
        <w:t xml:space="preserve"> </w:t>
      </w:r>
      <w:r w:rsidRPr="00EB0E4C">
        <w:rPr>
          <w:i/>
        </w:rPr>
        <w:t>258</w:t>
      </w:r>
      <w:r w:rsidR="00EB0E4C">
        <w:t>,</w:t>
      </w:r>
      <w:r w:rsidRPr="00AD2CF7">
        <w:t xml:space="preserve"> 121</w:t>
      </w:r>
      <w:r w:rsidR="00C53CA9">
        <w:t xml:space="preserve">-137; DOI: </w:t>
      </w:r>
      <w:r w:rsidR="00C53CA9" w:rsidRPr="00C53CA9">
        <w:t>10.1016/S0301-0104(00)00179-8</w:t>
      </w:r>
    </w:p>
    <w:p w14:paraId="777D6E70" w14:textId="1A57DAB2" w:rsidR="00295712" w:rsidRPr="00AD2CF7" w:rsidRDefault="00295712" w:rsidP="00AD2CF7">
      <w:pPr>
        <w:pStyle w:val="JCEreferencelist"/>
        <w:numPr>
          <w:ilvl w:val="0"/>
          <w:numId w:val="20"/>
        </w:numPr>
      </w:pPr>
      <w:r w:rsidRPr="00AD2CF7">
        <w:t>Einstein.</w:t>
      </w:r>
      <w:r w:rsidR="00AD2CF7" w:rsidRPr="00AD2CF7">
        <w:t xml:space="preserve"> A.</w:t>
      </w:r>
      <w:r w:rsidRPr="00AD2CF7">
        <w:t xml:space="preserve"> </w:t>
      </w:r>
      <w:r w:rsidR="00AD2CF7" w:rsidRPr="00AD2CF7">
        <w:rPr>
          <w:bCs/>
          <w:lang w:val="de-DE"/>
        </w:rPr>
        <w:t xml:space="preserve">Zur Elektrodynamik bewegter Körper </w:t>
      </w:r>
      <w:r w:rsidRPr="00AD2CF7">
        <w:rPr>
          <w:i/>
        </w:rPr>
        <w:t>Annalen der Physik</w:t>
      </w:r>
      <w:r w:rsidR="00AD2CF7" w:rsidRPr="00AD2CF7">
        <w:rPr>
          <w:i/>
        </w:rPr>
        <w:t xml:space="preserve"> </w:t>
      </w:r>
      <w:r w:rsidR="00AD2CF7" w:rsidRPr="00AD2CF7">
        <w:rPr>
          <w:b/>
        </w:rPr>
        <w:t>1905</w:t>
      </w:r>
      <w:r w:rsidRPr="00AD2CF7">
        <w:t xml:space="preserve"> </w:t>
      </w:r>
      <w:r w:rsidRPr="00AD2CF7">
        <w:rPr>
          <w:bCs/>
        </w:rPr>
        <w:t>322</w:t>
      </w:r>
      <w:r w:rsidR="00AD2CF7" w:rsidRPr="00AD2CF7">
        <w:t>(</w:t>
      </w:r>
      <w:r w:rsidRPr="00AD2CF7">
        <w:t>8</w:t>
      </w:r>
      <w:r w:rsidR="00AD2CF7" w:rsidRPr="00AD2CF7">
        <w:t>)</w:t>
      </w:r>
      <w:r w:rsidR="00AD2CF7">
        <w:t xml:space="preserve">, 891-921; </w:t>
      </w:r>
      <w:r w:rsidR="00AD2CF7" w:rsidRPr="00AD2CF7">
        <w:rPr>
          <w:bCs/>
        </w:rPr>
        <w:t>DOI: </w:t>
      </w:r>
      <w:r w:rsidR="00AD2CF7" w:rsidRPr="00AD2CF7">
        <w:t>10.1002/andp.19053221004</w:t>
      </w:r>
    </w:p>
    <w:p w14:paraId="07F46F5F" w14:textId="7C6AE40D" w:rsidR="00C12D01" w:rsidRPr="00C12D01" w:rsidRDefault="00C12D01" w:rsidP="00C12D01">
      <w:pPr>
        <w:pStyle w:val="JCEreferencelist"/>
        <w:numPr>
          <w:ilvl w:val="0"/>
          <w:numId w:val="20"/>
        </w:numPr>
      </w:pPr>
      <w:r w:rsidRPr="00AD2CF7">
        <w:t>Ca</w:t>
      </w:r>
      <w:r w:rsidR="00AD2CF7" w:rsidRPr="00AD2CF7">
        <w:t>se</w:t>
      </w:r>
      <w:r w:rsidR="00AD2CF7">
        <w:t xml:space="preserve">, D. A.; Darden, T. A.; Cheatham </w:t>
      </w:r>
      <w:r w:rsidRPr="00C12D01">
        <w:t xml:space="preserve">III, </w:t>
      </w:r>
      <w:r w:rsidR="00AD2CF7">
        <w:t>T. E</w:t>
      </w:r>
      <w:r w:rsidRPr="00C12D01">
        <w:t>.</w:t>
      </w:r>
      <w:r w:rsidR="00AD2CF7">
        <w:t>;</w:t>
      </w:r>
      <w:r w:rsidRPr="00C12D01">
        <w:t xml:space="preserve"> Simmerling, </w:t>
      </w:r>
      <w:r w:rsidR="00AD2CF7">
        <w:t>C. L.; Wang, J.; Duke, R. E.; Luo, R.;</w:t>
      </w:r>
      <w:r w:rsidRPr="00C12D01">
        <w:t xml:space="preserve"> Walker, W. Zhang, K.M. Merz, B. Roberts, S. Hayik, A. Roitberg, G. Seabra, J. Swails, A.W. Götz, I. Kolossváry, </w:t>
      </w:r>
      <w:r w:rsidR="00AD2CF7">
        <w:t>R. C</w:t>
      </w:r>
      <w:r w:rsidRPr="00C12D01">
        <w:t>.</w:t>
      </w:r>
      <w:r w:rsidR="00AD2CF7">
        <w:t>; Wong, K. F.; Paesani, F.; Vanicek, J</w:t>
      </w:r>
      <w:r w:rsidRPr="00C12D01">
        <w:t>.</w:t>
      </w:r>
      <w:r w:rsidR="00AD2CF7">
        <w:t>;</w:t>
      </w:r>
      <w:r w:rsidRPr="00C12D01">
        <w:t xml:space="preserve"> Wolf, </w:t>
      </w:r>
      <w:r w:rsidR="00AD2CF7">
        <w:t>R</w:t>
      </w:r>
      <w:r w:rsidRPr="00C12D01">
        <w:t>.</w:t>
      </w:r>
      <w:r w:rsidR="00AD2CF7">
        <w:t xml:space="preserve"> M.;</w:t>
      </w:r>
      <w:r w:rsidRPr="00C12D01">
        <w:t xml:space="preserve"> Liu, </w:t>
      </w:r>
      <w:r w:rsidR="00AD2CF7">
        <w:t>J</w:t>
      </w:r>
      <w:r w:rsidRPr="00C12D01">
        <w:t>.</w:t>
      </w:r>
      <w:r w:rsidR="00AD2CF7">
        <w:t>;</w:t>
      </w:r>
      <w:r w:rsidRPr="00C12D01">
        <w:t xml:space="preserve"> Wu, </w:t>
      </w:r>
      <w:r w:rsidR="00AD2CF7">
        <w:t>X</w:t>
      </w:r>
      <w:r w:rsidRPr="00C12D01">
        <w:t>.</w:t>
      </w:r>
      <w:r w:rsidR="00AD2CF7">
        <w:t>;</w:t>
      </w:r>
      <w:r w:rsidRPr="00C12D01">
        <w:t xml:space="preserve"> Brozell, </w:t>
      </w:r>
      <w:r w:rsidR="00AD2CF7">
        <w:t>S. R</w:t>
      </w:r>
      <w:r w:rsidRPr="00C12D01">
        <w:t>.</w:t>
      </w:r>
      <w:r w:rsidR="00AD2CF7">
        <w:t>;</w:t>
      </w:r>
      <w:r w:rsidRPr="00C12D01">
        <w:t xml:space="preserve"> Steinbrecher, </w:t>
      </w:r>
      <w:r w:rsidR="00AD2CF7">
        <w:t>T</w:t>
      </w:r>
      <w:r w:rsidRPr="00C12D01">
        <w:t>.</w:t>
      </w:r>
      <w:r w:rsidR="00AD2CF7">
        <w:t>;</w:t>
      </w:r>
      <w:r w:rsidRPr="00C12D01">
        <w:t xml:space="preserve"> Gohlke, </w:t>
      </w:r>
      <w:r w:rsidR="00AD2CF7">
        <w:t>H</w:t>
      </w:r>
      <w:r w:rsidRPr="00C12D01">
        <w:t>.</w:t>
      </w:r>
      <w:r w:rsidR="00AD2CF7">
        <w:t>;</w:t>
      </w:r>
      <w:r w:rsidRPr="00C12D01">
        <w:t xml:space="preserve"> Cai, X. Ye, J. Wang, M.-J. Hsieh, G. Cui, D.R. Roe, D.H. Mathews, M.G. Seetin, R. Salomon-Ferrer, C. Sagui, </w:t>
      </w:r>
      <w:r w:rsidR="00AD2CF7">
        <w:t>Q</w:t>
      </w:r>
      <w:r w:rsidRPr="00C12D01">
        <w:t>.</w:t>
      </w:r>
      <w:r w:rsidR="00AD2CF7">
        <w:t>;</w:t>
      </w:r>
      <w:r w:rsidRPr="00C12D01">
        <w:t xml:space="preserve"> Babin, </w:t>
      </w:r>
      <w:r w:rsidR="00AD2CF7">
        <w:t>V</w:t>
      </w:r>
      <w:r w:rsidRPr="00C12D01">
        <w:t>.</w:t>
      </w:r>
      <w:r w:rsidR="00AD2CF7">
        <w:t>;</w:t>
      </w:r>
      <w:r w:rsidRPr="00C12D01">
        <w:t xml:space="preserve"> Luchko, </w:t>
      </w:r>
      <w:r w:rsidR="00AD2CF7">
        <w:t>T</w:t>
      </w:r>
      <w:r w:rsidRPr="00C12D01">
        <w:t>.</w:t>
      </w:r>
      <w:r w:rsidR="00AD2CF7">
        <w:t>;</w:t>
      </w:r>
      <w:r w:rsidRPr="00C12D01">
        <w:t xml:space="preserve"> Gusarov,</w:t>
      </w:r>
      <w:r w:rsidR="00AD2CF7">
        <w:t xml:space="preserve"> S.; Kovalenko, A.; Kollman, P. A. </w:t>
      </w:r>
      <w:r w:rsidRPr="00C12D01">
        <w:t>AMBER 12, Universi</w:t>
      </w:r>
      <w:r w:rsidR="00AD2CF7">
        <w:t>ty of California, San Francisco, 2012</w:t>
      </w:r>
    </w:p>
    <w:p w14:paraId="5CB2D5F9" w14:textId="5C21FA38" w:rsidR="00295712" w:rsidRPr="00295712" w:rsidRDefault="00295712" w:rsidP="00304B8F">
      <w:pPr>
        <w:pStyle w:val="JCEreferencelist"/>
        <w:numPr>
          <w:ilvl w:val="0"/>
          <w:numId w:val="20"/>
        </w:numPr>
      </w:pPr>
      <w:r w:rsidRPr="00295712">
        <w:t xml:space="preserve">Pettersen, </w:t>
      </w:r>
      <w:r w:rsidR="002D77B0">
        <w:t>E</w:t>
      </w:r>
      <w:r w:rsidRPr="00295712">
        <w:t>.</w:t>
      </w:r>
      <w:r w:rsidR="002D77B0">
        <w:t>;</w:t>
      </w:r>
      <w:r w:rsidRPr="00295712">
        <w:t xml:space="preserve"> Goddard, </w:t>
      </w:r>
      <w:r w:rsidR="002D77B0">
        <w:t>T</w:t>
      </w:r>
      <w:r w:rsidRPr="00295712">
        <w:t>.</w:t>
      </w:r>
      <w:r w:rsidR="002D77B0">
        <w:t>;</w:t>
      </w:r>
      <w:r w:rsidRPr="00295712">
        <w:t xml:space="preserve"> Huang, </w:t>
      </w:r>
      <w:r w:rsidR="002D77B0">
        <w:t>C</w:t>
      </w:r>
      <w:r w:rsidRPr="00295712">
        <w:t>.</w:t>
      </w:r>
      <w:r w:rsidR="002D77B0">
        <w:t>;</w:t>
      </w:r>
      <w:r w:rsidRPr="00295712">
        <w:t xml:space="preserve"> Couch, </w:t>
      </w:r>
      <w:r w:rsidR="002D77B0">
        <w:t>G</w:t>
      </w:r>
      <w:r w:rsidRPr="00295712">
        <w:t>.</w:t>
      </w:r>
      <w:r w:rsidR="002D77B0">
        <w:t>; Greenblatt, D.; Meng, E.; Ferrin, T.</w:t>
      </w:r>
      <w:r w:rsidR="00304B8F">
        <w:t xml:space="preserve"> </w:t>
      </w:r>
      <w:r w:rsidR="00304B8F" w:rsidRPr="00304B8F">
        <w:rPr>
          <w:bCs/>
        </w:rPr>
        <w:t>UCSF Chimera—A Visualization System for Exploratory Research and Analysis</w:t>
      </w:r>
      <w:r w:rsidR="00304B8F">
        <w:rPr>
          <w:bCs/>
        </w:rPr>
        <w:t>.</w:t>
      </w:r>
      <w:r w:rsidR="00304B8F" w:rsidRPr="00304B8F">
        <w:rPr>
          <w:bCs/>
        </w:rPr>
        <w:t xml:space="preserve"> </w:t>
      </w:r>
      <w:r w:rsidRPr="00304B8F">
        <w:rPr>
          <w:i/>
          <w:iCs/>
        </w:rPr>
        <w:t>J</w:t>
      </w:r>
      <w:r w:rsidR="002D77B0" w:rsidRPr="00304B8F">
        <w:rPr>
          <w:i/>
          <w:iCs/>
        </w:rPr>
        <w:t>.</w:t>
      </w:r>
      <w:r w:rsidRPr="00304B8F">
        <w:rPr>
          <w:i/>
          <w:iCs/>
        </w:rPr>
        <w:t xml:space="preserve"> Comp</w:t>
      </w:r>
      <w:r w:rsidR="002D77B0" w:rsidRPr="00304B8F">
        <w:rPr>
          <w:i/>
          <w:iCs/>
        </w:rPr>
        <w:t>.</w:t>
      </w:r>
      <w:r w:rsidRPr="00304B8F">
        <w:rPr>
          <w:i/>
          <w:iCs/>
        </w:rPr>
        <w:t xml:space="preserve"> Chem.</w:t>
      </w:r>
      <w:r w:rsidRPr="00295712">
        <w:t xml:space="preserve"> </w:t>
      </w:r>
      <w:r w:rsidR="002D77B0" w:rsidRPr="00304B8F">
        <w:rPr>
          <w:b/>
        </w:rPr>
        <w:t>2004</w:t>
      </w:r>
      <w:r w:rsidR="002D77B0">
        <w:t xml:space="preserve">, </w:t>
      </w:r>
      <w:r w:rsidR="002D77B0" w:rsidRPr="00304B8F">
        <w:rPr>
          <w:i/>
        </w:rPr>
        <w:t>25</w:t>
      </w:r>
      <w:r w:rsidR="002D77B0">
        <w:t>(</w:t>
      </w:r>
      <w:r w:rsidRPr="00295712">
        <w:t>13</w:t>
      </w:r>
      <w:r w:rsidR="002D77B0">
        <w:t>), 1605-</w:t>
      </w:r>
      <w:r w:rsidR="00E32A8C">
        <w:t>1612</w:t>
      </w:r>
      <w:r w:rsidR="002D77B0">
        <w:t xml:space="preserve">; DOI: </w:t>
      </w:r>
      <w:r w:rsidR="002D77B0" w:rsidRPr="00304B8F">
        <w:rPr>
          <w:iCs/>
        </w:rPr>
        <w:t>10.1002/jcc.20084</w:t>
      </w:r>
    </w:p>
    <w:p w14:paraId="53C79629" w14:textId="11DE9CE6" w:rsidR="00295712" w:rsidRPr="00295712" w:rsidRDefault="00295712" w:rsidP="007348EF">
      <w:pPr>
        <w:pStyle w:val="JCEreferencelist"/>
        <w:numPr>
          <w:ilvl w:val="0"/>
          <w:numId w:val="20"/>
        </w:numPr>
      </w:pPr>
      <w:r w:rsidRPr="00295712">
        <w:t xml:space="preserve">Brooks, </w:t>
      </w:r>
      <w:r w:rsidR="007348EF">
        <w:t xml:space="preserve">B.; </w:t>
      </w:r>
      <w:r w:rsidRPr="00295712">
        <w:t xml:space="preserve">Brooks III, </w:t>
      </w:r>
      <w:r w:rsidR="007348EF">
        <w:t>C. L.;</w:t>
      </w:r>
      <w:r w:rsidRPr="00295712">
        <w:t xml:space="preserve"> Mackerell Jr., </w:t>
      </w:r>
      <w:r w:rsidR="007348EF">
        <w:t>A. D.;</w:t>
      </w:r>
      <w:r w:rsidRPr="00295712">
        <w:t xml:space="preserve"> Nilsson, </w:t>
      </w:r>
      <w:r w:rsidR="007348EF">
        <w:t>L.;</w:t>
      </w:r>
      <w:r w:rsidRPr="00295712">
        <w:t xml:space="preserve"> Petrella, </w:t>
      </w:r>
      <w:r w:rsidR="007348EF">
        <w:t>R. J.;</w:t>
      </w:r>
      <w:r w:rsidRPr="00295712">
        <w:t xml:space="preserve"> Roux, </w:t>
      </w:r>
      <w:r w:rsidR="007348EF">
        <w:t>B.;</w:t>
      </w:r>
      <w:r w:rsidRPr="00295712">
        <w:t xml:space="preserve"> Won, </w:t>
      </w:r>
      <w:r w:rsidR="007348EF">
        <w:t>Y</w:t>
      </w:r>
      <w:r w:rsidRPr="00295712">
        <w:t>.</w:t>
      </w:r>
      <w:r w:rsidR="007348EF">
        <w:t>;</w:t>
      </w:r>
      <w:r w:rsidRPr="00295712">
        <w:t xml:space="preserve"> Archontis, </w:t>
      </w:r>
      <w:r w:rsidR="007348EF">
        <w:t>G.;</w:t>
      </w:r>
      <w:r w:rsidRPr="00295712">
        <w:t xml:space="preserve"> Bartels, </w:t>
      </w:r>
      <w:r w:rsidR="007348EF">
        <w:t>C.;</w:t>
      </w:r>
      <w:r w:rsidRPr="00295712">
        <w:t xml:space="preserve"> Boresch, </w:t>
      </w:r>
      <w:r w:rsidR="007348EF">
        <w:t>S.;</w:t>
      </w:r>
      <w:r w:rsidRPr="00295712">
        <w:t xml:space="preserve"> Caflisch, </w:t>
      </w:r>
      <w:r w:rsidR="007348EF">
        <w:t>A.;</w:t>
      </w:r>
      <w:r w:rsidRPr="00295712">
        <w:t xml:space="preserve"> Caves, </w:t>
      </w:r>
      <w:r w:rsidR="007348EF">
        <w:t>L.;</w:t>
      </w:r>
      <w:r w:rsidRPr="00295712">
        <w:t xml:space="preserve"> Cui, </w:t>
      </w:r>
      <w:r w:rsidR="007348EF">
        <w:t xml:space="preserve">Q.; </w:t>
      </w:r>
      <w:r w:rsidRPr="00295712">
        <w:t xml:space="preserve">Dinner, </w:t>
      </w:r>
      <w:r w:rsidR="007348EF">
        <w:t>A. R.;</w:t>
      </w:r>
      <w:r w:rsidRPr="00295712">
        <w:t xml:space="preserve"> Feig, </w:t>
      </w:r>
      <w:r w:rsidR="007348EF">
        <w:t>M.; Fischer, S.; Gao, J.; Hodoscek, M</w:t>
      </w:r>
      <w:r w:rsidRPr="00295712">
        <w:t>.</w:t>
      </w:r>
      <w:r w:rsidR="007348EF">
        <w:t>;</w:t>
      </w:r>
      <w:r w:rsidRPr="00295712">
        <w:t xml:space="preserve"> Im, </w:t>
      </w:r>
      <w:r w:rsidR="007348EF">
        <w:t>W</w:t>
      </w:r>
      <w:r w:rsidRPr="00295712">
        <w:t>.</w:t>
      </w:r>
      <w:r w:rsidR="007348EF">
        <w:t>;</w:t>
      </w:r>
      <w:r w:rsidRPr="00295712">
        <w:t xml:space="preserve"> Kuczera, </w:t>
      </w:r>
      <w:r w:rsidR="007348EF">
        <w:t xml:space="preserve">K.; </w:t>
      </w:r>
      <w:r w:rsidRPr="00295712">
        <w:t xml:space="preserve">Lazaridis, </w:t>
      </w:r>
      <w:r w:rsidR="007348EF">
        <w:t xml:space="preserve">T.; </w:t>
      </w:r>
      <w:r w:rsidRPr="00295712">
        <w:t xml:space="preserve">Ma, </w:t>
      </w:r>
      <w:r w:rsidR="007348EF">
        <w:t xml:space="preserve">J.; </w:t>
      </w:r>
      <w:r w:rsidRPr="00295712">
        <w:t xml:space="preserve">Ovchinnikov, </w:t>
      </w:r>
      <w:r w:rsidR="007348EF">
        <w:t xml:space="preserve">V.; </w:t>
      </w:r>
      <w:r w:rsidRPr="00295712">
        <w:t xml:space="preserve">Paci, </w:t>
      </w:r>
      <w:r w:rsidR="007348EF">
        <w:t xml:space="preserve">E.; </w:t>
      </w:r>
      <w:r w:rsidRPr="00295712">
        <w:t xml:space="preserve">Pastor, </w:t>
      </w:r>
      <w:r w:rsidR="007348EF">
        <w:t>R. W.;</w:t>
      </w:r>
      <w:r w:rsidRPr="00295712">
        <w:t xml:space="preserve"> Post, </w:t>
      </w:r>
      <w:r w:rsidR="007348EF">
        <w:t>C</w:t>
      </w:r>
      <w:r w:rsidRPr="00295712">
        <w:t>.</w:t>
      </w:r>
      <w:r w:rsidR="007348EF">
        <w:t xml:space="preserve"> B.;</w:t>
      </w:r>
      <w:r w:rsidRPr="00295712">
        <w:t xml:space="preserve"> Pu, </w:t>
      </w:r>
      <w:r w:rsidR="007348EF">
        <w:t>J. Z.;</w:t>
      </w:r>
      <w:r w:rsidRPr="00295712">
        <w:t xml:space="preserve"> Schaefer, </w:t>
      </w:r>
      <w:r w:rsidR="007348EF">
        <w:t xml:space="preserve">M.; </w:t>
      </w:r>
      <w:r w:rsidRPr="00295712">
        <w:t xml:space="preserve">Tidor, </w:t>
      </w:r>
      <w:r w:rsidR="007348EF">
        <w:t xml:space="preserve">B.; </w:t>
      </w:r>
      <w:r w:rsidRPr="00295712">
        <w:t xml:space="preserve">Venable, </w:t>
      </w:r>
      <w:r w:rsidR="007348EF">
        <w:t xml:space="preserve">R. M.; </w:t>
      </w:r>
      <w:r w:rsidRPr="00295712">
        <w:t>Woodcoc</w:t>
      </w:r>
      <w:r w:rsidR="007348EF">
        <w:t>k, H. L.; Wu, X.; Yang, W.; York, D. M</w:t>
      </w:r>
      <w:r w:rsidRPr="00295712">
        <w:t>.</w:t>
      </w:r>
      <w:r w:rsidR="007348EF">
        <w:t>;</w:t>
      </w:r>
      <w:r w:rsidRPr="00295712">
        <w:t xml:space="preserve"> Karplus</w:t>
      </w:r>
      <w:r w:rsidR="007348EF">
        <w:t>, M</w:t>
      </w:r>
      <w:r w:rsidRPr="00295712">
        <w:t xml:space="preserve">. </w:t>
      </w:r>
      <w:r w:rsidR="00850DCC">
        <w:t xml:space="preserve">CHARMM: the biomolecular simulation program. </w:t>
      </w:r>
      <w:r w:rsidR="00850DCC" w:rsidRPr="007348EF">
        <w:rPr>
          <w:i/>
        </w:rPr>
        <w:t>J. Comp. Chem</w:t>
      </w:r>
      <w:r w:rsidR="00850DCC">
        <w:t xml:space="preserve">. </w:t>
      </w:r>
      <w:r w:rsidR="00850DCC" w:rsidRPr="007348EF">
        <w:rPr>
          <w:b/>
        </w:rPr>
        <w:t>2009</w:t>
      </w:r>
      <w:r w:rsidR="00850DCC">
        <w:t xml:space="preserve">, </w:t>
      </w:r>
      <w:r w:rsidR="007348EF" w:rsidRPr="007348EF">
        <w:rPr>
          <w:i/>
        </w:rPr>
        <w:t>30</w:t>
      </w:r>
      <w:r w:rsidR="007348EF">
        <w:t>(10)</w:t>
      </w:r>
      <w:r w:rsidR="00AE155F">
        <w:t>, 1545-1614</w:t>
      </w:r>
      <w:r w:rsidR="007348EF">
        <w:t xml:space="preserve">; DOI: </w:t>
      </w:r>
      <w:r w:rsidR="007348EF" w:rsidRPr="007348EF">
        <w:t>10.1002/jcc.21287</w:t>
      </w:r>
      <w:r w:rsidRPr="00295712">
        <w:t xml:space="preserve"> </w:t>
      </w:r>
    </w:p>
    <w:p w14:paraId="2AD88188" w14:textId="6840D63E" w:rsidR="00295712" w:rsidRPr="00295712" w:rsidRDefault="00295712" w:rsidP="00426113">
      <w:pPr>
        <w:pStyle w:val="JCEreferencelist"/>
        <w:numPr>
          <w:ilvl w:val="0"/>
          <w:numId w:val="20"/>
        </w:numPr>
      </w:pPr>
      <w:r w:rsidRPr="00295712">
        <w:t xml:space="preserve">Phillips, </w:t>
      </w:r>
      <w:r w:rsidR="00426113">
        <w:t xml:space="preserve">J.; </w:t>
      </w:r>
      <w:r w:rsidRPr="00295712">
        <w:t xml:space="preserve">Braun, </w:t>
      </w:r>
      <w:r w:rsidR="00426113">
        <w:t xml:space="preserve">R.; </w:t>
      </w:r>
      <w:r w:rsidRPr="00295712">
        <w:t>Wang,</w:t>
      </w:r>
      <w:r w:rsidR="00426113">
        <w:t xml:space="preserve"> W.;</w:t>
      </w:r>
      <w:r w:rsidRPr="00295712">
        <w:t xml:space="preserve"> Gu</w:t>
      </w:r>
      <w:r w:rsidR="00426113">
        <w:t>mbart, J.; Tajkhorshid, E.; Villa, E.;</w:t>
      </w:r>
      <w:r w:rsidRPr="00295712">
        <w:t xml:space="preserve"> Ch</w:t>
      </w:r>
      <w:r w:rsidR="00426113">
        <w:t xml:space="preserve">ipot, C.; Skeel, R.; Kale, L.; </w:t>
      </w:r>
      <w:r w:rsidRPr="00295712">
        <w:t>Schulten</w:t>
      </w:r>
      <w:r w:rsidR="00426113">
        <w:t>, K</w:t>
      </w:r>
      <w:r w:rsidRPr="00295712">
        <w:t xml:space="preserve">. </w:t>
      </w:r>
      <w:r w:rsidR="00426113">
        <w:t xml:space="preserve">Scalable molecular dynamics with NAMD. </w:t>
      </w:r>
      <w:r w:rsidRPr="00295712">
        <w:rPr>
          <w:i/>
          <w:iCs/>
        </w:rPr>
        <w:t>J</w:t>
      </w:r>
      <w:r w:rsidR="00426113">
        <w:rPr>
          <w:i/>
          <w:iCs/>
        </w:rPr>
        <w:t>. Comp. Chem.</w:t>
      </w:r>
      <w:r w:rsidRPr="00295712">
        <w:t xml:space="preserve"> </w:t>
      </w:r>
      <w:r w:rsidR="00426113" w:rsidRPr="00426113">
        <w:rPr>
          <w:b/>
        </w:rPr>
        <w:t>2005</w:t>
      </w:r>
      <w:r w:rsidR="00426113">
        <w:t xml:space="preserve">, </w:t>
      </w:r>
      <w:r w:rsidR="00426113" w:rsidRPr="00AE155F">
        <w:rPr>
          <w:i/>
        </w:rPr>
        <w:t>26</w:t>
      </w:r>
      <w:r w:rsidR="00426113">
        <w:t xml:space="preserve">, 802; </w:t>
      </w:r>
      <w:r w:rsidR="00426113" w:rsidRPr="00426113">
        <w:t>DOI:</w:t>
      </w:r>
      <w:r w:rsidR="00426113">
        <w:t xml:space="preserve"> </w:t>
      </w:r>
      <w:r w:rsidR="00426113" w:rsidRPr="00426113">
        <w:t>10.1002/jcc.20289</w:t>
      </w:r>
    </w:p>
    <w:p w14:paraId="1C3FC683" w14:textId="459A84FB" w:rsidR="00C97F1A" w:rsidRPr="00C97F1A" w:rsidRDefault="00295712" w:rsidP="009E22E1">
      <w:pPr>
        <w:pStyle w:val="JCEreferencelist"/>
        <w:numPr>
          <w:ilvl w:val="0"/>
          <w:numId w:val="20"/>
        </w:numPr>
      </w:pPr>
      <w:r w:rsidRPr="00295712">
        <w:t>Humphrey,</w:t>
      </w:r>
      <w:r w:rsidR="009E22E1">
        <w:t xml:space="preserve"> W.;</w:t>
      </w:r>
      <w:r w:rsidRPr="00295712">
        <w:t xml:space="preserve"> Dalke, </w:t>
      </w:r>
      <w:r w:rsidR="009E22E1">
        <w:t xml:space="preserve">A.; </w:t>
      </w:r>
      <w:r w:rsidRPr="00295712">
        <w:t>Schulten</w:t>
      </w:r>
      <w:r w:rsidR="009E22E1">
        <w:t>, K</w:t>
      </w:r>
      <w:r w:rsidRPr="00295712">
        <w:t xml:space="preserve">. </w:t>
      </w:r>
      <w:r w:rsidR="009E22E1" w:rsidRPr="009E22E1">
        <w:t>VMD: Visual molecular dynamics</w:t>
      </w:r>
      <w:r w:rsidR="009E22E1">
        <w:t xml:space="preserve">. </w:t>
      </w:r>
      <w:r w:rsidR="009E22E1" w:rsidRPr="009E22E1">
        <w:rPr>
          <w:i/>
        </w:rPr>
        <w:t xml:space="preserve">J. </w:t>
      </w:r>
      <w:r w:rsidRPr="009E22E1">
        <w:rPr>
          <w:i/>
        </w:rPr>
        <w:t>Molec. Graphics</w:t>
      </w:r>
      <w:r w:rsidRPr="00295712">
        <w:t xml:space="preserve">, </w:t>
      </w:r>
      <w:r w:rsidR="009E22E1" w:rsidRPr="009E22E1">
        <w:rPr>
          <w:b/>
        </w:rPr>
        <w:t>1996</w:t>
      </w:r>
      <w:r w:rsidR="009E22E1">
        <w:t xml:space="preserve">, </w:t>
      </w:r>
      <w:r w:rsidRPr="009E22E1">
        <w:rPr>
          <w:i/>
        </w:rPr>
        <w:t>14</w:t>
      </w:r>
      <w:r w:rsidR="009E22E1">
        <w:t xml:space="preserve">, 33-38; DOI: </w:t>
      </w:r>
      <w:r w:rsidR="009E22E1" w:rsidRPr="009E22E1">
        <w:t>10.1016/0263-7855(96)00018-5</w:t>
      </w:r>
    </w:p>
    <w:p w14:paraId="1BC3C17D" w14:textId="0DC5EF3E" w:rsidR="00295712" w:rsidRDefault="000201DA" w:rsidP="00295712">
      <w:pPr>
        <w:pStyle w:val="JCEreferencelist"/>
        <w:numPr>
          <w:ilvl w:val="0"/>
          <w:numId w:val="20"/>
        </w:numPr>
      </w:pPr>
      <w:r>
        <w:t xml:space="preserve">Grace </w:t>
      </w:r>
      <w:r w:rsidR="00295712" w:rsidRPr="009C6E4C">
        <w:t>http://plasma-gate.weizmann.ac.il/Grace/</w:t>
      </w:r>
      <w:r>
        <w:t xml:space="preserve"> (accessed May 2017)</w:t>
      </w:r>
    </w:p>
    <w:p w14:paraId="19FCAAC4" w14:textId="1D2646AA" w:rsidR="00C97F1A" w:rsidRPr="00F94D67" w:rsidRDefault="00F94D67" w:rsidP="00C97F1A">
      <w:pPr>
        <w:pStyle w:val="JCEreferencelist"/>
        <w:numPr>
          <w:ilvl w:val="0"/>
          <w:numId w:val="20"/>
        </w:numPr>
      </w:pPr>
      <w:r>
        <w:t xml:space="preserve">Mark, P.; Nilsson, L. Structure and Dynamics of the TIP3P, SPC, and SPC/E Water Models at 298 K. </w:t>
      </w:r>
      <w:r>
        <w:rPr>
          <w:i/>
        </w:rPr>
        <w:t>J. Phys. Chem.</w:t>
      </w:r>
      <w:r w:rsidRPr="00F94D67">
        <w:rPr>
          <w:i/>
        </w:rPr>
        <w:t xml:space="preserve"> A.</w:t>
      </w:r>
      <w:r>
        <w:t xml:space="preserve"> </w:t>
      </w:r>
      <w:r w:rsidRPr="00F94D67">
        <w:rPr>
          <w:b/>
        </w:rPr>
        <w:t>2001</w:t>
      </w:r>
      <w:r>
        <w:t xml:space="preserve">, </w:t>
      </w:r>
      <w:r w:rsidRPr="00F94D67">
        <w:rPr>
          <w:i/>
        </w:rPr>
        <w:t>105</w:t>
      </w:r>
      <w:r>
        <w:t>, 9954-9960; DOI: 10.1021/</w:t>
      </w:r>
      <w:r w:rsidRPr="00F94D67">
        <w:t>jp003020w</w:t>
      </w:r>
    </w:p>
    <w:p w14:paraId="6344372D" w14:textId="6C06D124" w:rsidR="000B07A9" w:rsidRDefault="00F94D67" w:rsidP="006A55F3">
      <w:pPr>
        <w:pStyle w:val="JCEreferencelist"/>
        <w:numPr>
          <w:ilvl w:val="0"/>
          <w:numId w:val="20"/>
        </w:numPr>
      </w:pPr>
      <w:r w:rsidRPr="00F94D67">
        <w:t xml:space="preserve">Mills, R. </w:t>
      </w:r>
      <w:r w:rsidRPr="00F94D67">
        <w:rPr>
          <w:bCs/>
        </w:rPr>
        <w:t xml:space="preserve">Self-diffusion in normal and heavy water in the range 1-45.deg. </w:t>
      </w:r>
      <w:r w:rsidRPr="00F94D67">
        <w:rPr>
          <w:i/>
        </w:rPr>
        <w:t>J. Phys. Chem</w:t>
      </w:r>
      <w:r w:rsidRPr="00F94D67">
        <w:t xml:space="preserve">. </w:t>
      </w:r>
      <w:r w:rsidRPr="00F94D67">
        <w:rPr>
          <w:b/>
        </w:rPr>
        <w:t>1973</w:t>
      </w:r>
      <w:r w:rsidRPr="00F94D67">
        <w:t xml:space="preserve">, </w:t>
      </w:r>
      <w:r w:rsidRPr="00F94D67">
        <w:rPr>
          <w:i/>
        </w:rPr>
        <w:t>77</w:t>
      </w:r>
      <w:r w:rsidRPr="00F94D67">
        <w:t>, 685</w:t>
      </w:r>
      <w:r w:rsidR="009E22E1">
        <w:t xml:space="preserve">-688; </w:t>
      </w:r>
      <w:r w:rsidR="009E22E1" w:rsidRPr="009E22E1">
        <w:rPr>
          <w:bCs/>
        </w:rPr>
        <w:t>DOI: </w:t>
      </w:r>
      <w:r w:rsidR="009E22E1" w:rsidRPr="009E22E1">
        <w:t>10.1021/j100624a025</w:t>
      </w:r>
    </w:p>
    <w:sectPr w:rsidR="000B07A9" w:rsidSect="007E75BF">
      <w:headerReference w:type="default" r:id="rId21"/>
      <w:footerReference w:type="default" r:id="rId22"/>
      <w:pgSz w:w="12240" w:h="15840"/>
      <w:pgMar w:top="1440" w:right="1080" w:bottom="1440" w:left="1080" w:header="720" w:footer="720" w:gutter="0"/>
      <w:lnNumType w:countBy="5"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9C2198" w14:textId="77777777" w:rsidR="00D54502" w:rsidRDefault="00D54502">
      <w:r>
        <w:separator/>
      </w:r>
    </w:p>
  </w:endnote>
  <w:endnote w:type="continuationSeparator" w:id="0">
    <w:p w14:paraId="49559417" w14:textId="77777777" w:rsidR="00D54502" w:rsidRDefault="00D54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aramond">
    <w:charset w:val="00"/>
    <w:family w:val="auto"/>
    <w:pitch w:val="variable"/>
    <w:sig w:usb0="00000003" w:usb1="00000000" w:usb2="00000000" w:usb3="00000000" w:csb0="00000001" w:csb1="00000000"/>
  </w:font>
  <w:font w:name="Bookman Old Style">
    <w:panose1 w:val="02050604050505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entury">
    <w:panose1 w:val="020406040505050203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cademy Engraved LET">
    <w:panose1 w:val="02000000000000000000"/>
    <w:charset w:val="00"/>
    <w:family w:val="auto"/>
    <w:pitch w:val="variable"/>
    <w:sig w:usb0="8000007F" w:usb1="4000000A"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5C1D9" w14:textId="77777777" w:rsidR="00D54502" w:rsidRPr="0077566E" w:rsidRDefault="00D54502" w:rsidP="00563601">
    <w:pPr>
      <w:pStyle w:val="JCEDocfooter"/>
    </w:pPr>
    <w:r w:rsidRPr="0077566E">
      <w:t>Journal of Chemical Education</w:t>
    </w:r>
    <w:r w:rsidRPr="0077566E">
      <w:tab/>
    </w:r>
    <w:r w:rsidRPr="0077566E">
      <w:fldChar w:fldCharType="begin"/>
    </w:r>
    <w:r w:rsidRPr="0077566E">
      <w:instrText xml:space="preserve"> DATE \@ "M/d/yy" </w:instrText>
    </w:r>
    <w:r w:rsidRPr="0077566E">
      <w:fldChar w:fldCharType="separate"/>
    </w:r>
    <w:r>
      <w:rPr>
        <w:noProof/>
      </w:rPr>
      <w:t>6/6/17</w:t>
    </w:r>
    <w:r w:rsidRPr="0077566E">
      <w:fldChar w:fldCharType="end"/>
    </w:r>
    <w:r w:rsidRPr="0077566E">
      <w:tab/>
      <w:t xml:space="preserve">Page </w:t>
    </w:r>
    <w:r w:rsidRPr="0077566E">
      <w:fldChar w:fldCharType="begin"/>
    </w:r>
    <w:r w:rsidRPr="0077566E">
      <w:instrText xml:space="preserve"> PAGE </w:instrText>
    </w:r>
    <w:r w:rsidRPr="0077566E">
      <w:fldChar w:fldCharType="separate"/>
    </w:r>
    <w:r w:rsidR="00F977D6">
      <w:rPr>
        <w:noProof/>
      </w:rPr>
      <w:t>1</w:t>
    </w:r>
    <w:r w:rsidRPr="0077566E">
      <w:fldChar w:fldCharType="end"/>
    </w:r>
    <w:r w:rsidRPr="0077566E">
      <w:t xml:space="preserve"> of </w:t>
    </w:r>
    <w:fldSimple w:instr=" NUMPAGES ">
      <w:r w:rsidR="00F977D6">
        <w:rPr>
          <w:noProof/>
        </w:rPr>
        <w:t>2</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0793C0" w14:textId="77777777" w:rsidR="00D54502" w:rsidRDefault="00D54502">
      <w:r>
        <w:separator/>
      </w:r>
    </w:p>
  </w:footnote>
  <w:footnote w:type="continuationSeparator" w:id="0">
    <w:p w14:paraId="6249CA19" w14:textId="77777777" w:rsidR="00D54502" w:rsidRDefault="00D545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07DC7A" w14:textId="77777777" w:rsidR="00D54502" w:rsidRPr="00F1017F" w:rsidRDefault="00D54502" w:rsidP="00563601">
    <w:pPr>
      <w:pStyle w:val="JCEDocheader"/>
    </w:pPr>
    <w:r w:rsidRPr="00F1017F">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7A9"/>
    <w:multiLevelType w:val="hybridMultilevel"/>
    <w:tmpl w:val="3DD46732"/>
    <w:lvl w:ilvl="0" w:tplc="F0D81B14">
      <w:start w:val="1"/>
      <w:numFmt w:val="bullet"/>
      <w:pStyle w:val="JCEbulletlist"/>
      <w:lvlText w:val=""/>
      <w:lvlJc w:val="left"/>
      <w:pPr>
        <w:tabs>
          <w:tab w:val="num" w:pos="720"/>
        </w:tabs>
        <w:ind w:left="720" w:hanging="360"/>
      </w:pPr>
      <w:rPr>
        <w:rFonts w:ascii="Symbol" w:hAnsi="Symbol" w:hint="default"/>
        <w:b w:val="0"/>
        <w:bCs w:val="0"/>
        <w:i w:val="0"/>
        <w:iCs w:val="0"/>
        <w:color w:val="000000" w:themeColor="text1"/>
        <w:kern w:val="0"/>
        <w:sz w:val="20"/>
        <w:szCs w:val="20"/>
        <w14:cntxtAlts/>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0B42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A6E667D"/>
    <w:multiLevelType w:val="multilevel"/>
    <w:tmpl w:val="129C4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DF4D8F"/>
    <w:multiLevelType w:val="multilevel"/>
    <w:tmpl w:val="83943446"/>
    <w:lvl w:ilvl="0">
      <w:start w:val="1"/>
      <w:numFmt w:val="bullet"/>
      <w:lvlText w:val=""/>
      <w:lvlJc w:val="left"/>
      <w:pPr>
        <w:tabs>
          <w:tab w:val="num" w:pos="1080"/>
        </w:tabs>
        <w:ind w:left="1080" w:hanging="540"/>
      </w:pPr>
      <w:rPr>
        <w:rFonts w:ascii="AGaramond" w:hAnsi="AGaramond" w:hint="default"/>
        <w:b w:val="0"/>
        <w:i w:val="0"/>
        <w:sz w:val="18"/>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nsid w:val="31CD45A9"/>
    <w:multiLevelType w:val="multilevel"/>
    <w:tmpl w:val="EE62CFF2"/>
    <w:lvl w:ilvl="0">
      <w:start w:val="1"/>
      <w:numFmt w:val="bullet"/>
      <w:lvlText w:val=""/>
      <w:lvlJc w:val="left"/>
      <w:pPr>
        <w:tabs>
          <w:tab w:val="num" w:pos="720"/>
        </w:tabs>
        <w:ind w:left="720" w:hanging="360"/>
      </w:pPr>
      <w:rPr>
        <w:rFonts w:ascii="Symbol" w:hAnsi="Symbol" w:hint="default"/>
        <w:b w:val="0"/>
        <w:i w:val="0"/>
        <w:sz w:val="20"/>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nsid w:val="34513B08"/>
    <w:multiLevelType w:val="hybridMultilevel"/>
    <w:tmpl w:val="B3EC0C6E"/>
    <w:lvl w:ilvl="0" w:tplc="B46061C2">
      <w:start w:val="1"/>
      <w:numFmt w:val="decimal"/>
      <w:pStyle w:val="JCEnumberedlist"/>
      <w:lvlText w:val="%1."/>
      <w:lvlJc w:val="left"/>
      <w:pPr>
        <w:tabs>
          <w:tab w:val="num" w:pos="720"/>
        </w:tabs>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61D32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0B32957"/>
    <w:multiLevelType w:val="multilevel"/>
    <w:tmpl w:val="5BB4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EF7422"/>
    <w:multiLevelType w:val="multilevel"/>
    <w:tmpl w:val="30B8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612FF1"/>
    <w:multiLevelType w:val="multilevel"/>
    <w:tmpl w:val="AC4C624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5A9A1186"/>
    <w:multiLevelType w:val="hybridMultilevel"/>
    <w:tmpl w:val="F68C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6F767F"/>
    <w:multiLevelType w:val="multilevel"/>
    <w:tmpl w:val="86864D8C"/>
    <w:lvl w:ilvl="0">
      <w:start w:val="1"/>
      <w:numFmt w:val="bullet"/>
      <w:lvlText w:val=""/>
      <w:lvlJc w:val="left"/>
      <w:pPr>
        <w:ind w:left="720" w:hanging="360"/>
      </w:pPr>
      <w:rPr>
        <w:rFonts w:ascii="Symbol" w:hAnsi="Symbol" w:hint="default"/>
        <w:b w:val="0"/>
        <w:bCs w:val="0"/>
        <w:i w:val="0"/>
        <w:iCs w:val="0"/>
        <w:sz w:val="20"/>
        <w:szCs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620B0E37"/>
    <w:multiLevelType w:val="multilevel"/>
    <w:tmpl w:val="706C3926"/>
    <w:lvl w:ilvl="0">
      <w:start w:val="1"/>
      <w:numFmt w:val="bullet"/>
      <w:lvlText w:val=""/>
      <w:lvlJc w:val="left"/>
      <w:pPr>
        <w:ind w:left="720" w:hanging="360"/>
      </w:pPr>
      <w:rPr>
        <w:rFonts w:ascii="Bookman Old Style" w:hAnsi="Bookman Old Style" w:hint="default"/>
        <w:b w:val="0"/>
        <w:bCs w:val="0"/>
        <w:i w:val="0"/>
        <w:iCs w:val="0"/>
        <w:color w:val="000000" w:themeColor="text1"/>
        <w:kern w:val="0"/>
        <w:sz w:val="20"/>
        <w:szCs w:val="20"/>
        <w14:cntxtAlts/>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634C3503"/>
    <w:multiLevelType w:val="multilevel"/>
    <w:tmpl w:val="1200FE9C"/>
    <w:lvl w:ilvl="0">
      <w:start w:val="1"/>
      <w:numFmt w:val="bullet"/>
      <w:lvlText w:val="•"/>
      <w:lvlJc w:val="left"/>
      <w:pPr>
        <w:tabs>
          <w:tab w:val="num" w:pos="972"/>
        </w:tabs>
        <w:ind w:left="972" w:hanging="425"/>
      </w:pPr>
      <w:rPr>
        <w:rFonts w:ascii="Times New Roman" w:hAnsi="Times New Roman" w:hint="default"/>
        <w:b/>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659A19E6"/>
    <w:multiLevelType w:val="multilevel"/>
    <w:tmpl w:val="F3EA0A18"/>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6B346ECA"/>
    <w:multiLevelType w:val="hybridMultilevel"/>
    <w:tmpl w:val="0BEE1B2E"/>
    <w:lvl w:ilvl="0" w:tplc="564AD67C">
      <w:start w:val="1"/>
      <w:numFmt w:val="bullet"/>
      <w:lvlText w:val=""/>
      <w:lvlJc w:val="left"/>
      <w:pPr>
        <w:tabs>
          <w:tab w:val="num" w:pos="720"/>
        </w:tabs>
        <w:ind w:left="720" w:hanging="360"/>
      </w:pPr>
      <w:rPr>
        <w:rFonts w:ascii="Symbol" w:hAnsi="Symbol" w:hint="default"/>
        <w:b w:val="0"/>
        <w:i w:val="0"/>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2B422C5"/>
    <w:multiLevelType w:val="hybridMultilevel"/>
    <w:tmpl w:val="7988D062"/>
    <w:lvl w:ilvl="0" w:tplc="29E0E654">
      <w:start w:val="1"/>
      <w:numFmt w:val="decimal"/>
      <w:lvlText w:val="%1."/>
      <w:lvlJc w:val="left"/>
      <w:pPr>
        <w:tabs>
          <w:tab w:val="num" w:pos="972"/>
        </w:tabs>
        <w:ind w:left="972" w:hanging="432"/>
      </w:pPr>
      <w:rPr>
        <w:rFonts w:ascii="Times New Roman" w:hAnsi="Times New Roman" w:hint="default"/>
        <w:b w:val="0"/>
        <w:i w:val="0"/>
        <w:color w:val="auto"/>
        <w:sz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980E65"/>
    <w:multiLevelType w:val="multilevel"/>
    <w:tmpl w:val="D11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5"/>
  </w:num>
  <w:num w:numId="3">
    <w:abstractNumId w:val="15"/>
  </w:num>
  <w:num w:numId="4">
    <w:abstractNumId w:val="0"/>
  </w:num>
  <w:num w:numId="5">
    <w:abstractNumId w:val="16"/>
  </w:num>
  <w:num w:numId="6">
    <w:abstractNumId w:val="0"/>
  </w:num>
  <w:num w:numId="7">
    <w:abstractNumId w:val="3"/>
  </w:num>
  <w:num w:numId="8">
    <w:abstractNumId w:val="14"/>
  </w:num>
  <w:num w:numId="9">
    <w:abstractNumId w:val="4"/>
  </w:num>
  <w:num w:numId="10">
    <w:abstractNumId w:val="13"/>
  </w:num>
  <w:num w:numId="11">
    <w:abstractNumId w:val="1"/>
  </w:num>
  <w:num w:numId="12">
    <w:abstractNumId w:val="6"/>
  </w:num>
  <w:num w:numId="13">
    <w:abstractNumId w:val="11"/>
  </w:num>
  <w:num w:numId="14">
    <w:abstractNumId w:val="12"/>
  </w:num>
  <w:num w:numId="15">
    <w:abstractNumId w:val="5"/>
  </w:num>
  <w:num w:numId="16">
    <w:abstractNumId w:val="9"/>
  </w:num>
  <w:num w:numId="17">
    <w:abstractNumId w:val="2"/>
  </w:num>
  <w:num w:numId="18">
    <w:abstractNumId w:val="17"/>
  </w:num>
  <w:num w:numId="19">
    <w:abstractNumId w:val="10"/>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0"/>
  <w:drawingGridHorizontalSpacing w:val="120"/>
  <w:drawingGridVerticalSpacing w:val="163"/>
  <w:displayHorizontalDrawingGridEvery w:val="0"/>
  <w:displayVerticalDrawingGridEvery w:val="0"/>
  <w:noPunctuationKerning/>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06B"/>
    <w:rsid w:val="00000435"/>
    <w:rsid w:val="0000155B"/>
    <w:rsid w:val="00010CA2"/>
    <w:rsid w:val="00016785"/>
    <w:rsid w:val="000201DA"/>
    <w:rsid w:val="000231EA"/>
    <w:rsid w:val="0002769B"/>
    <w:rsid w:val="000302A7"/>
    <w:rsid w:val="00041476"/>
    <w:rsid w:val="0004276E"/>
    <w:rsid w:val="00055166"/>
    <w:rsid w:val="00056590"/>
    <w:rsid w:val="000732BC"/>
    <w:rsid w:val="0007595B"/>
    <w:rsid w:val="000837F0"/>
    <w:rsid w:val="00095D22"/>
    <w:rsid w:val="000B07A9"/>
    <w:rsid w:val="000C4B62"/>
    <w:rsid w:val="000E718B"/>
    <w:rsid w:val="00107D1A"/>
    <w:rsid w:val="0011028E"/>
    <w:rsid w:val="0013385B"/>
    <w:rsid w:val="00150802"/>
    <w:rsid w:val="00175534"/>
    <w:rsid w:val="001930FA"/>
    <w:rsid w:val="00195EDB"/>
    <w:rsid w:val="001A1A4E"/>
    <w:rsid w:val="001A4C1A"/>
    <w:rsid w:val="001A66E4"/>
    <w:rsid w:val="001C0770"/>
    <w:rsid w:val="001C5C90"/>
    <w:rsid w:val="001E5311"/>
    <w:rsid w:val="00211B4E"/>
    <w:rsid w:val="00212F15"/>
    <w:rsid w:val="00214922"/>
    <w:rsid w:val="00215EC6"/>
    <w:rsid w:val="00221A68"/>
    <w:rsid w:val="00225090"/>
    <w:rsid w:val="00225494"/>
    <w:rsid w:val="00233655"/>
    <w:rsid w:val="002343EB"/>
    <w:rsid w:val="002350E1"/>
    <w:rsid w:val="0023649F"/>
    <w:rsid w:val="002516D5"/>
    <w:rsid w:val="002612FB"/>
    <w:rsid w:val="002617AE"/>
    <w:rsid w:val="002632D0"/>
    <w:rsid w:val="00273EBC"/>
    <w:rsid w:val="00295712"/>
    <w:rsid w:val="002A1D61"/>
    <w:rsid w:val="002A2735"/>
    <w:rsid w:val="002D0087"/>
    <w:rsid w:val="002D74A4"/>
    <w:rsid w:val="002D77B0"/>
    <w:rsid w:val="002E2C1C"/>
    <w:rsid w:val="002E34E8"/>
    <w:rsid w:val="002F4D1E"/>
    <w:rsid w:val="003041FC"/>
    <w:rsid w:val="00304B8F"/>
    <w:rsid w:val="00305352"/>
    <w:rsid w:val="0031337F"/>
    <w:rsid w:val="00313FC0"/>
    <w:rsid w:val="0032540A"/>
    <w:rsid w:val="00331E40"/>
    <w:rsid w:val="00337014"/>
    <w:rsid w:val="0034160B"/>
    <w:rsid w:val="0034345A"/>
    <w:rsid w:val="00367DB5"/>
    <w:rsid w:val="00375068"/>
    <w:rsid w:val="00386DA2"/>
    <w:rsid w:val="003B2260"/>
    <w:rsid w:val="003B640D"/>
    <w:rsid w:val="003B7AC7"/>
    <w:rsid w:val="003C7149"/>
    <w:rsid w:val="003E28F0"/>
    <w:rsid w:val="003F5B65"/>
    <w:rsid w:val="0040482E"/>
    <w:rsid w:val="0040681C"/>
    <w:rsid w:val="0042035D"/>
    <w:rsid w:val="004237B4"/>
    <w:rsid w:val="0042395A"/>
    <w:rsid w:val="00426113"/>
    <w:rsid w:val="0043667A"/>
    <w:rsid w:val="00443AE1"/>
    <w:rsid w:val="00447B47"/>
    <w:rsid w:val="004544A2"/>
    <w:rsid w:val="004556B6"/>
    <w:rsid w:val="00472A97"/>
    <w:rsid w:val="00472CB0"/>
    <w:rsid w:val="00496754"/>
    <w:rsid w:val="004A5B0C"/>
    <w:rsid w:val="004C035F"/>
    <w:rsid w:val="004C1D8E"/>
    <w:rsid w:val="004C435C"/>
    <w:rsid w:val="004C5054"/>
    <w:rsid w:val="004C6350"/>
    <w:rsid w:val="004D1E98"/>
    <w:rsid w:val="004E35E2"/>
    <w:rsid w:val="004F1DF8"/>
    <w:rsid w:val="00515500"/>
    <w:rsid w:val="00523715"/>
    <w:rsid w:val="005245E0"/>
    <w:rsid w:val="00524FCF"/>
    <w:rsid w:val="00526370"/>
    <w:rsid w:val="00543BFE"/>
    <w:rsid w:val="00545821"/>
    <w:rsid w:val="00545E24"/>
    <w:rsid w:val="0055011B"/>
    <w:rsid w:val="0055276E"/>
    <w:rsid w:val="005551BF"/>
    <w:rsid w:val="0055617E"/>
    <w:rsid w:val="00563601"/>
    <w:rsid w:val="00563BBE"/>
    <w:rsid w:val="00581E34"/>
    <w:rsid w:val="0059508A"/>
    <w:rsid w:val="005A799E"/>
    <w:rsid w:val="005B1385"/>
    <w:rsid w:val="005B4C7E"/>
    <w:rsid w:val="005B73C2"/>
    <w:rsid w:val="005B7A0E"/>
    <w:rsid w:val="005C2947"/>
    <w:rsid w:val="005F2AD4"/>
    <w:rsid w:val="0060777A"/>
    <w:rsid w:val="00610704"/>
    <w:rsid w:val="006115E4"/>
    <w:rsid w:val="00626327"/>
    <w:rsid w:val="0063027A"/>
    <w:rsid w:val="006355C4"/>
    <w:rsid w:val="00636A07"/>
    <w:rsid w:val="0064297D"/>
    <w:rsid w:val="00646EC9"/>
    <w:rsid w:val="00662025"/>
    <w:rsid w:val="006734F4"/>
    <w:rsid w:val="00686D5E"/>
    <w:rsid w:val="006A55F3"/>
    <w:rsid w:val="006D3AB1"/>
    <w:rsid w:val="006E1401"/>
    <w:rsid w:val="006E283A"/>
    <w:rsid w:val="006E2F4A"/>
    <w:rsid w:val="006F563C"/>
    <w:rsid w:val="00733BBF"/>
    <w:rsid w:val="007348EF"/>
    <w:rsid w:val="007372C7"/>
    <w:rsid w:val="00745889"/>
    <w:rsid w:val="007557AA"/>
    <w:rsid w:val="007557F1"/>
    <w:rsid w:val="007578D6"/>
    <w:rsid w:val="007618E6"/>
    <w:rsid w:val="00762738"/>
    <w:rsid w:val="007631E1"/>
    <w:rsid w:val="007642EA"/>
    <w:rsid w:val="00773926"/>
    <w:rsid w:val="00780224"/>
    <w:rsid w:val="0078167A"/>
    <w:rsid w:val="00784E33"/>
    <w:rsid w:val="007856B1"/>
    <w:rsid w:val="00790ECE"/>
    <w:rsid w:val="00792421"/>
    <w:rsid w:val="007A16EA"/>
    <w:rsid w:val="007A7ACE"/>
    <w:rsid w:val="007B1C04"/>
    <w:rsid w:val="007B545D"/>
    <w:rsid w:val="007D2993"/>
    <w:rsid w:val="007E75BF"/>
    <w:rsid w:val="008110CE"/>
    <w:rsid w:val="0081653A"/>
    <w:rsid w:val="00824335"/>
    <w:rsid w:val="00836FBB"/>
    <w:rsid w:val="00850DCC"/>
    <w:rsid w:val="00865B42"/>
    <w:rsid w:val="00886414"/>
    <w:rsid w:val="00892559"/>
    <w:rsid w:val="00892BCB"/>
    <w:rsid w:val="008A08CD"/>
    <w:rsid w:val="008A20BC"/>
    <w:rsid w:val="008A22DA"/>
    <w:rsid w:val="008B098F"/>
    <w:rsid w:val="008B48C2"/>
    <w:rsid w:val="008C139B"/>
    <w:rsid w:val="008D2CC8"/>
    <w:rsid w:val="008E5187"/>
    <w:rsid w:val="00902A40"/>
    <w:rsid w:val="00935C4F"/>
    <w:rsid w:val="009364A7"/>
    <w:rsid w:val="00943DCC"/>
    <w:rsid w:val="00950A6E"/>
    <w:rsid w:val="00961677"/>
    <w:rsid w:val="00987B8B"/>
    <w:rsid w:val="00995F65"/>
    <w:rsid w:val="009A486E"/>
    <w:rsid w:val="009C0E72"/>
    <w:rsid w:val="009C6E4C"/>
    <w:rsid w:val="009E1856"/>
    <w:rsid w:val="009E22E1"/>
    <w:rsid w:val="009F286C"/>
    <w:rsid w:val="009F3939"/>
    <w:rsid w:val="009F3D04"/>
    <w:rsid w:val="00A02FD0"/>
    <w:rsid w:val="00A05B9A"/>
    <w:rsid w:val="00A06E4C"/>
    <w:rsid w:val="00A30796"/>
    <w:rsid w:val="00A3179E"/>
    <w:rsid w:val="00A330C7"/>
    <w:rsid w:val="00A418F2"/>
    <w:rsid w:val="00A51162"/>
    <w:rsid w:val="00A55B9A"/>
    <w:rsid w:val="00A6320E"/>
    <w:rsid w:val="00A6440A"/>
    <w:rsid w:val="00A759CD"/>
    <w:rsid w:val="00A82487"/>
    <w:rsid w:val="00A84C0D"/>
    <w:rsid w:val="00A9455E"/>
    <w:rsid w:val="00A9673D"/>
    <w:rsid w:val="00AA4296"/>
    <w:rsid w:val="00AA4DFF"/>
    <w:rsid w:val="00AC471C"/>
    <w:rsid w:val="00AD0B17"/>
    <w:rsid w:val="00AD2CF7"/>
    <w:rsid w:val="00AD3686"/>
    <w:rsid w:val="00AD6BDC"/>
    <w:rsid w:val="00AE155F"/>
    <w:rsid w:val="00AE57C2"/>
    <w:rsid w:val="00AF178D"/>
    <w:rsid w:val="00AF1DE0"/>
    <w:rsid w:val="00AF4D2F"/>
    <w:rsid w:val="00B203C8"/>
    <w:rsid w:val="00B22F54"/>
    <w:rsid w:val="00B37E1F"/>
    <w:rsid w:val="00B66764"/>
    <w:rsid w:val="00B812AB"/>
    <w:rsid w:val="00B85AF0"/>
    <w:rsid w:val="00B97CF2"/>
    <w:rsid w:val="00BB7409"/>
    <w:rsid w:val="00BC0D78"/>
    <w:rsid w:val="00BE4713"/>
    <w:rsid w:val="00BF22D1"/>
    <w:rsid w:val="00BF57BC"/>
    <w:rsid w:val="00C01A79"/>
    <w:rsid w:val="00C12D01"/>
    <w:rsid w:val="00C26C0D"/>
    <w:rsid w:val="00C34436"/>
    <w:rsid w:val="00C53CA9"/>
    <w:rsid w:val="00C62D7A"/>
    <w:rsid w:val="00C67974"/>
    <w:rsid w:val="00C84AD6"/>
    <w:rsid w:val="00C86E50"/>
    <w:rsid w:val="00C92C6A"/>
    <w:rsid w:val="00C97F1A"/>
    <w:rsid w:val="00CA3E02"/>
    <w:rsid w:val="00CA7DC1"/>
    <w:rsid w:val="00CB012D"/>
    <w:rsid w:val="00CC2612"/>
    <w:rsid w:val="00CD205D"/>
    <w:rsid w:val="00CD2EF0"/>
    <w:rsid w:val="00CE0F5E"/>
    <w:rsid w:val="00CF38BA"/>
    <w:rsid w:val="00D0066E"/>
    <w:rsid w:val="00D03153"/>
    <w:rsid w:val="00D15EF5"/>
    <w:rsid w:val="00D21A51"/>
    <w:rsid w:val="00D44AA5"/>
    <w:rsid w:val="00D54502"/>
    <w:rsid w:val="00D86486"/>
    <w:rsid w:val="00DA3CF2"/>
    <w:rsid w:val="00DA775A"/>
    <w:rsid w:val="00DC7C8F"/>
    <w:rsid w:val="00DE2DE6"/>
    <w:rsid w:val="00DE40CD"/>
    <w:rsid w:val="00DE48D2"/>
    <w:rsid w:val="00DF2860"/>
    <w:rsid w:val="00DF70DB"/>
    <w:rsid w:val="00E04471"/>
    <w:rsid w:val="00E10EE1"/>
    <w:rsid w:val="00E32A8C"/>
    <w:rsid w:val="00E42856"/>
    <w:rsid w:val="00E4716B"/>
    <w:rsid w:val="00E772AE"/>
    <w:rsid w:val="00E9568A"/>
    <w:rsid w:val="00EA48A9"/>
    <w:rsid w:val="00EA5E48"/>
    <w:rsid w:val="00EA6A70"/>
    <w:rsid w:val="00EB0E4C"/>
    <w:rsid w:val="00EC4069"/>
    <w:rsid w:val="00ED14EB"/>
    <w:rsid w:val="00EF43F0"/>
    <w:rsid w:val="00F00095"/>
    <w:rsid w:val="00F131DE"/>
    <w:rsid w:val="00F13270"/>
    <w:rsid w:val="00F3006B"/>
    <w:rsid w:val="00F42293"/>
    <w:rsid w:val="00F51322"/>
    <w:rsid w:val="00F715E3"/>
    <w:rsid w:val="00F725B4"/>
    <w:rsid w:val="00F869D7"/>
    <w:rsid w:val="00F8705B"/>
    <w:rsid w:val="00F94D67"/>
    <w:rsid w:val="00F977D6"/>
    <w:rsid w:val="00FB00A4"/>
    <w:rsid w:val="00FB5A77"/>
    <w:rsid w:val="00FD24CA"/>
    <w:rsid w:val="00FD2BE8"/>
    <w:rsid w:val="00FF4F2C"/>
    <w:rsid w:val="00FF6C2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75A8EF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DE40CD"/>
    <w:pPr>
      <w:spacing w:line="320" w:lineRule="atLeast"/>
      <w:ind w:firstLine="720"/>
    </w:pPr>
    <w:rPr>
      <w:rFonts w:ascii="Times New Roman" w:hAnsi="Times New Roman"/>
    </w:rPr>
  </w:style>
  <w:style w:type="paragraph" w:styleId="Heading1">
    <w:name w:val="heading 1"/>
    <w:next w:val="Normal"/>
    <w:qFormat/>
    <w:rsid w:val="006519CF"/>
    <w:pPr>
      <w:keepNext/>
      <w:spacing w:after="80" w:line="400" w:lineRule="atLeast"/>
      <w:outlineLvl w:val="0"/>
    </w:pPr>
    <w:rPr>
      <w:rFonts w:ascii="Arial" w:eastAsia="Times New Roman" w:hAnsi="Arial"/>
      <w:b/>
      <w:noProof/>
      <w:sz w:val="32"/>
    </w:rPr>
  </w:style>
  <w:style w:type="paragraph" w:styleId="Heading2">
    <w:name w:val="heading 2"/>
    <w:next w:val="Normal"/>
    <w:qFormat/>
    <w:rsid w:val="006519CF"/>
    <w:pPr>
      <w:keepNext/>
      <w:spacing w:before="120" w:after="60"/>
      <w:outlineLvl w:val="1"/>
    </w:pPr>
    <w:rPr>
      <w:rFonts w:ascii="Arial" w:eastAsia="Times New Roman" w:hAnsi="Arial"/>
      <w:b/>
      <w:noProof/>
      <w:sz w:val="26"/>
    </w:rPr>
  </w:style>
  <w:style w:type="paragraph" w:styleId="Heading3">
    <w:name w:val="heading 3"/>
    <w:basedOn w:val="Normal"/>
    <w:next w:val="Normal"/>
    <w:qFormat/>
    <w:rsid w:val="006519CF"/>
    <w:pPr>
      <w:keepNext/>
      <w:spacing w:before="120" w:after="60" w:line="240" w:lineRule="auto"/>
      <w:ind w:firstLine="0"/>
      <w:outlineLvl w:val="2"/>
    </w:pPr>
    <w:rPr>
      <w:rFonts w:ascii="Arial" w:eastAsia="Times New Roman" w:hAnsi="Arial"/>
      <w:b/>
    </w:rPr>
  </w:style>
  <w:style w:type="paragraph" w:styleId="Heading4">
    <w:name w:val="heading 4"/>
    <w:basedOn w:val="Normal"/>
    <w:next w:val="Normal"/>
    <w:qFormat/>
    <w:rsid w:val="006519CF"/>
    <w:pPr>
      <w:keepNext/>
      <w:spacing w:line="240" w:lineRule="auto"/>
      <w:ind w:firstLine="0"/>
      <w:outlineLvl w:val="3"/>
    </w:pPr>
    <w:rPr>
      <w:rFonts w:eastAsia="Times New Roman"/>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CEbodytext">
    <w:name w:val="JCE body text"/>
    <w:qFormat/>
    <w:rsid w:val="007631E1"/>
    <w:pPr>
      <w:adjustRightInd w:val="0"/>
      <w:spacing w:line="480" w:lineRule="auto"/>
      <w:ind w:firstLine="360"/>
    </w:pPr>
    <w:rPr>
      <w:rFonts w:ascii="Bookman Old Style" w:eastAsia="Times New Roman" w:hAnsi="Bookman Old Style"/>
    </w:rPr>
  </w:style>
  <w:style w:type="paragraph" w:customStyle="1" w:styleId="JCEcaption">
    <w:name w:val="JCE caption"/>
    <w:next w:val="JCEbodytext"/>
    <w:qFormat/>
    <w:rsid w:val="00524FCF"/>
    <w:pPr>
      <w:keepLines/>
      <w:adjustRightInd w:val="0"/>
      <w:spacing w:before="80" w:after="80"/>
    </w:pPr>
    <w:rPr>
      <w:rFonts w:ascii="Helvetica" w:hAnsi="Helvetica"/>
      <w:sz w:val="16"/>
    </w:rPr>
  </w:style>
  <w:style w:type="paragraph" w:customStyle="1" w:styleId="JCEH1">
    <w:name w:val="JCE H1"/>
    <w:next w:val="JCEbodytext"/>
    <w:qFormat/>
    <w:rsid w:val="00A55B9A"/>
    <w:pPr>
      <w:keepNext/>
      <w:adjustRightInd w:val="0"/>
      <w:spacing w:before="240" w:line="240" w:lineRule="atLeast"/>
      <w:outlineLvl w:val="0"/>
    </w:pPr>
    <w:rPr>
      <w:rFonts w:ascii="Helvetica" w:eastAsia="Times New Roman" w:hAnsi="Helvetica"/>
      <w:b/>
      <w:caps/>
      <w:color w:val="000090"/>
    </w:rPr>
  </w:style>
  <w:style w:type="paragraph" w:customStyle="1" w:styleId="JCEH2">
    <w:name w:val="JCE H2"/>
    <w:next w:val="JCEbodytext"/>
    <w:qFormat/>
    <w:rsid w:val="00D21A51"/>
    <w:pPr>
      <w:keepNext/>
      <w:keepLines/>
      <w:adjustRightInd w:val="0"/>
      <w:spacing w:before="120" w:line="240" w:lineRule="atLeast"/>
      <w:outlineLvl w:val="1"/>
    </w:pPr>
    <w:rPr>
      <w:rFonts w:ascii="Helvetica" w:hAnsi="Helvetica"/>
      <w:color w:val="000090"/>
      <w:szCs w:val="32"/>
    </w:rPr>
  </w:style>
  <w:style w:type="paragraph" w:customStyle="1" w:styleId="JCEbulletlist">
    <w:name w:val="JCE bullet list"/>
    <w:basedOn w:val="JCEbodytext"/>
    <w:next w:val="JCEbodytext"/>
    <w:qFormat/>
    <w:rsid w:val="007631E1"/>
    <w:pPr>
      <w:numPr>
        <w:numId w:val="6"/>
      </w:numPr>
      <w:spacing w:line="360" w:lineRule="auto"/>
    </w:pPr>
  </w:style>
  <w:style w:type="paragraph" w:customStyle="1" w:styleId="JCEreferencelist">
    <w:name w:val="JCE reference list"/>
    <w:next w:val="JCEbodytext"/>
    <w:qFormat/>
    <w:rsid w:val="007856B1"/>
    <w:pPr>
      <w:tabs>
        <w:tab w:val="left" w:pos="540"/>
      </w:tabs>
      <w:adjustRightInd w:val="0"/>
      <w:spacing w:line="220" w:lineRule="atLeast"/>
      <w:ind w:left="547" w:hanging="547"/>
    </w:pPr>
    <w:rPr>
      <w:rFonts w:ascii="Bookman Old Style" w:eastAsia="Times New Roman" w:hAnsi="Bookman Old Style"/>
      <w:sz w:val="18"/>
      <w:szCs w:val="18"/>
    </w:rPr>
  </w:style>
  <w:style w:type="character" w:styleId="LineNumber">
    <w:name w:val="line number"/>
    <w:basedOn w:val="DefaultParagraphFont"/>
    <w:qFormat/>
    <w:rsid w:val="00892559"/>
    <w:rPr>
      <w:rFonts w:ascii="Helvetica" w:hAnsi="Helvetica"/>
      <w:color w:val="auto"/>
      <w:kern w:val="0"/>
      <w:sz w:val="16"/>
      <w:lang w:val="en-US"/>
      <w14:cntxtAlts/>
    </w:rPr>
  </w:style>
  <w:style w:type="paragraph" w:customStyle="1" w:styleId="JCEAuAttribution">
    <w:name w:val="JCE AuAttribution"/>
    <w:basedOn w:val="JCEbodytext"/>
    <w:qFormat/>
    <w:rsid w:val="00563601"/>
    <w:pPr>
      <w:widowControl w:val="0"/>
      <w:spacing w:before="60" w:after="60" w:line="360" w:lineRule="auto"/>
      <w:ind w:firstLine="0"/>
    </w:pPr>
  </w:style>
  <w:style w:type="paragraph" w:customStyle="1" w:styleId="JCEAuNames">
    <w:name w:val="JCE AuNames"/>
    <w:basedOn w:val="JCEbodytext"/>
    <w:qFormat/>
    <w:rsid w:val="00563601"/>
    <w:pPr>
      <w:widowControl w:val="0"/>
      <w:spacing w:line="360" w:lineRule="auto"/>
      <w:ind w:firstLine="0"/>
    </w:pPr>
  </w:style>
  <w:style w:type="paragraph" w:customStyle="1" w:styleId="JCEDocfooter">
    <w:name w:val="JCE Doc footer"/>
    <w:qFormat/>
    <w:rsid w:val="00524FCF"/>
    <w:pPr>
      <w:widowControl w:val="0"/>
      <w:pBdr>
        <w:top w:val="single" w:sz="2" w:space="4" w:color="auto"/>
      </w:pBdr>
      <w:tabs>
        <w:tab w:val="center" w:pos="5040"/>
        <w:tab w:val="right" w:pos="10080"/>
      </w:tabs>
      <w:adjustRightInd w:val="0"/>
    </w:pPr>
    <w:rPr>
      <w:rFonts w:ascii="Helvetica" w:hAnsi="Helvetica"/>
      <w:sz w:val="18"/>
    </w:rPr>
  </w:style>
  <w:style w:type="paragraph" w:customStyle="1" w:styleId="JCEDocheader">
    <w:name w:val="JCE Doc header"/>
    <w:qFormat/>
    <w:rsid w:val="00524FCF"/>
    <w:pPr>
      <w:widowControl w:val="0"/>
      <w:pBdr>
        <w:bottom w:val="single" w:sz="2" w:space="4" w:color="auto"/>
      </w:pBdr>
      <w:tabs>
        <w:tab w:val="right" w:pos="10080"/>
      </w:tabs>
      <w:adjustRightInd w:val="0"/>
    </w:pPr>
    <w:rPr>
      <w:rFonts w:ascii="Helvetica" w:hAnsi="Helvetica"/>
      <w:sz w:val="18"/>
    </w:rPr>
  </w:style>
  <w:style w:type="paragraph" w:customStyle="1" w:styleId="JCEExtractquotes">
    <w:name w:val="JCE Extract (quotes)"/>
    <w:basedOn w:val="JCEbodytext"/>
    <w:next w:val="JCEFlushbody"/>
    <w:qFormat/>
    <w:rsid w:val="008A08CD"/>
    <w:pPr>
      <w:spacing w:before="60" w:after="60" w:line="360" w:lineRule="auto"/>
      <w:ind w:left="1440" w:right="1440" w:firstLine="0"/>
    </w:pPr>
    <w:rPr>
      <w:szCs w:val="18"/>
    </w:rPr>
  </w:style>
  <w:style w:type="paragraph" w:customStyle="1" w:styleId="JCEFlushbody">
    <w:name w:val="JCE Flush body"/>
    <w:basedOn w:val="JCEbodytext"/>
    <w:next w:val="JCEbodytext"/>
    <w:qFormat/>
    <w:rsid w:val="0040482E"/>
    <w:pPr>
      <w:ind w:firstLine="0"/>
    </w:pPr>
    <w:rPr>
      <w:rFonts w:cs="Century"/>
    </w:rPr>
  </w:style>
  <w:style w:type="paragraph" w:customStyle="1" w:styleId="JCETabletext">
    <w:name w:val="JCE Table text"/>
    <w:next w:val="JCEbodytext"/>
    <w:qFormat/>
    <w:rsid w:val="007856B1"/>
    <w:pPr>
      <w:widowControl w:val="0"/>
      <w:adjustRightInd w:val="0"/>
      <w:spacing w:before="40" w:after="40"/>
    </w:pPr>
    <w:rPr>
      <w:rFonts w:ascii="Bookman Old Style" w:eastAsia="Times New Roman" w:hAnsi="Bookman Old Style"/>
      <w:sz w:val="18"/>
    </w:rPr>
  </w:style>
  <w:style w:type="paragraph" w:customStyle="1" w:styleId="JCETabletitle">
    <w:name w:val="JCE Table title"/>
    <w:basedOn w:val="JCEcaption"/>
    <w:next w:val="JCETabletext"/>
    <w:qFormat/>
    <w:rsid w:val="007856B1"/>
    <w:pPr>
      <w:keepLines w:val="0"/>
      <w:widowControl w:val="0"/>
      <w:spacing w:before="0"/>
    </w:pPr>
    <w:rPr>
      <w:rFonts w:ascii="Bookman Old Style" w:eastAsia="Times New Roman" w:hAnsi="Bookman Old Style"/>
      <w:b/>
      <w:sz w:val="18"/>
    </w:rPr>
  </w:style>
  <w:style w:type="paragraph" w:customStyle="1" w:styleId="JCETitle">
    <w:name w:val="JCE Title"/>
    <w:next w:val="JCEAuNames"/>
    <w:qFormat/>
    <w:rsid w:val="007856B1"/>
    <w:pPr>
      <w:widowControl w:val="0"/>
      <w:adjustRightInd w:val="0"/>
      <w:spacing w:after="120" w:line="400" w:lineRule="atLeast"/>
    </w:pPr>
    <w:rPr>
      <w:rFonts w:ascii="Helvetica" w:hAnsi="Helvetica"/>
      <w:b/>
      <w:sz w:val="32"/>
    </w:rPr>
  </w:style>
  <w:style w:type="paragraph" w:customStyle="1" w:styleId="JCEEquation">
    <w:name w:val="JCE Equation"/>
    <w:basedOn w:val="JCEFlushbody"/>
    <w:next w:val="JCEFlushbody"/>
    <w:qFormat/>
    <w:rsid w:val="00524FCF"/>
    <w:pPr>
      <w:tabs>
        <w:tab w:val="center" w:pos="5040"/>
        <w:tab w:val="right" w:pos="10080"/>
      </w:tabs>
      <w:spacing w:before="120" w:after="120"/>
      <w:jc w:val="both"/>
    </w:pPr>
  </w:style>
  <w:style w:type="paragraph" w:styleId="BalloonText">
    <w:name w:val="Balloon Text"/>
    <w:basedOn w:val="Normal"/>
    <w:link w:val="BalloonTextChar"/>
    <w:rsid w:val="00EA48A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EA48A9"/>
    <w:rPr>
      <w:rFonts w:ascii="Lucida Grande" w:hAnsi="Lucida Grande" w:cs="Lucida Grande"/>
      <w:sz w:val="18"/>
      <w:szCs w:val="18"/>
    </w:rPr>
  </w:style>
  <w:style w:type="character" w:styleId="Hyperlink">
    <w:name w:val="Hyperlink"/>
    <w:basedOn w:val="DefaultParagraphFont"/>
    <w:uiPriority w:val="99"/>
    <w:rsid w:val="00EA48A9"/>
    <w:rPr>
      <w:color w:val="0000FF" w:themeColor="hyperlink"/>
      <w:u w:val="single"/>
    </w:rPr>
  </w:style>
  <w:style w:type="paragraph" w:customStyle="1" w:styleId="JCEnumberedlist">
    <w:name w:val="JCE numbered list"/>
    <w:next w:val="JCEFlushbody"/>
    <w:qFormat/>
    <w:rsid w:val="00773926"/>
    <w:pPr>
      <w:numPr>
        <w:numId w:val="15"/>
      </w:numPr>
      <w:tabs>
        <w:tab w:val="left" w:pos="720"/>
      </w:tabs>
      <w:adjustRightInd w:val="0"/>
      <w:spacing w:before="60" w:after="60"/>
    </w:pPr>
    <w:rPr>
      <w:rFonts w:ascii="Bookman Old Style" w:eastAsia="Times New Roman" w:hAnsi="Bookman Old Style"/>
    </w:rPr>
  </w:style>
  <w:style w:type="table" w:styleId="TableGrid">
    <w:name w:val="Table Grid"/>
    <w:basedOn w:val="TableNormal"/>
    <w:uiPriority w:val="59"/>
    <w:rsid w:val="00A02FD0"/>
    <w:rPr>
      <w:rFonts w:asciiTheme="minorHAnsi" w:eastAsiaTheme="minorEastAsia"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semiHidden/>
    <w:rsid w:val="007618E6"/>
    <w:rPr>
      <w:color w:val="808080"/>
    </w:rPr>
  </w:style>
  <w:style w:type="paragraph" w:styleId="NormalWeb">
    <w:name w:val="Normal (Web)"/>
    <w:basedOn w:val="Normal"/>
    <w:uiPriority w:val="99"/>
    <w:unhideWhenUsed/>
    <w:rsid w:val="0023649F"/>
    <w:pPr>
      <w:spacing w:before="100" w:beforeAutospacing="1" w:after="100" w:afterAutospacing="1" w:line="240" w:lineRule="auto"/>
      <w:ind w:firstLine="0"/>
    </w:pPr>
    <w:rPr>
      <w:rFonts w:eastAsiaTheme="minorEastAsia"/>
    </w:rPr>
  </w:style>
  <w:style w:type="paragraph" w:styleId="Header">
    <w:name w:val="header"/>
    <w:basedOn w:val="Normal"/>
    <w:link w:val="HeaderChar"/>
    <w:unhideWhenUsed/>
    <w:rsid w:val="00563601"/>
    <w:pPr>
      <w:tabs>
        <w:tab w:val="center" w:pos="4680"/>
        <w:tab w:val="right" w:pos="9360"/>
      </w:tabs>
      <w:spacing w:line="240" w:lineRule="auto"/>
    </w:pPr>
  </w:style>
  <w:style w:type="character" w:customStyle="1" w:styleId="HeaderChar">
    <w:name w:val="Header Char"/>
    <w:basedOn w:val="DefaultParagraphFont"/>
    <w:link w:val="Header"/>
    <w:rsid w:val="00563601"/>
    <w:rPr>
      <w:rFonts w:ascii="Times New Roman" w:hAnsi="Times New Roman"/>
      <w:sz w:val="24"/>
      <w:szCs w:val="24"/>
    </w:rPr>
  </w:style>
  <w:style w:type="paragraph" w:styleId="Footer">
    <w:name w:val="footer"/>
    <w:basedOn w:val="Normal"/>
    <w:link w:val="FooterChar"/>
    <w:unhideWhenUsed/>
    <w:rsid w:val="00563601"/>
    <w:pPr>
      <w:tabs>
        <w:tab w:val="center" w:pos="4680"/>
        <w:tab w:val="right" w:pos="9360"/>
      </w:tabs>
      <w:spacing w:line="240" w:lineRule="auto"/>
    </w:pPr>
  </w:style>
  <w:style w:type="character" w:customStyle="1" w:styleId="FooterChar">
    <w:name w:val="Footer Char"/>
    <w:basedOn w:val="DefaultParagraphFont"/>
    <w:link w:val="Footer"/>
    <w:rsid w:val="00563601"/>
    <w:rPr>
      <w:rFonts w:ascii="Times New Roman" w:hAnsi="Times New Roman"/>
      <w:sz w:val="24"/>
      <w:szCs w:val="24"/>
    </w:rPr>
  </w:style>
  <w:style w:type="character" w:styleId="FollowedHyperlink">
    <w:name w:val="FollowedHyperlink"/>
    <w:basedOn w:val="DefaultParagraphFont"/>
    <w:rsid w:val="00DF2860"/>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DE40CD"/>
    <w:pPr>
      <w:spacing w:line="320" w:lineRule="atLeast"/>
      <w:ind w:firstLine="720"/>
    </w:pPr>
    <w:rPr>
      <w:rFonts w:ascii="Times New Roman" w:hAnsi="Times New Roman"/>
    </w:rPr>
  </w:style>
  <w:style w:type="paragraph" w:styleId="Heading1">
    <w:name w:val="heading 1"/>
    <w:next w:val="Normal"/>
    <w:qFormat/>
    <w:rsid w:val="006519CF"/>
    <w:pPr>
      <w:keepNext/>
      <w:spacing w:after="80" w:line="400" w:lineRule="atLeast"/>
      <w:outlineLvl w:val="0"/>
    </w:pPr>
    <w:rPr>
      <w:rFonts w:ascii="Arial" w:eastAsia="Times New Roman" w:hAnsi="Arial"/>
      <w:b/>
      <w:noProof/>
      <w:sz w:val="32"/>
    </w:rPr>
  </w:style>
  <w:style w:type="paragraph" w:styleId="Heading2">
    <w:name w:val="heading 2"/>
    <w:next w:val="Normal"/>
    <w:qFormat/>
    <w:rsid w:val="006519CF"/>
    <w:pPr>
      <w:keepNext/>
      <w:spacing w:before="120" w:after="60"/>
      <w:outlineLvl w:val="1"/>
    </w:pPr>
    <w:rPr>
      <w:rFonts w:ascii="Arial" w:eastAsia="Times New Roman" w:hAnsi="Arial"/>
      <w:b/>
      <w:noProof/>
      <w:sz w:val="26"/>
    </w:rPr>
  </w:style>
  <w:style w:type="paragraph" w:styleId="Heading3">
    <w:name w:val="heading 3"/>
    <w:basedOn w:val="Normal"/>
    <w:next w:val="Normal"/>
    <w:qFormat/>
    <w:rsid w:val="006519CF"/>
    <w:pPr>
      <w:keepNext/>
      <w:spacing w:before="120" w:after="60" w:line="240" w:lineRule="auto"/>
      <w:ind w:firstLine="0"/>
      <w:outlineLvl w:val="2"/>
    </w:pPr>
    <w:rPr>
      <w:rFonts w:ascii="Arial" w:eastAsia="Times New Roman" w:hAnsi="Arial"/>
      <w:b/>
    </w:rPr>
  </w:style>
  <w:style w:type="paragraph" w:styleId="Heading4">
    <w:name w:val="heading 4"/>
    <w:basedOn w:val="Normal"/>
    <w:next w:val="Normal"/>
    <w:qFormat/>
    <w:rsid w:val="006519CF"/>
    <w:pPr>
      <w:keepNext/>
      <w:spacing w:line="240" w:lineRule="auto"/>
      <w:ind w:firstLine="0"/>
      <w:outlineLvl w:val="3"/>
    </w:pPr>
    <w:rPr>
      <w:rFonts w:eastAsia="Times New Roman"/>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CEbodytext">
    <w:name w:val="JCE body text"/>
    <w:qFormat/>
    <w:rsid w:val="007631E1"/>
    <w:pPr>
      <w:adjustRightInd w:val="0"/>
      <w:spacing w:line="480" w:lineRule="auto"/>
      <w:ind w:firstLine="360"/>
    </w:pPr>
    <w:rPr>
      <w:rFonts w:ascii="Bookman Old Style" w:eastAsia="Times New Roman" w:hAnsi="Bookman Old Style"/>
    </w:rPr>
  </w:style>
  <w:style w:type="paragraph" w:customStyle="1" w:styleId="JCEcaption">
    <w:name w:val="JCE caption"/>
    <w:next w:val="JCEbodytext"/>
    <w:qFormat/>
    <w:rsid w:val="00524FCF"/>
    <w:pPr>
      <w:keepLines/>
      <w:adjustRightInd w:val="0"/>
      <w:spacing w:before="80" w:after="80"/>
    </w:pPr>
    <w:rPr>
      <w:rFonts w:ascii="Helvetica" w:hAnsi="Helvetica"/>
      <w:sz w:val="16"/>
    </w:rPr>
  </w:style>
  <w:style w:type="paragraph" w:customStyle="1" w:styleId="JCEH1">
    <w:name w:val="JCE H1"/>
    <w:next w:val="JCEbodytext"/>
    <w:qFormat/>
    <w:rsid w:val="00A55B9A"/>
    <w:pPr>
      <w:keepNext/>
      <w:adjustRightInd w:val="0"/>
      <w:spacing w:before="240" w:line="240" w:lineRule="atLeast"/>
      <w:outlineLvl w:val="0"/>
    </w:pPr>
    <w:rPr>
      <w:rFonts w:ascii="Helvetica" w:eastAsia="Times New Roman" w:hAnsi="Helvetica"/>
      <w:b/>
      <w:caps/>
      <w:color w:val="000090"/>
    </w:rPr>
  </w:style>
  <w:style w:type="paragraph" w:customStyle="1" w:styleId="JCEH2">
    <w:name w:val="JCE H2"/>
    <w:next w:val="JCEbodytext"/>
    <w:qFormat/>
    <w:rsid w:val="00D21A51"/>
    <w:pPr>
      <w:keepNext/>
      <w:keepLines/>
      <w:adjustRightInd w:val="0"/>
      <w:spacing w:before="120" w:line="240" w:lineRule="atLeast"/>
      <w:outlineLvl w:val="1"/>
    </w:pPr>
    <w:rPr>
      <w:rFonts w:ascii="Helvetica" w:hAnsi="Helvetica"/>
      <w:color w:val="000090"/>
      <w:szCs w:val="32"/>
    </w:rPr>
  </w:style>
  <w:style w:type="paragraph" w:customStyle="1" w:styleId="JCEbulletlist">
    <w:name w:val="JCE bullet list"/>
    <w:basedOn w:val="JCEbodytext"/>
    <w:next w:val="JCEbodytext"/>
    <w:qFormat/>
    <w:rsid w:val="007631E1"/>
    <w:pPr>
      <w:numPr>
        <w:numId w:val="6"/>
      </w:numPr>
      <w:spacing w:line="360" w:lineRule="auto"/>
    </w:pPr>
  </w:style>
  <w:style w:type="paragraph" w:customStyle="1" w:styleId="JCEreferencelist">
    <w:name w:val="JCE reference list"/>
    <w:next w:val="JCEbodytext"/>
    <w:qFormat/>
    <w:rsid w:val="007856B1"/>
    <w:pPr>
      <w:tabs>
        <w:tab w:val="left" w:pos="540"/>
      </w:tabs>
      <w:adjustRightInd w:val="0"/>
      <w:spacing w:line="220" w:lineRule="atLeast"/>
      <w:ind w:left="547" w:hanging="547"/>
    </w:pPr>
    <w:rPr>
      <w:rFonts w:ascii="Bookman Old Style" w:eastAsia="Times New Roman" w:hAnsi="Bookman Old Style"/>
      <w:sz w:val="18"/>
      <w:szCs w:val="18"/>
    </w:rPr>
  </w:style>
  <w:style w:type="character" w:styleId="LineNumber">
    <w:name w:val="line number"/>
    <w:basedOn w:val="DefaultParagraphFont"/>
    <w:qFormat/>
    <w:rsid w:val="00892559"/>
    <w:rPr>
      <w:rFonts w:ascii="Helvetica" w:hAnsi="Helvetica"/>
      <w:color w:val="auto"/>
      <w:kern w:val="0"/>
      <w:sz w:val="16"/>
      <w:lang w:val="en-US"/>
      <w14:cntxtAlts/>
    </w:rPr>
  </w:style>
  <w:style w:type="paragraph" w:customStyle="1" w:styleId="JCEAuAttribution">
    <w:name w:val="JCE AuAttribution"/>
    <w:basedOn w:val="JCEbodytext"/>
    <w:qFormat/>
    <w:rsid w:val="00563601"/>
    <w:pPr>
      <w:widowControl w:val="0"/>
      <w:spacing w:before="60" w:after="60" w:line="360" w:lineRule="auto"/>
      <w:ind w:firstLine="0"/>
    </w:pPr>
  </w:style>
  <w:style w:type="paragraph" w:customStyle="1" w:styleId="JCEAuNames">
    <w:name w:val="JCE AuNames"/>
    <w:basedOn w:val="JCEbodytext"/>
    <w:qFormat/>
    <w:rsid w:val="00563601"/>
    <w:pPr>
      <w:widowControl w:val="0"/>
      <w:spacing w:line="360" w:lineRule="auto"/>
      <w:ind w:firstLine="0"/>
    </w:pPr>
  </w:style>
  <w:style w:type="paragraph" w:customStyle="1" w:styleId="JCEDocfooter">
    <w:name w:val="JCE Doc footer"/>
    <w:qFormat/>
    <w:rsid w:val="00524FCF"/>
    <w:pPr>
      <w:widowControl w:val="0"/>
      <w:pBdr>
        <w:top w:val="single" w:sz="2" w:space="4" w:color="auto"/>
      </w:pBdr>
      <w:tabs>
        <w:tab w:val="center" w:pos="5040"/>
        <w:tab w:val="right" w:pos="10080"/>
      </w:tabs>
      <w:adjustRightInd w:val="0"/>
    </w:pPr>
    <w:rPr>
      <w:rFonts w:ascii="Helvetica" w:hAnsi="Helvetica"/>
      <w:sz w:val="18"/>
    </w:rPr>
  </w:style>
  <w:style w:type="paragraph" w:customStyle="1" w:styleId="JCEDocheader">
    <w:name w:val="JCE Doc header"/>
    <w:qFormat/>
    <w:rsid w:val="00524FCF"/>
    <w:pPr>
      <w:widowControl w:val="0"/>
      <w:pBdr>
        <w:bottom w:val="single" w:sz="2" w:space="4" w:color="auto"/>
      </w:pBdr>
      <w:tabs>
        <w:tab w:val="right" w:pos="10080"/>
      </w:tabs>
      <w:adjustRightInd w:val="0"/>
    </w:pPr>
    <w:rPr>
      <w:rFonts w:ascii="Helvetica" w:hAnsi="Helvetica"/>
      <w:sz w:val="18"/>
    </w:rPr>
  </w:style>
  <w:style w:type="paragraph" w:customStyle="1" w:styleId="JCEExtractquotes">
    <w:name w:val="JCE Extract (quotes)"/>
    <w:basedOn w:val="JCEbodytext"/>
    <w:next w:val="JCEFlushbody"/>
    <w:qFormat/>
    <w:rsid w:val="008A08CD"/>
    <w:pPr>
      <w:spacing w:before="60" w:after="60" w:line="360" w:lineRule="auto"/>
      <w:ind w:left="1440" w:right="1440" w:firstLine="0"/>
    </w:pPr>
    <w:rPr>
      <w:szCs w:val="18"/>
    </w:rPr>
  </w:style>
  <w:style w:type="paragraph" w:customStyle="1" w:styleId="JCEFlushbody">
    <w:name w:val="JCE Flush body"/>
    <w:basedOn w:val="JCEbodytext"/>
    <w:next w:val="JCEbodytext"/>
    <w:qFormat/>
    <w:rsid w:val="0040482E"/>
    <w:pPr>
      <w:ind w:firstLine="0"/>
    </w:pPr>
    <w:rPr>
      <w:rFonts w:cs="Century"/>
    </w:rPr>
  </w:style>
  <w:style w:type="paragraph" w:customStyle="1" w:styleId="JCETabletext">
    <w:name w:val="JCE Table text"/>
    <w:next w:val="JCEbodytext"/>
    <w:qFormat/>
    <w:rsid w:val="007856B1"/>
    <w:pPr>
      <w:widowControl w:val="0"/>
      <w:adjustRightInd w:val="0"/>
      <w:spacing w:before="40" w:after="40"/>
    </w:pPr>
    <w:rPr>
      <w:rFonts w:ascii="Bookman Old Style" w:eastAsia="Times New Roman" w:hAnsi="Bookman Old Style"/>
      <w:sz w:val="18"/>
    </w:rPr>
  </w:style>
  <w:style w:type="paragraph" w:customStyle="1" w:styleId="JCETabletitle">
    <w:name w:val="JCE Table title"/>
    <w:basedOn w:val="JCEcaption"/>
    <w:next w:val="JCETabletext"/>
    <w:qFormat/>
    <w:rsid w:val="007856B1"/>
    <w:pPr>
      <w:keepLines w:val="0"/>
      <w:widowControl w:val="0"/>
      <w:spacing w:before="0"/>
    </w:pPr>
    <w:rPr>
      <w:rFonts w:ascii="Bookman Old Style" w:eastAsia="Times New Roman" w:hAnsi="Bookman Old Style"/>
      <w:b/>
      <w:sz w:val="18"/>
    </w:rPr>
  </w:style>
  <w:style w:type="paragraph" w:customStyle="1" w:styleId="JCETitle">
    <w:name w:val="JCE Title"/>
    <w:next w:val="JCEAuNames"/>
    <w:qFormat/>
    <w:rsid w:val="007856B1"/>
    <w:pPr>
      <w:widowControl w:val="0"/>
      <w:adjustRightInd w:val="0"/>
      <w:spacing w:after="120" w:line="400" w:lineRule="atLeast"/>
    </w:pPr>
    <w:rPr>
      <w:rFonts w:ascii="Helvetica" w:hAnsi="Helvetica"/>
      <w:b/>
      <w:sz w:val="32"/>
    </w:rPr>
  </w:style>
  <w:style w:type="paragraph" w:customStyle="1" w:styleId="JCEEquation">
    <w:name w:val="JCE Equation"/>
    <w:basedOn w:val="JCEFlushbody"/>
    <w:next w:val="JCEFlushbody"/>
    <w:qFormat/>
    <w:rsid w:val="00524FCF"/>
    <w:pPr>
      <w:tabs>
        <w:tab w:val="center" w:pos="5040"/>
        <w:tab w:val="right" w:pos="10080"/>
      </w:tabs>
      <w:spacing w:before="120" w:after="120"/>
      <w:jc w:val="both"/>
    </w:pPr>
  </w:style>
  <w:style w:type="paragraph" w:styleId="BalloonText">
    <w:name w:val="Balloon Text"/>
    <w:basedOn w:val="Normal"/>
    <w:link w:val="BalloonTextChar"/>
    <w:rsid w:val="00EA48A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EA48A9"/>
    <w:rPr>
      <w:rFonts w:ascii="Lucida Grande" w:hAnsi="Lucida Grande" w:cs="Lucida Grande"/>
      <w:sz w:val="18"/>
      <w:szCs w:val="18"/>
    </w:rPr>
  </w:style>
  <w:style w:type="character" w:styleId="Hyperlink">
    <w:name w:val="Hyperlink"/>
    <w:basedOn w:val="DefaultParagraphFont"/>
    <w:uiPriority w:val="99"/>
    <w:rsid w:val="00EA48A9"/>
    <w:rPr>
      <w:color w:val="0000FF" w:themeColor="hyperlink"/>
      <w:u w:val="single"/>
    </w:rPr>
  </w:style>
  <w:style w:type="paragraph" w:customStyle="1" w:styleId="JCEnumberedlist">
    <w:name w:val="JCE numbered list"/>
    <w:next w:val="JCEFlushbody"/>
    <w:qFormat/>
    <w:rsid w:val="00773926"/>
    <w:pPr>
      <w:numPr>
        <w:numId w:val="15"/>
      </w:numPr>
      <w:tabs>
        <w:tab w:val="left" w:pos="720"/>
      </w:tabs>
      <w:adjustRightInd w:val="0"/>
      <w:spacing w:before="60" w:after="60"/>
    </w:pPr>
    <w:rPr>
      <w:rFonts w:ascii="Bookman Old Style" w:eastAsia="Times New Roman" w:hAnsi="Bookman Old Style"/>
    </w:rPr>
  </w:style>
  <w:style w:type="table" w:styleId="TableGrid">
    <w:name w:val="Table Grid"/>
    <w:basedOn w:val="TableNormal"/>
    <w:uiPriority w:val="59"/>
    <w:rsid w:val="00A02FD0"/>
    <w:rPr>
      <w:rFonts w:asciiTheme="minorHAnsi" w:eastAsiaTheme="minorEastAsia"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semiHidden/>
    <w:rsid w:val="007618E6"/>
    <w:rPr>
      <w:color w:val="808080"/>
    </w:rPr>
  </w:style>
  <w:style w:type="paragraph" w:styleId="NormalWeb">
    <w:name w:val="Normal (Web)"/>
    <w:basedOn w:val="Normal"/>
    <w:uiPriority w:val="99"/>
    <w:unhideWhenUsed/>
    <w:rsid w:val="0023649F"/>
    <w:pPr>
      <w:spacing w:before="100" w:beforeAutospacing="1" w:after="100" w:afterAutospacing="1" w:line="240" w:lineRule="auto"/>
      <w:ind w:firstLine="0"/>
    </w:pPr>
    <w:rPr>
      <w:rFonts w:eastAsiaTheme="minorEastAsia"/>
    </w:rPr>
  </w:style>
  <w:style w:type="paragraph" w:styleId="Header">
    <w:name w:val="header"/>
    <w:basedOn w:val="Normal"/>
    <w:link w:val="HeaderChar"/>
    <w:unhideWhenUsed/>
    <w:rsid w:val="00563601"/>
    <w:pPr>
      <w:tabs>
        <w:tab w:val="center" w:pos="4680"/>
        <w:tab w:val="right" w:pos="9360"/>
      </w:tabs>
      <w:spacing w:line="240" w:lineRule="auto"/>
    </w:pPr>
  </w:style>
  <w:style w:type="character" w:customStyle="1" w:styleId="HeaderChar">
    <w:name w:val="Header Char"/>
    <w:basedOn w:val="DefaultParagraphFont"/>
    <w:link w:val="Header"/>
    <w:rsid w:val="00563601"/>
    <w:rPr>
      <w:rFonts w:ascii="Times New Roman" w:hAnsi="Times New Roman"/>
      <w:sz w:val="24"/>
      <w:szCs w:val="24"/>
    </w:rPr>
  </w:style>
  <w:style w:type="paragraph" w:styleId="Footer">
    <w:name w:val="footer"/>
    <w:basedOn w:val="Normal"/>
    <w:link w:val="FooterChar"/>
    <w:unhideWhenUsed/>
    <w:rsid w:val="00563601"/>
    <w:pPr>
      <w:tabs>
        <w:tab w:val="center" w:pos="4680"/>
        <w:tab w:val="right" w:pos="9360"/>
      </w:tabs>
      <w:spacing w:line="240" w:lineRule="auto"/>
    </w:pPr>
  </w:style>
  <w:style w:type="character" w:customStyle="1" w:styleId="FooterChar">
    <w:name w:val="Footer Char"/>
    <w:basedOn w:val="DefaultParagraphFont"/>
    <w:link w:val="Footer"/>
    <w:rsid w:val="00563601"/>
    <w:rPr>
      <w:rFonts w:ascii="Times New Roman" w:hAnsi="Times New Roman"/>
      <w:sz w:val="24"/>
      <w:szCs w:val="24"/>
    </w:rPr>
  </w:style>
  <w:style w:type="character" w:styleId="FollowedHyperlink">
    <w:name w:val="FollowedHyperlink"/>
    <w:basedOn w:val="DefaultParagraphFont"/>
    <w:rsid w:val="00DF28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011">
      <w:bodyDiv w:val="1"/>
      <w:marLeft w:val="0"/>
      <w:marRight w:val="0"/>
      <w:marTop w:val="0"/>
      <w:marBottom w:val="0"/>
      <w:divBdr>
        <w:top w:val="none" w:sz="0" w:space="0" w:color="auto"/>
        <w:left w:val="none" w:sz="0" w:space="0" w:color="auto"/>
        <w:bottom w:val="none" w:sz="0" w:space="0" w:color="auto"/>
        <w:right w:val="none" w:sz="0" w:space="0" w:color="auto"/>
      </w:divBdr>
    </w:div>
    <w:div w:id="64647495">
      <w:bodyDiv w:val="1"/>
      <w:marLeft w:val="0"/>
      <w:marRight w:val="0"/>
      <w:marTop w:val="0"/>
      <w:marBottom w:val="0"/>
      <w:divBdr>
        <w:top w:val="none" w:sz="0" w:space="0" w:color="auto"/>
        <w:left w:val="none" w:sz="0" w:space="0" w:color="auto"/>
        <w:bottom w:val="none" w:sz="0" w:space="0" w:color="auto"/>
        <w:right w:val="none" w:sz="0" w:space="0" w:color="auto"/>
      </w:divBdr>
      <w:divsChild>
        <w:div w:id="944847876">
          <w:marLeft w:val="0"/>
          <w:marRight w:val="0"/>
          <w:marTop w:val="0"/>
          <w:marBottom w:val="0"/>
          <w:divBdr>
            <w:top w:val="none" w:sz="0" w:space="0" w:color="auto"/>
            <w:left w:val="none" w:sz="0" w:space="0" w:color="auto"/>
            <w:bottom w:val="none" w:sz="0" w:space="0" w:color="auto"/>
            <w:right w:val="none" w:sz="0" w:space="0" w:color="auto"/>
          </w:divBdr>
          <w:divsChild>
            <w:div w:id="1146892026">
              <w:marLeft w:val="0"/>
              <w:marRight w:val="0"/>
              <w:marTop w:val="0"/>
              <w:marBottom w:val="0"/>
              <w:divBdr>
                <w:top w:val="none" w:sz="0" w:space="0" w:color="auto"/>
                <w:left w:val="none" w:sz="0" w:space="0" w:color="auto"/>
                <w:bottom w:val="none" w:sz="0" w:space="0" w:color="auto"/>
                <w:right w:val="none" w:sz="0" w:space="0" w:color="auto"/>
              </w:divBdr>
              <w:divsChild>
                <w:div w:id="1863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5419">
      <w:bodyDiv w:val="1"/>
      <w:marLeft w:val="0"/>
      <w:marRight w:val="0"/>
      <w:marTop w:val="0"/>
      <w:marBottom w:val="0"/>
      <w:divBdr>
        <w:top w:val="none" w:sz="0" w:space="0" w:color="auto"/>
        <w:left w:val="none" w:sz="0" w:space="0" w:color="auto"/>
        <w:bottom w:val="none" w:sz="0" w:space="0" w:color="auto"/>
        <w:right w:val="none" w:sz="0" w:space="0" w:color="auto"/>
      </w:divBdr>
    </w:div>
    <w:div w:id="96173555">
      <w:bodyDiv w:val="1"/>
      <w:marLeft w:val="0"/>
      <w:marRight w:val="0"/>
      <w:marTop w:val="0"/>
      <w:marBottom w:val="0"/>
      <w:divBdr>
        <w:top w:val="none" w:sz="0" w:space="0" w:color="auto"/>
        <w:left w:val="none" w:sz="0" w:space="0" w:color="auto"/>
        <w:bottom w:val="none" w:sz="0" w:space="0" w:color="auto"/>
        <w:right w:val="none" w:sz="0" w:space="0" w:color="auto"/>
      </w:divBdr>
    </w:div>
    <w:div w:id="108476339">
      <w:bodyDiv w:val="1"/>
      <w:marLeft w:val="0"/>
      <w:marRight w:val="0"/>
      <w:marTop w:val="0"/>
      <w:marBottom w:val="0"/>
      <w:divBdr>
        <w:top w:val="none" w:sz="0" w:space="0" w:color="auto"/>
        <w:left w:val="none" w:sz="0" w:space="0" w:color="auto"/>
        <w:bottom w:val="none" w:sz="0" w:space="0" w:color="auto"/>
        <w:right w:val="none" w:sz="0" w:space="0" w:color="auto"/>
      </w:divBdr>
    </w:div>
    <w:div w:id="123043671">
      <w:bodyDiv w:val="1"/>
      <w:marLeft w:val="0"/>
      <w:marRight w:val="0"/>
      <w:marTop w:val="0"/>
      <w:marBottom w:val="0"/>
      <w:divBdr>
        <w:top w:val="none" w:sz="0" w:space="0" w:color="auto"/>
        <w:left w:val="none" w:sz="0" w:space="0" w:color="auto"/>
        <w:bottom w:val="none" w:sz="0" w:space="0" w:color="auto"/>
        <w:right w:val="none" w:sz="0" w:space="0" w:color="auto"/>
      </w:divBdr>
    </w:div>
    <w:div w:id="130514091">
      <w:bodyDiv w:val="1"/>
      <w:marLeft w:val="0"/>
      <w:marRight w:val="0"/>
      <w:marTop w:val="0"/>
      <w:marBottom w:val="0"/>
      <w:divBdr>
        <w:top w:val="none" w:sz="0" w:space="0" w:color="auto"/>
        <w:left w:val="none" w:sz="0" w:space="0" w:color="auto"/>
        <w:bottom w:val="none" w:sz="0" w:space="0" w:color="auto"/>
        <w:right w:val="none" w:sz="0" w:space="0" w:color="auto"/>
      </w:divBdr>
    </w:div>
    <w:div w:id="293566949">
      <w:bodyDiv w:val="1"/>
      <w:marLeft w:val="0"/>
      <w:marRight w:val="0"/>
      <w:marTop w:val="0"/>
      <w:marBottom w:val="0"/>
      <w:divBdr>
        <w:top w:val="none" w:sz="0" w:space="0" w:color="auto"/>
        <w:left w:val="none" w:sz="0" w:space="0" w:color="auto"/>
        <w:bottom w:val="none" w:sz="0" w:space="0" w:color="auto"/>
        <w:right w:val="none" w:sz="0" w:space="0" w:color="auto"/>
      </w:divBdr>
    </w:div>
    <w:div w:id="355811755">
      <w:bodyDiv w:val="1"/>
      <w:marLeft w:val="0"/>
      <w:marRight w:val="0"/>
      <w:marTop w:val="0"/>
      <w:marBottom w:val="0"/>
      <w:divBdr>
        <w:top w:val="none" w:sz="0" w:space="0" w:color="auto"/>
        <w:left w:val="none" w:sz="0" w:space="0" w:color="auto"/>
        <w:bottom w:val="none" w:sz="0" w:space="0" w:color="auto"/>
        <w:right w:val="none" w:sz="0" w:space="0" w:color="auto"/>
      </w:divBdr>
    </w:div>
    <w:div w:id="364646218">
      <w:bodyDiv w:val="1"/>
      <w:marLeft w:val="0"/>
      <w:marRight w:val="0"/>
      <w:marTop w:val="0"/>
      <w:marBottom w:val="0"/>
      <w:divBdr>
        <w:top w:val="none" w:sz="0" w:space="0" w:color="auto"/>
        <w:left w:val="none" w:sz="0" w:space="0" w:color="auto"/>
        <w:bottom w:val="none" w:sz="0" w:space="0" w:color="auto"/>
        <w:right w:val="none" w:sz="0" w:space="0" w:color="auto"/>
      </w:divBdr>
      <w:divsChild>
        <w:div w:id="1591769207">
          <w:marLeft w:val="0"/>
          <w:marRight w:val="0"/>
          <w:marTop w:val="0"/>
          <w:marBottom w:val="0"/>
          <w:divBdr>
            <w:top w:val="none" w:sz="0" w:space="0" w:color="auto"/>
            <w:left w:val="none" w:sz="0" w:space="0" w:color="auto"/>
            <w:bottom w:val="none" w:sz="0" w:space="0" w:color="auto"/>
            <w:right w:val="none" w:sz="0" w:space="0" w:color="auto"/>
          </w:divBdr>
          <w:divsChild>
            <w:div w:id="431165280">
              <w:marLeft w:val="0"/>
              <w:marRight w:val="0"/>
              <w:marTop w:val="0"/>
              <w:marBottom w:val="0"/>
              <w:divBdr>
                <w:top w:val="none" w:sz="0" w:space="0" w:color="auto"/>
                <w:left w:val="none" w:sz="0" w:space="0" w:color="auto"/>
                <w:bottom w:val="none" w:sz="0" w:space="0" w:color="auto"/>
                <w:right w:val="none" w:sz="0" w:space="0" w:color="auto"/>
              </w:divBdr>
              <w:divsChild>
                <w:div w:id="7068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34108">
      <w:bodyDiv w:val="1"/>
      <w:marLeft w:val="0"/>
      <w:marRight w:val="0"/>
      <w:marTop w:val="0"/>
      <w:marBottom w:val="0"/>
      <w:divBdr>
        <w:top w:val="none" w:sz="0" w:space="0" w:color="auto"/>
        <w:left w:val="none" w:sz="0" w:space="0" w:color="auto"/>
        <w:bottom w:val="none" w:sz="0" w:space="0" w:color="auto"/>
        <w:right w:val="none" w:sz="0" w:space="0" w:color="auto"/>
      </w:divBdr>
    </w:div>
    <w:div w:id="490174877">
      <w:bodyDiv w:val="1"/>
      <w:marLeft w:val="0"/>
      <w:marRight w:val="0"/>
      <w:marTop w:val="0"/>
      <w:marBottom w:val="0"/>
      <w:divBdr>
        <w:top w:val="none" w:sz="0" w:space="0" w:color="auto"/>
        <w:left w:val="none" w:sz="0" w:space="0" w:color="auto"/>
        <w:bottom w:val="none" w:sz="0" w:space="0" w:color="auto"/>
        <w:right w:val="none" w:sz="0" w:space="0" w:color="auto"/>
      </w:divBdr>
    </w:div>
    <w:div w:id="544416361">
      <w:bodyDiv w:val="1"/>
      <w:marLeft w:val="0"/>
      <w:marRight w:val="0"/>
      <w:marTop w:val="0"/>
      <w:marBottom w:val="0"/>
      <w:divBdr>
        <w:top w:val="none" w:sz="0" w:space="0" w:color="auto"/>
        <w:left w:val="none" w:sz="0" w:space="0" w:color="auto"/>
        <w:bottom w:val="none" w:sz="0" w:space="0" w:color="auto"/>
        <w:right w:val="none" w:sz="0" w:space="0" w:color="auto"/>
      </w:divBdr>
    </w:div>
    <w:div w:id="559441872">
      <w:bodyDiv w:val="1"/>
      <w:marLeft w:val="0"/>
      <w:marRight w:val="0"/>
      <w:marTop w:val="0"/>
      <w:marBottom w:val="0"/>
      <w:divBdr>
        <w:top w:val="none" w:sz="0" w:space="0" w:color="auto"/>
        <w:left w:val="none" w:sz="0" w:space="0" w:color="auto"/>
        <w:bottom w:val="none" w:sz="0" w:space="0" w:color="auto"/>
        <w:right w:val="none" w:sz="0" w:space="0" w:color="auto"/>
      </w:divBdr>
    </w:div>
    <w:div w:id="625893718">
      <w:bodyDiv w:val="1"/>
      <w:marLeft w:val="0"/>
      <w:marRight w:val="0"/>
      <w:marTop w:val="0"/>
      <w:marBottom w:val="0"/>
      <w:divBdr>
        <w:top w:val="none" w:sz="0" w:space="0" w:color="auto"/>
        <w:left w:val="none" w:sz="0" w:space="0" w:color="auto"/>
        <w:bottom w:val="none" w:sz="0" w:space="0" w:color="auto"/>
        <w:right w:val="none" w:sz="0" w:space="0" w:color="auto"/>
      </w:divBdr>
    </w:div>
    <w:div w:id="680546022">
      <w:bodyDiv w:val="1"/>
      <w:marLeft w:val="0"/>
      <w:marRight w:val="0"/>
      <w:marTop w:val="0"/>
      <w:marBottom w:val="0"/>
      <w:divBdr>
        <w:top w:val="none" w:sz="0" w:space="0" w:color="auto"/>
        <w:left w:val="none" w:sz="0" w:space="0" w:color="auto"/>
        <w:bottom w:val="none" w:sz="0" w:space="0" w:color="auto"/>
        <w:right w:val="none" w:sz="0" w:space="0" w:color="auto"/>
      </w:divBdr>
    </w:div>
    <w:div w:id="730545097">
      <w:bodyDiv w:val="1"/>
      <w:marLeft w:val="0"/>
      <w:marRight w:val="0"/>
      <w:marTop w:val="0"/>
      <w:marBottom w:val="0"/>
      <w:divBdr>
        <w:top w:val="none" w:sz="0" w:space="0" w:color="auto"/>
        <w:left w:val="none" w:sz="0" w:space="0" w:color="auto"/>
        <w:bottom w:val="none" w:sz="0" w:space="0" w:color="auto"/>
        <w:right w:val="none" w:sz="0" w:space="0" w:color="auto"/>
      </w:divBdr>
    </w:div>
    <w:div w:id="821627282">
      <w:bodyDiv w:val="1"/>
      <w:marLeft w:val="0"/>
      <w:marRight w:val="0"/>
      <w:marTop w:val="0"/>
      <w:marBottom w:val="0"/>
      <w:divBdr>
        <w:top w:val="none" w:sz="0" w:space="0" w:color="auto"/>
        <w:left w:val="none" w:sz="0" w:space="0" w:color="auto"/>
        <w:bottom w:val="none" w:sz="0" w:space="0" w:color="auto"/>
        <w:right w:val="none" w:sz="0" w:space="0" w:color="auto"/>
      </w:divBdr>
    </w:div>
    <w:div w:id="869997667">
      <w:bodyDiv w:val="1"/>
      <w:marLeft w:val="0"/>
      <w:marRight w:val="0"/>
      <w:marTop w:val="0"/>
      <w:marBottom w:val="0"/>
      <w:divBdr>
        <w:top w:val="none" w:sz="0" w:space="0" w:color="auto"/>
        <w:left w:val="none" w:sz="0" w:space="0" w:color="auto"/>
        <w:bottom w:val="none" w:sz="0" w:space="0" w:color="auto"/>
        <w:right w:val="none" w:sz="0" w:space="0" w:color="auto"/>
      </w:divBdr>
    </w:div>
    <w:div w:id="899679337">
      <w:bodyDiv w:val="1"/>
      <w:marLeft w:val="0"/>
      <w:marRight w:val="0"/>
      <w:marTop w:val="0"/>
      <w:marBottom w:val="0"/>
      <w:divBdr>
        <w:top w:val="none" w:sz="0" w:space="0" w:color="auto"/>
        <w:left w:val="none" w:sz="0" w:space="0" w:color="auto"/>
        <w:bottom w:val="none" w:sz="0" w:space="0" w:color="auto"/>
        <w:right w:val="none" w:sz="0" w:space="0" w:color="auto"/>
      </w:divBdr>
    </w:div>
    <w:div w:id="1033841643">
      <w:bodyDiv w:val="1"/>
      <w:marLeft w:val="0"/>
      <w:marRight w:val="0"/>
      <w:marTop w:val="0"/>
      <w:marBottom w:val="0"/>
      <w:divBdr>
        <w:top w:val="none" w:sz="0" w:space="0" w:color="auto"/>
        <w:left w:val="none" w:sz="0" w:space="0" w:color="auto"/>
        <w:bottom w:val="none" w:sz="0" w:space="0" w:color="auto"/>
        <w:right w:val="none" w:sz="0" w:space="0" w:color="auto"/>
      </w:divBdr>
    </w:div>
    <w:div w:id="1038969536">
      <w:bodyDiv w:val="1"/>
      <w:marLeft w:val="0"/>
      <w:marRight w:val="0"/>
      <w:marTop w:val="0"/>
      <w:marBottom w:val="0"/>
      <w:divBdr>
        <w:top w:val="none" w:sz="0" w:space="0" w:color="auto"/>
        <w:left w:val="none" w:sz="0" w:space="0" w:color="auto"/>
        <w:bottom w:val="none" w:sz="0" w:space="0" w:color="auto"/>
        <w:right w:val="none" w:sz="0" w:space="0" w:color="auto"/>
      </w:divBdr>
    </w:div>
    <w:div w:id="1043292468">
      <w:bodyDiv w:val="1"/>
      <w:marLeft w:val="0"/>
      <w:marRight w:val="0"/>
      <w:marTop w:val="0"/>
      <w:marBottom w:val="0"/>
      <w:divBdr>
        <w:top w:val="none" w:sz="0" w:space="0" w:color="auto"/>
        <w:left w:val="none" w:sz="0" w:space="0" w:color="auto"/>
        <w:bottom w:val="none" w:sz="0" w:space="0" w:color="auto"/>
        <w:right w:val="none" w:sz="0" w:space="0" w:color="auto"/>
      </w:divBdr>
    </w:div>
    <w:div w:id="1071780817">
      <w:bodyDiv w:val="1"/>
      <w:marLeft w:val="0"/>
      <w:marRight w:val="0"/>
      <w:marTop w:val="0"/>
      <w:marBottom w:val="0"/>
      <w:divBdr>
        <w:top w:val="none" w:sz="0" w:space="0" w:color="auto"/>
        <w:left w:val="none" w:sz="0" w:space="0" w:color="auto"/>
        <w:bottom w:val="none" w:sz="0" w:space="0" w:color="auto"/>
        <w:right w:val="none" w:sz="0" w:space="0" w:color="auto"/>
      </w:divBdr>
    </w:div>
    <w:div w:id="1095900268">
      <w:bodyDiv w:val="1"/>
      <w:marLeft w:val="0"/>
      <w:marRight w:val="0"/>
      <w:marTop w:val="0"/>
      <w:marBottom w:val="0"/>
      <w:divBdr>
        <w:top w:val="none" w:sz="0" w:space="0" w:color="auto"/>
        <w:left w:val="none" w:sz="0" w:space="0" w:color="auto"/>
        <w:bottom w:val="none" w:sz="0" w:space="0" w:color="auto"/>
        <w:right w:val="none" w:sz="0" w:space="0" w:color="auto"/>
      </w:divBdr>
    </w:div>
    <w:div w:id="1133596288">
      <w:bodyDiv w:val="1"/>
      <w:marLeft w:val="0"/>
      <w:marRight w:val="0"/>
      <w:marTop w:val="0"/>
      <w:marBottom w:val="0"/>
      <w:divBdr>
        <w:top w:val="none" w:sz="0" w:space="0" w:color="auto"/>
        <w:left w:val="none" w:sz="0" w:space="0" w:color="auto"/>
        <w:bottom w:val="none" w:sz="0" w:space="0" w:color="auto"/>
        <w:right w:val="none" w:sz="0" w:space="0" w:color="auto"/>
      </w:divBdr>
    </w:div>
    <w:div w:id="1163156888">
      <w:bodyDiv w:val="1"/>
      <w:marLeft w:val="0"/>
      <w:marRight w:val="0"/>
      <w:marTop w:val="0"/>
      <w:marBottom w:val="0"/>
      <w:divBdr>
        <w:top w:val="none" w:sz="0" w:space="0" w:color="auto"/>
        <w:left w:val="none" w:sz="0" w:space="0" w:color="auto"/>
        <w:bottom w:val="none" w:sz="0" w:space="0" w:color="auto"/>
        <w:right w:val="none" w:sz="0" w:space="0" w:color="auto"/>
      </w:divBdr>
    </w:div>
    <w:div w:id="1180465234">
      <w:bodyDiv w:val="1"/>
      <w:marLeft w:val="0"/>
      <w:marRight w:val="0"/>
      <w:marTop w:val="0"/>
      <w:marBottom w:val="0"/>
      <w:divBdr>
        <w:top w:val="none" w:sz="0" w:space="0" w:color="auto"/>
        <w:left w:val="none" w:sz="0" w:space="0" w:color="auto"/>
        <w:bottom w:val="none" w:sz="0" w:space="0" w:color="auto"/>
        <w:right w:val="none" w:sz="0" w:space="0" w:color="auto"/>
      </w:divBdr>
    </w:div>
    <w:div w:id="1284464541">
      <w:bodyDiv w:val="1"/>
      <w:marLeft w:val="0"/>
      <w:marRight w:val="0"/>
      <w:marTop w:val="0"/>
      <w:marBottom w:val="0"/>
      <w:divBdr>
        <w:top w:val="none" w:sz="0" w:space="0" w:color="auto"/>
        <w:left w:val="none" w:sz="0" w:space="0" w:color="auto"/>
        <w:bottom w:val="none" w:sz="0" w:space="0" w:color="auto"/>
        <w:right w:val="none" w:sz="0" w:space="0" w:color="auto"/>
      </w:divBdr>
    </w:div>
    <w:div w:id="1285232194">
      <w:bodyDiv w:val="1"/>
      <w:marLeft w:val="0"/>
      <w:marRight w:val="0"/>
      <w:marTop w:val="0"/>
      <w:marBottom w:val="0"/>
      <w:divBdr>
        <w:top w:val="none" w:sz="0" w:space="0" w:color="auto"/>
        <w:left w:val="none" w:sz="0" w:space="0" w:color="auto"/>
        <w:bottom w:val="none" w:sz="0" w:space="0" w:color="auto"/>
        <w:right w:val="none" w:sz="0" w:space="0" w:color="auto"/>
      </w:divBdr>
    </w:div>
    <w:div w:id="1303657802">
      <w:bodyDiv w:val="1"/>
      <w:marLeft w:val="0"/>
      <w:marRight w:val="0"/>
      <w:marTop w:val="0"/>
      <w:marBottom w:val="0"/>
      <w:divBdr>
        <w:top w:val="none" w:sz="0" w:space="0" w:color="auto"/>
        <w:left w:val="none" w:sz="0" w:space="0" w:color="auto"/>
        <w:bottom w:val="none" w:sz="0" w:space="0" w:color="auto"/>
        <w:right w:val="none" w:sz="0" w:space="0" w:color="auto"/>
      </w:divBdr>
    </w:div>
    <w:div w:id="1306933190">
      <w:bodyDiv w:val="1"/>
      <w:marLeft w:val="0"/>
      <w:marRight w:val="0"/>
      <w:marTop w:val="0"/>
      <w:marBottom w:val="0"/>
      <w:divBdr>
        <w:top w:val="none" w:sz="0" w:space="0" w:color="auto"/>
        <w:left w:val="none" w:sz="0" w:space="0" w:color="auto"/>
        <w:bottom w:val="none" w:sz="0" w:space="0" w:color="auto"/>
        <w:right w:val="none" w:sz="0" w:space="0" w:color="auto"/>
      </w:divBdr>
    </w:div>
    <w:div w:id="1330281727">
      <w:bodyDiv w:val="1"/>
      <w:marLeft w:val="0"/>
      <w:marRight w:val="0"/>
      <w:marTop w:val="0"/>
      <w:marBottom w:val="0"/>
      <w:divBdr>
        <w:top w:val="none" w:sz="0" w:space="0" w:color="auto"/>
        <w:left w:val="none" w:sz="0" w:space="0" w:color="auto"/>
        <w:bottom w:val="none" w:sz="0" w:space="0" w:color="auto"/>
        <w:right w:val="none" w:sz="0" w:space="0" w:color="auto"/>
      </w:divBdr>
    </w:div>
    <w:div w:id="1473215348">
      <w:bodyDiv w:val="1"/>
      <w:marLeft w:val="0"/>
      <w:marRight w:val="0"/>
      <w:marTop w:val="0"/>
      <w:marBottom w:val="0"/>
      <w:divBdr>
        <w:top w:val="none" w:sz="0" w:space="0" w:color="auto"/>
        <w:left w:val="none" w:sz="0" w:space="0" w:color="auto"/>
        <w:bottom w:val="none" w:sz="0" w:space="0" w:color="auto"/>
        <w:right w:val="none" w:sz="0" w:space="0" w:color="auto"/>
      </w:divBdr>
    </w:div>
    <w:div w:id="1549759276">
      <w:bodyDiv w:val="1"/>
      <w:marLeft w:val="0"/>
      <w:marRight w:val="0"/>
      <w:marTop w:val="0"/>
      <w:marBottom w:val="0"/>
      <w:divBdr>
        <w:top w:val="none" w:sz="0" w:space="0" w:color="auto"/>
        <w:left w:val="none" w:sz="0" w:space="0" w:color="auto"/>
        <w:bottom w:val="none" w:sz="0" w:space="0" w:color="auto"/>
        <w:right w:val="none" w:sz="0" w:space="0" w:color="auto"/>
      </w:divBdr>
      <w:divsChild>
        <w:div w:id="1533373900">
          <w:marLeft w:val="0"/>
          <w:marRight w:val="0"/>
          <w:marTop w:val="0"/>
          <w:marBottom w:val="0"/>
          <w:divBdr>
            <w:top w:val="none" w:sz="0" w:space="0" w:color="auto"/>
            <w:left w:val="none" w:sz="0" w:space="0" w:color="auto"/>
            <w:bottom w:val="none" w:sz="0" w:space="0" w:color="auto"/>
            <w:right w:val="none" w:sz="0" w:space="0" w:color="auto"/>
          </w:divBdr>
        </w:div>
      </w:divsChild>
    </w:div>
    <w:div w:id="1557620585">
      <w:bodyDiv w:val="1"/>
      <w:marLeft w:val="0"/>
      <w:marRight w:val="0"/>
      <w:marTop w:val="0"/>
      <w:marBottom w:val="0"/>
      <w:divBdr>
        <w:top w:val="none" w:sz="0" w:space="0" w:color="auto"/>
        <w:left w:val="none" w:sz="0" w:space="0" w:color="auto"/>
        <w:bottom w:val="none" w:sz="0" w:space="0" w:color="auto"/>
        <w:right w:val="none" w:sz="0" w:space="0" w:color="auto"/>
      </w:divBdr>
    </w:div>
    <w:div w:id="1584871373">
      <w:bodyDiv w:val="1"/>
      <w:marLeft w:val="0"/>
      <w:marRight w:val="0"/>
      <w:marTop w:val="0"/>
      <w:marBottom w:val="0"/>
      <w:divBdr>
        <w:top w:val="none" w:sz="0" w:space="0" w:color="auto"/>
        <w:left w:val="none" w:sz="0" w:space="0" w:color="auto"/>
        <w:bottom w:val="none" w:sz="0" w:space="0" w:color="auto"/>
        <w:right w:val="none" w:sz="0" w:space="0" w:color="auto"/>
      </w:divBdr>
    </w:div>
    <w:div w:id="1643467278">
      <w:bodyDiv w:val="1"/>
      <w:marLeft w:val="0"/>
      <w:marRight w:val="0"/>
      <w:marTop w:val="0"/>
      <w:marBottom w:val="0"/>
      <w:divBdr>
        <w:top w:val="none" w:sz="0" w:space="0" w:color="auto"/>
        <w:left w:val="none" w:sz="0" w:space="0" w:color="auto"/>
        <w:bottom w:val="none" w:sz="0" w:space="0" w:color="auto"/>
        <w:right w:val="none" w:sz="0" w:space="0" w:color="auto"/>
      </w:divBdr>
    </w:div>
    <w:div w:id="1715151520">
      <w:bodyDiv w:val="1"/>
      <w:marLeft w:val="0"/>
      <w:marRight w:val="0"/>
      <w:marTop w:val="0"/>
      <w:marBottom w:val="0"/>
      <w:divBdr>
        <w:top w:val="none" w:sz="0" w:space="0" w:color="auto"/>
        <w:left w:val="none" w:sz="0" w:space="0" w:color="auto"/>
        <w:bottom w:val="none" w:sz="0" w:space="0" w:color="auto"/>
        <w:right w:val="none" w:sz="0" w:space="0" w:color="auto"/>
      </w:divBdr>
    </w:div>
    <w:div w:id="1740789902">
      <w:bodyDiv w:val="1"/>
      <w:marLeft w:val="0"/>
      <w:marRight w:val="0"/>
      <w:marTop w:val="0"/>
      <w:marBottom w:val="0"/>
      <w:divBdr>
        <w:top w:val="none" w:sz="0" w:space="0" w:color="auto"/>
        <w:left w:val="none" w:sz="0" w:space="0" w:color="auto"/>
        <w:bottom w:val="none" w:sz="0" w:space="0" w:color="auto"/>
        <w:right w:val="none" w:sz="0" w:space="0" w:color="auto"/>
      </w:divBdr>
      <w:divsChild>
        <w:div w:id="886991011">
          <w:marLeft w:val="0"/>
          <w:marRight w:val="0"/>
          <w:marTop w:val="0"/>
          <w:marBottom w:val="0"/>
          <w:divBdr>
            <w:top w:val="none" w:sz="0" w:space="0" w:color="auto"/>
            <w:left w:val="none" w:sz="0" w:space="0" w:color="auto"/>
            <w:bottom w:val="none" w:sz="0" w:space="0" w:color="auto"/>
            <w:right w:val="none" w:sz="0" w:space="0" w:color="auto"/>
          </w:divBdr>
          <w:divsChild>
            <w:div w:id="646474067">
              <w:marLeft w:val="0"/>
              <w:marRight w:val="0"/>
              <w:marTop w:val="0"/>
              <w:marBottom w:val="0"/>
              <w:divBdr>
                <w:top w:val="none" w:sz="0" w:space="0" w:color="auto"/>
                <w:left w:val="none" w:sz="0" w:space="0" w:color="auto"/>
                <w:bottom w:val="none" w:sz="0" w:space="0" w:color="auto"/>
                <w:right w:val="none" w:sz="0" w:space="0" w:color="auto"/>
              </w:divBdr>
              <w:divsChild>
                <w:div w:id="20245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77794">
      <w:bodyDiv w:val="1"/>
      <w:marLeft w:val="0"/>
      <w:marRight w:val="0"/>
      <w:marTop w:val="0"/>
      <w:marBottom w:val="0"/>
      <w:divBdr>
        <w:top w:val="none" w:sz="0" w:space="0" w:color="auto"/>
        <w:left w:val="none" w:sz="0" w:space="0" w:color="auto"/>
        <w:bottom w:val="none" w:sz="0" w:space="0" w:color="auto"/>
        <w:right w:val="none" w:sz="0" w:space="0" w:color="auto"/>
      </w:divBdr>
      <w:divsChild>
        <w:div w:id="643506451">
          <w:marLeft w:val="0"/>
          <w:marRight w:val="0"/>
          <w:marTop w:val="0"/>
          <w:marBottom w:val="0"/>
          <w:divBdr>
            <w:top w:val="none" w:sz="0" w:space="0" w:color="auto"/>
            <w:left w:val="none" w:sz="0" w:space="0" w:color="auto"/>
            <w:bottom w:val="none" w:sz="0" w:space="0" w:color="auto"/>
            <w:right w:val="none" w:sz="0" w:space="0" w:color="auto"/>
          </w:divBdr>
        </w:div>
      </w:divsChild>
    </w:div>
    <w:div w:id="1830831168">
      <w:bodyDiv w:val="1"/>
      <w:marLeft w:val="0"/>
      <w:marRight w:val="0"/>
      <w:marTop w:val="0"/>
      <w:marBottom w:val="0"/>
      <w:divBdr>
        <w:top w:val="none" w:sz="0" w:space="0" w:color="auto"/>
        <w:left w:val="none" w:sz="0" w:space="0" w:color="auto"/>
        <w:bottom w:val="none" w:sz="0" w:space="0" w:color="auto"/>
        <w:right w:val="none" w:sz="0" w:space="0" w:color="auto"/>
      </w:divBdr>
    </w:div>
    <w:div w:id="1848400689">
      <w:bodyDiv w:val="1"/>
      <w:marLeft w:val="0"/>
      <w:marRight w:val="0"/>
      <w:marTop w:val="0"/>
      <w:marBottom w:val="0"/>
      <w:divBdr>
        <w:top w:val="none" w:sz="0" w:space="0" w:color="auto"/>
        <w:left w:val="none" w:sz="0" w:space="0" w:color="auto"/>
        <w:bottom w:val="none" w:sz="0" w:space="0" w:color="auto"/>
        <w:right w:val="none" w:sz="0" w:space="0" w:color="auto"/>
      </w:divBdr>
    </w:div>
    <w:div w:id="1870489525">
      <w:bodyDiv w:val="1"/>
      <w:marLeft w:val="0"/>
      <w:marRight w:val="0"/>
      <w:marTop w:val="0"/>
      <w:marBottom w:val="0"/>
      <w:divBdr>
        <w:top w:val="none" w:sz="0" w:space="0" w:color="auto"/>
        <w:left w:val="none" w:sz="0" w:space="0" w:color="auto"/>
        <w:bottom w:val="none" w:sz="0" w:space="0" w:color="auto"/>
        <w:right w:val="none" w:sz="0" w:space="0" w:color="auto"/>
      </w:divBdr>
    </w:div>
    <w:div w:id="1871332556">
      <w:bodyDiv w:val="1"/>
      <w:marLeft w:val="0"/>
      <w:marRight w:val="0"/>
      <w:marTop w:val="0"/>
      <w:marBottom w:val="0"/>
      <w:divBdr>
        <w:top w:val="none" w:sz="0" w:space="0" w:color="auto"/>
        <w:left w:val="none" w:sz="0" w:space="0" w:color="auto"/>
        <w:bottom w:val="none" w:sz="0" w:space="0" w:color="auto"/>
        <w:right w:val="none" w:sz="0" w:space="0" w:color="auto"/>
      </w:divBdr>
    </w:div>
    <w:div w:id="1877496833">
      <w:bodyDiv w:val="1"/>
      <w:marLeft w:val="0"/>
      <w:marRight w:val="0"/>
      <w:marTop w:val="0"/>
      <w:marBottom w:val="0"/>
      <w:divBdr>
        <w:top w:val="none" w:sz="0" w:space="0" w:color="auto"/>
        <w:left w:val="none" w:sz="0" w:space="0" w:color="auto"/>
        <w:bottom w:val="none" w:sz="0" w:space="0" w:color="auto"/>
        <w:right w:val="none" w:sz="0" w:space="0" w:color="auto"/>
      </w:divBdr>
    </w:div>
    <w:div w:id="1925718775">
      <w:bodyDiv w:val="1"/>
      <w:marLeft w:val="0"/>
      <w:marRight w:val="0"/>
      <w:marTop w:val="0"/>
      <w:marBottom w:val="0"/>
      <w:divBdr>
        <w:top w:val="none" w:sz="0" w:space="0" w:color="auto"/>
        <w:left w:val="none" w:sz="0" w:space="0" w:color="auto"/>
        <w:bottom w:val="none" w:sz="0" w:space="0" w:color="auto"/>
        <w:right w:val="none" w:sz="0" w:space="0" w:color="auto"/>
      </w:divBdr>
    </w:div>
    <w:div w:id="2022051490">
      <w:bodyDiv w:val="1"/>
      <w:marLeft w:val="0"/>
      <w:marRight w:val="0"/>
      <w:marTop w:val="0"/>
      <w:marBottom w:val="0"/>
      <w:divBdr>
        <w:top w:val="none" w:sz="0" w:space="0" w:color="auto"/>
        <w:left w:val="none" w:sz="0" w:space="0" w:color="auto"/>
        <w:bottom w:val="none" w:sz="0" w:space="0" w:color="auto"/>
        <w:right w:val="none" w:sz="0" w:space="0" w:color="auto"/>
      </w:divBdr>
    </w:div>
    <w:div w:id="2030835300">
      <w:bodyDiv w:val="1"/>
      <w:marLeft w:val="0"/>
      <w:marRight w:val="0"/>
      <w:marTop w:val="0"/>
      <w:marBottom w:val="0"/>
      <w:divBdr>
        <w:top w:val="none" w:sz="0" w:space="0" w:color="auto"/>
        <w:left w:val="none" w:sz="0" w:space="0" w:color="auto"/>
        <w:bottom w:val="none" w:sz="0" w:space="0" w:color="auto"/>
        <w:right w:val="none" w:sz="0" w:space="0" w:color="auto"/>
      </w:divBdr>
    </w:div>
    <w:div w:id="2079017620">
      <w:bodyDiv w:val="1"/>
      <w:marLeft w:val="0"/>
      <w:marRight w:val="0"/>
      <w:marTop w:val="0"/>
      <w:marBottom w:val="0"/>
      <w:divBdr>
        <w:top w:val="none" w:sz="0" w:space="0" w:color="auto"/>
        <w:left w:val="none" w:sz="0" w:space="0" w:color="auto"/>
        <w:bottom w:val="none" w:sz="0" w:space="0" w:color="auto"/>
        <w:right w:val="none" w:sz="0" w:space="0" w:color="auto"/>
      </w:divBdr>
    </w:div>
    <w:div w:id="21431127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SSD:Users:cmiller:Downloads:JCE_2017_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2A18AF4-A894-9245-97B6-C77624E10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JCE_2017_Manuscript.dotx</Template>
  <TotalTime>1648</TotalTime>
  <Pages>14</Pages>
  <Words>3069</Words>
  <Characters>17498</Characters>
  <Application>Microsoft Macintosh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Journal of Chemical Education</Company>
  <LinksUpToDate>false</LinksUpToDate>
  <CharactersWithSpaces>20526</CharactersWithSpaces>
  <SharedDoc>false</SharedDoc>
  <HLinks>
    <vt:vector size="12" baseType="variant">
      <vt:variant>
        <vt:i4>3670018</vt:i4>
      </vt:variant>
      <vt:variant>
        <vt:i4>6</vt:i4>
      </vt:variant>
      <vt:variant>
        <vt:i4>0</vt:i4>
      </vt:variant>
      <vt:variant>
        <vt:i4>5</vt:i4>
      </vt:variant>
      <vt:variant>
        <vt:lpwstr>http://pubs.acs.org/paragonplus/submission/jceda8/jceda8_authguide.pdf</vt:lpwstr>
      </vt:variant>
      <vt:variant>
        <vt:lpwstr/>
      </vt:variant>
      <vt:variant>
        <vt:i4>3276867</vt:i4>
      </vt:variant>
      <vt:variant>
        <vt:i4>0</vt:i4>
      </vt:variant>
      <vt:variant>
        <vt:i4>0</vt:i4>
      </vt:variant>
      <vt:variant>
        <vt:i4>5</vt:i4>
      </vt:variant>
      <vt:variant>
        <vt:lpwstr>http://pubs.acs.org/page/jceda8/topics.html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Image</dc:creator>
  <cp:keywords/>
  <dc:description/>
  <cp:lastModifiedBy>Mac Image</cp:lastModifiedBy>
  <cp:revision>94</cp:revision>
  <cp:lastPrinted>2017-06-05T19:55:00Z</cp:lastPrinted>
  <dcterms:created xsi:type="dcterms:W3CDTF">2017-06-02T16:26:00Z</dcterms:created>
  <dcterms:modified xsi:type="dcterms:W3CDTF">2017-06-06T23:24:00Z</dcterms:modified>
</cp:coreProperties>
</file>